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1938"/>
        <w:gridCol w:w="7640"/>
      </w:tblGrid>
      <w:tr w:rsidR="0027137E" w:rsidRPr="00954EDF" w:rsidTr="003002C8">
        <w:trPr>
          <w:cantSplit/>
        </w:trPr>
        <w:tc>
          <w:tcPr>
            <w:tcW w:w="2026" w:type="dxa"/>
            <w:vAlign w:val="center"/>
          </w:tcPr>
          <w:p w:rsidR="0027137E" w:rsidRPr="00954EDF" w:rsidRDefault="0027137E" w:rsidP="004007F4">
            <w:pPr>
              <w:pStyle w:val="RCTitel"/>
            </w:pPr>
            <w:r w:rsidRPr="00954EDF">
              <w:t>Titel</w:t>
            </w:r>
          </w:p>
        </w:tc>
        <w:sdt>
          <w:sdtPr>
            <w:id w:val="-1177883943"/>
            <w:lock w:val="sdtLocked"/>
            <w:placeholder>
              <w:docPart w:val="22D4024C9F7C48B5A99D9B41605AF3D3"/>
            </w:placeholder>
            <w:dataBinding w:prefixMappings="xmlns:ns0='http://schemas.eformity.nl/radiuscollege/onderwijsvorm/2015/04/algemeen' " w:xpath="/ns0:algemeen[1]/ns0:titel[1]" w:storeItemID="{F0C46CF1-65C0-4732-B1AD-BDE88D061E7D}"/>
            <w:text/>
          </w:sdtPr>
          <w:sdtEndPr/>
          <w:sdtContent>
            <w:tc>
              <w:tcPr>
                <w:tcW w:w="8110" w:type="dxa"/>
                <w:vAlign w:val="center"/>
              </w:tcPr>
              <w:p w:rsidR="0027137E" w:rsidRPr="00954EDF" w:rsidRDefault="00D92ACE" w:rsidP="00BF77B6">
                <w:pPr>
                  <w:pStyle w:val="RCTitel"/>
                </w:pPr>
                <w:r>
                  <w:t>ASP.NET MVC Les</w:t>
                </w:r>
              </w:p>
            </w:tc>
          </w:sdtContent>
        </w:sdt>
      </w:tr>
    </w:tbl>
    <w:p w:rsidR="0042486F" w:rsidRPr="00954EDF" w:rsidRDefault="0042486F" w:rsidP="00E54842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2451"/>
        <w:gridCol w:w="7127"/>
      </w:tblGrid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Soort VHT</w:t>
            </w:r>
          </w:p>
        </w:tc>
        <w:tc>
          <w:tcPr>
            <w:tcW w:w="7380" w:type="dxa"/>
          </w:tcPr>
          <w:p w:rsidR="0042486F" w:rsidRPr="00954EDF" w:rsidRDefault="004F74A6" w:rsidP="0043728E">
            <w:pPr>
              <w:pStyle w:val="RCMetagegevens"/>
            </w:pPr>
            <w:sdt>
              <w:sdtPr>
                <w:id w:val="-1440521543"/>
                <w:lock w:val="sdtLocked"/>
                <w:placeholder>
                  <w:docPart w:val="187C62182EB942A9B3C8F60C65BF0515"/>
                </w:placeholder>
                <w:dropDownList>
                  <w:listItem w:displayText="vaktechnisch" w:value="vaktechnisch"/>
                  <w:listItem w:displayText="loopbaan &amp; burgerschap" w:value="loopbaan &amp; burgerschap"/>
                </w:dropDownList>
              </w:sdtPr>
              <w:sdtEndPr/>
              <w:sdtContent>
                <w:r w:rsidR="005809CB">
                  <w:t>vaktechnisch</w:t>
                </w:r>
              </w:sdtContent>
            </w:sdt>
          </w:p>
        </w:tc>
      </w:tr>
      <w:tr w:rsidR="00954EDF" w:rsidRPr="00954EDF" w:rsidTr="0043728E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Kerntaak/kerntaken</w:t>
            </w:r>
          </w:p>
        </w:tc>
        <w:sdt>
          <w:sdtPr>
            <w:id w:val="-512917830"/>
            <w:placeholder>
              <w:docPart w:val="966A23E2E5534E39BF54EAA06C311A50"/>
            </w:placeholder>
            <w:temporary/>
            <w:showingPlcHdr/>
            <w:text/>
          </w:sdtPr>
          <w:sdtEndPr/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de kerntaak (cijfer) + titel.</w:t>
                </w:r>
              </w:p>
            </w:tc>
          </w:sdtContent>
        </w:sdt>
      </w:tr>
      <w:tr w:rsidR="00954EDF" w:rsidRPr="00954EDF" w:rsidTr="0043728E">
        <w:tc>
          <w:tcPr>
            <w:tcW w:w="2484" w:type="dxa"/>
          </w:tcPr>
          <w:p w:rsidR="00954EDF" w:rsidRPr="00954EDF" w:rsidRDefault="00954EDF" w:rsidP="00954EDF">
            <w:pPr>
              <w:pStyle w:val="RCMetagegevens"/>
            </w:pPr>
            <w:r w:rsidRPr="00954EDF">
              <w:t>Werkproces(sen)</w:t>
            </w:r>
          </w:p>
        </w:tc>
        <w:sdt>
          <w:sdtPr>
            <w:id w:val="-1074661128"/>
            <w:placeholder>
              <w:docPart w:val="8544F6BB333F460B90095F0FF89293DD"/>
            </w:placeholder>
            <w:temporary/>
            <w:showingPlcHdr/>
            <w:text/>
          </w:sdtPr>
          <w:sdtEndPr/>
          <w:sdtContent>
            <w:tc>
              <w:tcPr>
                <w:tcW w:w="7380" w:type="dxa"/>
              </w:tcPr>
              <w:p w:rsidR="00954EDF" w:rsidRPr="00954EDF" w:rsidRDefault="00954EDF" w:rsidP="00954EDF">
                <w:pPr>
                  <w:pStyle w:val="RCMetagegevens"/>
                </w:pPr>
                <w:r w:rsidRPr="00954EDF">
                  <w:rPr>
                    <w:rStyle w:val="Tekstvantijdelijkeaanduiding"/>
                  </w:rPr>
                  <w:t>Vermeld hier het werkproces (cijfer) + titel.</w:t>
                </w:r>
              </w:p>
            </w:tc>
          </w:sdtContent>
        </w:sdt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Tijdsverdeling</w:t>
            </w:r>
          </w:p>
        </w:tc>
        <w:tc>
          <w:tcPr>
            <w:tcW w:w="7380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 xml:space="preserve">Aansturing (AS): </w:t>
            </w:r>
            <w:r w:rsidRPr="00954EDF">
              <w:tab/>
            </w:r>
            <w:r w:rsidRPr="00954EDF">
              <w:tab/>
            </w:r>
            <w:r w:rsidR="00E51598">
              <w:t>40</w:t>
            </w:r>
            <w:r w:rsidRPr="00954EDF">
              <w:t xml:space="preserve"> minuten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 xml:space="preserve">Zelfstandig Trainen (ZT): </w:t>
            </w:r>
            <w:r w:rsidRPr="00954EDF">
              <w:tab/>
            </w:r>
            <w:r w:rsidR="00DD2AD6">
              <w:t>75</w:t>
            </w:r>
            <w:r w:rsidRPr="00954EDF">
              <w:t xml:space="preserve"> minuten</w:t>
            </w:r>
          </w:p>
          <w:p w:rsidR="0042486F" w:rsidRPr="00954EDF" w:rsidRDefault="0042486F" w:rsidP="0053004C">
            <w:pPr>
              <w:pStyle w:val="RCMetagegevens"/>
            </w:pPr>
            <w:r w:rsidRPr="00954EDF">
              <w:t xml:space="preserve">Terugkoppeling (TK): </w:t>
            </w:r>
            <w:r w:rsidRPr="00954EDF">
              <w:tab/>
            </w:r>
            <w:r w:rsidR="00DD2AD6">
              <w:t>1</w:t>
            </w:r>
            <w:r w:rsidR="006C0AFC">
              <w:t>5</w:t>
            </w:r>
            <w:r w:rsidRPr="00954EDF">
              <w:t xml:space="preserve"> minuten</w:t>
            </w: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Assessment bijlagen</w:t>
            </w:r>
          </w:p>
        </w:tc>
        <w:tc>
          <w:tcPr>
            <w:tcW w:w="7380" w:type="dxa"/>
          </w:tcPr>
          <w:p w:rsidR="0042486F" w:rsidRPr="00954EDF" w:rsidRDefault="0042486F" w:rsidP="003E1ED3">
            <w:pPr>
              <w:pStyle w:val="RCMetagegevens"/>
            </w:pP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Inhoudelijke bijlagen</w:t>
            </w:r>
          </w:p>
        </w:tc>
        <w:tc>
          <w:tcPr>
            <w:tcW w:w="7380" w:type="dxa"/>
          </w:tcPr>
          <w:p w:rsidR="0042486F" w:rsidRPr="00954EDF" w:rsidRDefault="00FC59C7" w:rsidP="0043728E">
            <w:pPr>
              <w:pStyle w:val="RCMetagegevens"/>
              <w:numPr>
                <w:ilvl w:val="0"/>
                <w:numId w:val="20"/>
              </w:numPr>
            </w:pPr>
            <w:r>
              <w:t>N.v.t.</w:t>
            </w:r>
          </w:p>
        </w:tc>
      </w:tr>
      <w:tr w:rsidR="00F72E30" w:rsidRPr="00954EDF" w:rsidTr="0043728E">
        <w:tc>
          <w:tcPr>
            <w:tcW w:w="2484" w:type="dxa"/>
          </w:tcPr>
          <w:p w:rsidR="00F72E30" w:rsidRPr="00954EDF" w:rsidRDefault="00F72E30" w:rsidP="0043728E">
            <w:pPr>
              <w:pStyle w:val="RCMetagegevens"/>
            </w:pPr>
            <w:r w:rsidRPr="00954EDF">
              <w:t>Leermiddelen en materialen</w:t>
            </w:r>
          </w:p>
        </w:tc>
        <w:tc>
          <w:tcPr>
            <w:tcW w:w="7380" w:type="dxa"/>
          </w:tcPr>
          <w:p w:rsidR="00F72E30" w:rsidRPr="00954EDF" w:rsidRDefault="00A30253" w:rsidP="00F72E30">
            <w:pPr>
              <w:pStyle w:val="RCMetagegevens"/>
              <w:numPr>
                <w:ilvl w:val="0"/>
                <w:numId w:val="22"/>
              </w:numPr>
            </w:pPr>
            <w:r>
              <w:t xml:space="preserve">Slideshow, </w:t>
            </w:r>
            <w:r w:rsidR="007E21E2">
              <w:t>ASP.NET</w:t>
            </w:r>
          </w:p>
        </w:tc>
      </w:tr>
      <w:tr w:rsidR="0042486F" w:rsidRPr="00954EDF" w:rsidTr="0043728E">
        <w:tc>
          <w:tcPr>
            <w:tcW w:w="2484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Literatuur en bronnen</w:t>
            </w:r>
          </w:p>
        </w:tc>
        <w:tc>
          <w:tcPr>
            <w:tcW w:w="7380" w:type="dxa"/>
          </w:tcPr>
          <w:p w:rsidR="0042486F" w:rsidRPr="00954EDF" w:rsidRDefault="0042486F" w:rsidP="0043728E">
            <w:pPr>
              <w:pStyle w:val="RCMetagegevens"/>
            </w:pPr>
            <w:r w:rsidRPr="00954EDF">
              <w:t>Boeken</w:t>
            </w:r>
          </w:p>
          <w:p w:rsidR="0042486F" w:rsidRPr="00954EDF" w:rsidRDefault="000B6762" w:rsidP="0043728E">
            <w:pPr>
              <w:pStyle w:val="RCMetagegevens"/>
              <w:numPr>
                <w:ilvl w:val="0"/>
                <w:numId w:val="17"/>
              </w:numPr>
            </w:pPr>
            <w:r>
              <w:t>Geen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>Internet</w:t>
            </w:r>
          </w:p>
          <w:p w:rsidR="0042486F" w:rsidRDefault="00C028AE" w:rsidP="00B04494">
            <w:pPr>
              <w:pStyle w:val="RCMetagegevens"/>
              <w:numPr>
                <w:ilvl w:val="0"/>
                <w:numId w:val="18"/>
              </w:numPr>
            </w:pPr>
            <w:r>
              <w:t>MSDN.com</w:t>
            </w:r>
          </w:p>
          <w:p w:rsidR="0042486F" w:rsidRPr="00954EDF" w:rsidRDefault="0042486F" w:rsidP="0043728E">
            <w:pPr>
              <w:pStyle w:val="RCMetagegevens"/>
            </w:pPr>
            <w:r w:rsidRPr="00954EDF">
              <w:t>Overig</w:t>
            </w:r>
          </w:p>
          <w:p w:rsidR="00387479" w:rsidRPr="00954EDF" w:rsidRDefault="00C028AE" w:rsidP="0043728E">
            <w:pPr>
              <w:pStyle w:val="RCMetagegevens"/>
              <w:numPr>
                <w:ilvl w:val="0"/>
                <w:numId w:val="19"/>
              </w:numPr>
            </w:pPr>
            <w:r>
              <w:t>Stage kennis van Pascal</w:t>
            </w:r>
          </w:p>
        </w:tc>
      </w:tr>
      <w:tr w:rsidR="00414D1C" w:rsidRPr="00954EDF" w:rsidTr="0043728E">
        <w:tc>
          <w:tcPr>
            <w:tcW w:w="2484" w:type="dxa"/>
          </w:tcPr>
          <w:p w:rsidR="00414D1C" w:rsidRPr="00954EDF" w:rsidRDefault="00414D1C" w:rsidP="0043728E">
            <w:pPr>
              <w:pStyle w:val="RCMetagegevens"/>
            </w:pPr>
          </w:p>
        </w:tc>
        <w:tc>
          <w:tcPr>
            <w:tcW w:w="7380" w:type="dxa"/>
          </w:tcPr>
          <w:p w:rsidR="00414D1C" w:rsidRPr="00954EDF" w:rsidRDefault="00414D1C" w:rsidP="0043728E">
            <w:pPr>
              <w:pStyle w:val="RCMetagegevens"/>
            </w:pPr>
          </w:p>
        </w:tc>
      </w:tr>
    </w:tbl>
    <w:p w:rsidR="0042486F" w:rsidRPr="00954EDF" w:rsidRDefault="0042486F" w:rsidP="00195E5A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493"/>
        <w:gridCol w:w="2414"/>
        <w:gridCol w:w="365"/>
        <w:gridCol w:w="6306"/>
      </w:tblGrid>
      <w:tr w:rsidR="004E23C2" w:rsidRPr="00954EDF" w:rsidTr="00F624CC">
        <w:tc>
          <w:tcPr>
            <w:tcW w:w="9578" w:type="dxa"/>
            <w:gridSpan w:val="4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4E23C2" w:rsidRPr="00954EDF" w:rsidRDefault="004E23C2" w:rsidP="004E23C2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4E23C2" w:rsidRPr="00954EDF" w:rsidRDefault="004E23C2" w:rsidP="004E23C2">
            <w:r w:rsidRPr="00954EDF">
              <w:t>De student kan…</w:t>
            </w:r>
          </w:p>
        </w:tc>
      </w:tr>
      <w:tr w:rsidR="00C050C5" w:rsidRPr="00954EDF" w:rsidTr="00030AA3">
        <w:tc>
          <w:tcPr>
            <w:tcW w:w="494" w:type="dxa"/>
            <w:tcBorders>
              <w:top w:val="single" w:sz="4" w:space="0" w:color="E30613" w:themeColor="accent1"/>
            </w:tcBorders>
          </w:tcPr>
          <w:p w:rsidR="004E23C2" w:rsidRPr="00954EDF" w:rsidRDefault="004E23C2" w:rsidP="004E23C2">
            <w:pPr>
              <w:rPr>
                <w:rStyle w:val="RCRood"/>
              </w:rPr>
            </w:pPr>
            <w:bookmarkStart w:id="0" w:name="rc_ba_vaardigheidsdoel1_1"/>
            <w:r w:rsidRPr="00954EDF">
              <w:rPr>
                <w:rStyle w:val="RCRood"/>
              </w:rPr>
              <w:t>1.</w:t>
            </w:r>
          </w:p>
        </w:tc>
        <w:sdt>
          <w:sdtPr>
            <w:id w:val="-630173262"/>
            <w:lock w:val="sdtLocked"/>
            <w:placeholder>
              <w:docPart w:val="A92F5306A5C341E48FCF96241AAB5C4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2425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030AA3" w:rsidP="00661A9C">
                <w:r>
                  <w:t>Realiseert een applicatie</w:t>
                </w:r>
              </w:p>
            </w:tc>
          </w:sdtContent>
        </w:sdt>
        <w:sdt>
          <w:sdtPr>
            <w:id w:val="651020031"/>
            <w:lock w:val="sdtLocked"/>
            <w:placeholder>
              <w:docPart w:val="0D3FAF1D1E304298A7BF9F8C0677E44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  <w:tcBorders>
                  <w:top w:val="single" w:sz="4" w:space="0" w:color="E30613" w:themeColor="accent1"/>
                </w:tcBorders>
              </w:tcPr>
              <w:p w:rsidR="004E23C2" w:rsidRPr="00954EDF" w:rsidRDefault="00030AA3" w:rsidP="00C050C5">
                <w:r>
                  <w:t>G</w:t>
                </w:r>
              </w:p>
            </w:tc>
          </w:sdtContent>
        </w:sdt>
        <w:tc>
          <w:tcPr>
            <w:tcW w:w="6356" w:type="dxa"/>
            <w:tcBorders>
              <w:top w:val="single" w:sz="4" w:space="0" w:color="E30613" w:themeColor="accent1"/>
            </w:tcBorders>
          </w:tcPr>
          <w:p w:rsidR="004E23C2" w:rsidRPr="00954EDF" w:rsidRDefault="004F74A6" w:rsidP="00661A9C">
            <w:sdt>
              <w:sdtPr>
                <w:id w:val="-2094386996"/>
                <w:lock w:val="sdtLocked"/>
                <w:placeholder>
                  <w:docPart w:val="B2E3524ACFDF4DACA266EBC149ECAD3E"/>
                </w:placeholder>
    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    <w:text/>
              </w:sdtPr>
              <w:sdtEndPr/>
              <w:sdtContent>
                <w:r w:rsidR="00984D42">
                  <w:t>Materialen en middelen inzetten</w:t>
                </w:r>
              </w:sdtContent>
            </w:sdt>
          </w:p>
        </w:tc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1" w:name="rc_ba_vaardigheidsdoel2_1"/>
            <w:bookmarkEnd w:id="0"/>
            <w:r w:rsidRPr="00954EDF">
              <w:rPr>
                <w:rStyle w:val="RCRood"/>
              </w:rPr>
              <w:t>2.</w:t>
            </w:r>
          </w:p>
        </w:tc>
        <w:sdt>
          <w:sdtPr>
            <w:id w:val="1364557176"/>
            <w:lock w:val="sdtLocked"/>
            <w:placeholder>
              <w:docPart w:val="411C9C90FD9A4920BE468C2C57F6890E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387479" w:rsidP="00107C6A">
                <w:r>
                  <w:t xml:space="preserve">Uitleggen wat </w:t>
                </w:r>
                <w:r w:rsidR="00D92ACE">
                  <w:t xml:space="preserve">MVC </w:t>
                </w:r>
                <w:r>
                  <w:t>inhoud</w:t>
                </w:r>
              </w:p>
            </w:tc>
          </w:sdtContent>
        </w:sdt>
        <w:sdt>
          <w:sdtPr>
            <w:id w:val="1472554721"/>
            <w:lock w:val="sdtLocked"/>
            <w:placeholder>
              <w:docPart w:val="41783B45DB144A90A2A1EE163CF3E8C1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982E5D" w:rsidP="00C050C5">
                <w:r>
                  <w:t>G</w:t>
                </w:r>
              </w:p>
            </w:tc>
          </w:sdtContent>
        </w:sdt>
        <w:tc>
          <w:tcPr>
            <w:tcW w:w="6356" w:type="dxa"/>
          </w:tcPr>
          <w:sdt>
            <w:sdtPr>
              <w:id w:val="1368254853"/>
              <w:lock w:val="sdtLocked"/>
              <w:placeholder>
                <w:docPart w:val="B47A8DC9066D4558BCABC1F2854369FC"/>
              </w:placeholder>
  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  <w:text/>
            </w:sdtPr>
            <w:sdtEndPr/>
            <w:sdtContent>
              <w:p w:rsidR="00D92ACE" w:rsidRPr="00954EDF" w:rsidRDefault="005316E8" w:rsidP="00107C6A">
                <w:r>
                  <w:t xml:space="preserve">De student </w:t>
                </w:r>
                <w:r w:rsidR="00D92ACE">
                  <w:t>kan uitleg geven over MVC</w:t>
                </w:r>
              </w:p>
            </w:sdtContent>
          </w:sdt>
        </w:tc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2" w:name="rc_ba_vaardigheidsdoel3_1"/>
            <w:bookmarkEnd w:id="1"/>
            <w:r w:rsidRPr="00954EDF">
              <w:rPr>
                <w:rStyle w:val="RCRood"/>
              </w:rPr>
              <w:t>3.</w:t>
            </w:r>
          </w:p>
        </w:tc>
        <w:sdt>
          <w:sdtPr>
            <w:id w:val="98686211"/>
            <w:lock w:val="sdtLocked"/>
            <w:placeholder>
              <w:docPart w:val="C1F0A9B1209C415589A3B0FB926AFD92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387479" w:rsidP="00107C6A">
                <w:r>
                  <w:t xml:space="preserve">Werken met een bestaand </w:t>
                </w:r>
                <w:proofErr w:type="spellStart"/>
                <w:r>
                  <w:t>framework</w:t>
                </w:r>
                <w:proofErr w:type="spellEnd"/>
              </w:p>
            </w:tc>
          </w:sdtContent>
        </w:sdt>
        <w:sdt>
          <w:sdtPr>
            <w:id w:val="-1919091030"/>
            <w:lock w:val="sdtLocked"/>
            <w:placeholder>
              <w:docPart w:val="E76242A6644648FC9996CDCCE4FA93AB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982E5D" w:rsidP="00C050C5">
                <w:r>
                  <w:t>B</w:t>
                </w:r>
              </w:p>
            </w:tc>
          </w:sdtContent>
        </w:sdt>
        <w:sdt>
          <w:sdtPr>
            <w:id w:val="-1619294280"/>
            <w:lock w:val="sdtLocked"/>
            <w:placeholder>
              <w:docPart w:val="78D28E1835A044B4AB34D937C4F425DA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6356" w:type="dxa"/>
              </w:tcPr>
              <w:p w:rsidR="004E23C2" w:rsidRPr="00954EDF" w:rsidRDefault="00CD04BC" w:rsidP="00107C6A">
                <w:r>
                  <w:t xml:space="preserve">De student kan met behulp van een bestaand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aan de slag om daarmee en applicatie te ontwikkelen</w:t>
                </w:r>
              </w:p>
            </w:tc>
          </w:sdtContent>
        </w:sdt>
      </w:tr>
      <w:tr w:rsidR="00C050C5" w:rsidRPr="00954EDF" w:rsidTr="00030AA3">
        <w:tc>
          <w:tcPr>
            <w:tcW w:w="494" w:type="dxa"/>
          </w:tcPr>
          <w:p w:rsidR="004E23C2" w:rsidRPr="00954EDF" w:rsidRDefault="004E23C2" w:rsidP="00195E5A">
            <w:pPr>
              <w:rPr>
                <w:rStyle w:val="RCRood"/>
              </w:rPr>
            </w:pPr>
            <w:bookmarkStart w:id="3" w:name="rc_ba_vaardigheidsdoel4_1"/>
            <w:bookmarkEnd w:id="2"/>
            <w:r w:rsidRPr="00954EDF">
              <w:rPr>
                <w:rStyle w:val="RCRood"/>
              </w:rPr>
              <w:t>4.</w:t>
            </w:r>
          </w:p>
        </w:tc>
        <w:sdt>
          <w:sdtPr>
            <w:id w:val="-205729524"/>
            <w:lock w:val="sdtLocked"/>
            <w:placeholder>
              <w:docPart w:val="BB73EA9A441F4495ACFDCA60C6BD6A7C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2425" w:type="dxa"/>
              </w:tcPr>
              <w:p w:rsidR="004E23C2" w:rsidRPr="00954EDF" w:rsidRDefault="00FC7265" w:rsidP="00107C6A">
                <w:r>
                  <w:t>Test het ontwikkelde product</w:t>
                </w:r>
              </w:p>
            </w:tc>
          </w:sdtContent>
        </w:sdt>
        <w:sdt>
          <w:sdtPr>
            <w:id w:val="523375178"/>
            <w:lock w:val="sdtLocked"/>
            <w:placeholder>
              <w:docPart w:val="5D20F9AB37EA4E6CBA772FDBFED67765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303" w:type="dxa"/>
              </w:tcPr>
              <w:p w:rsidR="004E23C2" w:rsidRPr="00954EDF" w:rsidRDefault="00F624CC" w:rsidP="00C050C5">
                <w:r>
                  <w:t>G</w:t>
                </w:r>
              </w:p>
            </w:tc>
          </w:sdtContent>
        </w:sdt>
        <w:sdt>
          <w:sdtPr>
            <w:id w:val="1993667181"/>
            <w:lock w:val="sdtLocked"/>
            <w:placeholder>
              <w:docPart w:val="36143155D4E94EC4ABF272A97B817B1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6356" w:type="dxa"/>
              </w:tcPr>
              <w:p w:rsidR="004E23C2" w:rsidRPr="00954EDF" w:rsidRDefault="00984D42" w:rsidP="00107C6A">
                <w:r>
                  <w:t>Creëren en innoveren</w:t>
                </w:r>
              </w:p>
            </w:tc>
          </w:sdtContent>
        </w:sdt>
      </w:tr>
      <w:bookmarkEnd w:id="3"/>
    </w:tbl>
    <w:p w:rsidR="00390162" w:rsidRPr="00954EDF" w:rsidRDefault="00390162"/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864"/>
      </w:tblGrid>
      <w:tr w:rsidR="00390162" w:rsidRPr="00954EDF" w:rsidTr="00C434D1">
        <w:trPr>
          <w:cantSplit/>
        </w:trPr>
        <w:tc>
          <w:tcPr>
            <w:tcW w:w="9864" w:type="dxa"/>
          </w:tcPr>
          <w:p w:rsidR="00390162" w:rsidRPr="00954EDF" w:rsidRDefault="00390162" w:rsidP="008B3471">
            <w:pPr>
              <w:pStyle w:val="RCLeerbreinprincipeLegenda"/>
            </w:pP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2FD89C0F" wp14:editId="23E7B6D4">
                  <wp:extent cx="324000" cy="324000"/>
                  <wp:effectExtent l="0" t="0" r="0" b="0"/>
                  <wp:docPr id="3" name="Picture 3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B5DB285" wp14:editId="24964114">
                  <wp:extent cx="324000" cy="324000"/>
                  <wp:effectExtent l="0" t="0" r="0" b="0"/>
                  <wp:docPr id="4" name="Picture 4" descr="Icon_L_Nieuwsgier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34B6EEA" wp14:editId="6FEAC7E5">
                  <wp:extent cx="324000" cy="324000"/>
                  <wp:effectExtent l="0" t="0" r="0" b="0"/>
                  <wp:docPr id="5" name="Picture 5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D038192" wp14:editId="2A8E8EBD">
                  <wp:extent cx="324000" cy="324000"/>
                  <wp:effectExtent l="0" t="0" r="0" b="0"/>
                  <wp:docPr id="6" name="Picture 6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A06B430" wp14:editId="2E3B72E0">
                  <wp:extent cx="324000" cy="324000"/>
                  <wp:effectExtent l="0" t="0" r="0" b="0"/>
                  <wp:docPr id="7" name="Picture 7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39B2C242" wp14:editId="19D33160">
                  <wp:extent cx="324000" cy="324000"/>
                  <wp:effectExtent l="0" t="0" r="0" b="0"/>
                  <wp:docPr id="8" name="Picture 8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619E9B8" wp14:editId="3B281A60">
                  <wp:extent cx="324000" cy="324000"/>
                  <wp:effectExtent l="0" t="0" r="0" b="0"/>
                  <wp:docPr id="9" name="Picture 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0C88A93F" wp14:editId="71D19D97">
                  <wp:extent cx="324000" cy="324000"/>
                  <wp:effectExtent l="0" t="0" r="0" b="0"/>
                  <wp:docPr id="10" name="Picture 10" descr="Icon_L_Voortbouw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1197A38B" wp14:editId="0169BE60">
                  <wp:extent cx="324000" cy="324000"/>
                  <wp:effectExtent l="0" t="0" r="0" b="0"/>
                  <wp:docPr id="11" name="Picture 11" descr="Icon_L_Feedback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ab/>
            </w:r>
            <w:r w:rsidRPr="00954EDF">
              <w:rPr>
                <w:noProof/>
              </w:rPr>
              <w:drawing>
                <wp:inline distT="0" distB="0" distL="0" distR="0" wp14:anchorId="50B9292A" wp14:editId="6A6D0440">
                  <wp:extent cx="324000" cy="324000"/>
                  <wp:effectExtent l="0" t="0" r="0" b="0"/>
                  <wp:docPr id="12" name="Picture 12" descr="Icon_L_Structuur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0162" w:rsidRPr="00954EDF" w:rsidRDefault="00390162" w:rsidP="008B3471">
            <w:pPr>
              <w:pStyle w:val="RCLeerbreinprincipeLegenda"/>
            </w:pPr>
            <w:r w:rsidRPr="00954EDF">
              <w:tab/>
              <w:t>Veiligheid</w:t>
            </w:r>
            <w:r w:rsidRPr="00954EDF">
              <w:tab/>
              <w:t>Nieuwsgierigheid</w:t>
            </w:r>
            <w:r w:rsidRPr="00954EDF">
              <w:tab/>
              <w:t>Leeromgeving</w:t>
            </w:r>
            <w:r w:rsidRPr="00954EDF">
              <w:tab/>
              <w:t>Herhalen</w:t>
            </w:r>
            <w:r w:rsidRPr="00954EDF">
              <w:tab/>
              <w:t>Samenwerking</w:t>
            </w:r>
            <w:r w:rsidRPr="00954EDF">
              <w:tab/>
              <w:t>Focus</w:t>
            </w:r>
            <w:r w:rsidRPr="00954EDF">
              <w:tab/>
              <w:t>Zintuigen</w:t>
            </w:r>
            <w:r w:rsidRPr="00954EDF">
              <w:tab/>
              <w:t>Voortbouwen</w:t>
            </w:r>
            <w:r w:rsidRPr="00954EDF">
              <w:tab/>
              <w:t>Feedback</w:t>
            </w:r>
            <w:r w:rsidRPr="00954EDF">
              <w:tab/>
              <w:t>Structuur</w:t>
            </w:r>
          </w:p>
        </w:tc>
      </w:tr>
    </w:tbl>
    <w:p w:rsidR="0042486F" w:rsidRPr="00954EDF" w:rsidRDefault="0042486F" w:rsidP="00FB2463">
      <w:pPr>
        <w:pStyle w:val="RCKop"/>
      </w:pPr>
    </w:p>
    <w:p w:rsidR="0042486F" w:rsidRPr="00954EDF" w:rsidRDefault="0042486F" w:rsidP="0042486F">
      <w:pPr>
        <w:rPr>
          <w:sz w:val="28"/>
        </w:rPr>
      </w:pPr>
      <w:r w:rsidRPr="00954EDF">
        <w:br w:type="page"/>
      </w:r>
    </w:p>
    <w:p w:rsidR="006F408F" w:rsidRPr="00954EDF" w:rsidRDefault="00CC7750" w:rsidP="00FB2463">
      <w:pPr>
        <w:pStyle w:val="RCKop"/>
      </w:pPr>
      <w:r w:rsidRPr="00954EDF">
        <w:lastRenderedPageBreak/>
        <w:t xml:space="preserve">Aansturing: </w:t>
      </w:r>
      <w:r w:rsidR="00E51598">
        <w:t>40</w:t>
      </w:r>
      <w:r w:rsidR="006F408F" w:rsidRPr="00954EDF">
        <w:t xml:space="preserve"> min</w:t>
      </w:r>
      <w:r w:rsidR="00352FEA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5F619A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5F619A" w:rsidRPr="00954EDF" w:rsidRDefault="00B65620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RC: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5F619A" w:rsidRPr="00954EDF" w:rsidRDefault="005F619A" w:rsidP="00EF7408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5F619A" w:rsidRPr="00954EDF" w:rsidTr="00327697">
        <w:tc>
          <w:tcPr>
            <w:tcW w:w="936" w:type="dxa"/>
          </w:tcPr>
          <w:p w:rsidR="005F619A" w:rsidRPr="00954EDF" w:rsidRDefault="005F619A" w:rsidP="00C434D1">
            <w:bookmarkStart w:id="4" w:name="rc_ba_student_1" w:colFirst="2" w:colLast="2"/>
          </w:p>
        </w:tc>
        <w:tc>
          <w:tcPr>
            <w:tcW w:w="1984" w:type="dxa"/>
          </w:tcPr>
          <w:p w:rsidR="005F619A" w:rsidRPr="00954EDF" w:rsidRDefault="005F619A" w:rsidP="007A0E8A">
            <w:r w:rsidRPr="00954EDF">
              <w:t>Opstart</w:t>
            </w:r>
          </w:p>
          <w:p w:rsidR="005F619A" w:rsidRPr="00954EDF" w:rsidRDefault="005F619A" w:rsidP="007A0E8A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349084D" wp14:editId="53D0783E">
                  <wp:extent cx="324000" cy="324000"/>
                  <wp:effectExtent l="0" t="0" r="0" b="0"/>
                  <wp:docPr id="27" name="Picture 27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FA1CF8A" wp14:editId="7DA3EC59">
                  <wp:extent cx="324000" cy="324000"/>
                  <wp:effectExtent l="0" t="0" r="0" b="0"/>
                  <wp:docPr id="28" name="Picture 28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5F619A" w:rsidRPr="00954EDF" w:rsidRDefault="005B287F" w:rsidP="00317669">
            <w:pPr>
              <w:numPr>
                <w:ilvl w:val="0"/>
                <w:numId w:val="2"/>
              </w:numPr>
            </w:pPr>
            <w:r>
              <w:rPr>
                <w:rFonts w:ascii="Calibri" w:eastAsia="Calibri" w:hAnsi="Calibri" w:cs="Calibri"/>
                <w:b/>
              </w:rPr>
              <w:t>Introductie</w:t>
            </w:r>
            <w:r w:rsidR="00433398">
              <w:rPr>
                <w:rFonts w:ascii="Calibri" w:eastAsia="Calibri" w:hAnsi="Calibri" w:cs="Calibri"/>
                <w:b/>
              </w:rPr>
              <w:t>:</w:t>
            </w:r>
            <w:r w:rsidR="00433398">
              <w:rPr>
                <w:rFonts w:ascii="Calibri" w:eastAsia="Calibri" w:hAnsi="Calibri" w:cs="Calibri"/>
              </w:rPr>
              <w:t xml:space="preserve"> Aan het begin van de les </w:t>
            </w:r>
            <w:r>
              <w:rPr>
                <w:rFonts w:ascii="Calibri" w:eastAsia="Calibri" w:hAnsi="Calibri" w:cs="Calibri"/>
              </w:rPr>
              <w:t xml:space="preserve">ga je kijken naar een </w:t>
            </w:r>
            <w:r w:rsidR="00317669">
              <w:rPr>
                <w:rFonts w:ascii="Calibri" w:eastAsia="Calibri" w:hAnsi="Calibri" w:cs="Calibri"/>
              </w:rPr>
              <w:t>slideshow</w:t>
            </w:r>
            <w:r>
              <w:rPr>
                <w:rFonts w:ascii="Calibri" w:eastAsia="Calibri" w:hAnsi="Calibri" w:cs="Calibri"/>
              </w:rPr>
              <w:t xml:space="preserve"> presentatie</w:t>
            </w:r>
            <w:r w:rsidR="000E673C">
              <w:rPr>
                <w:rFonts w:ascii="Calibri" w:eastAsia="Calibri" w:hAnsi="Calibri" w:cs="Calibri"/>
              </w:rPr>
              <w:t>.</w:t>
            </w:r>
          </w:p>
        </w:tc>
      </w:tr>
      <w:tr w:rsidR="00D91E78" w:rsidRPr="00954EDF" w:rsidTr="00A308E6">
        <w:tc>
          <w:tcPr>
            <w:tcW w:w="936" w:type="dxa"/>
            <w:vMerge w:val="restart"/>
          </w:tcPr>
          <w:p w:rsidR="00D91E78" w:rsidRPr="00954EDF" w:rsidRDefault="0098455F" w:rsidP="00C434D1">
            <w:bookmarkStart w:id="5" w:name="rc_ba_student_2" w:colFirst="1" w:colLast="1"/>
            <w:bookmarkEnd w:id="4"/>
            <w:r>
              <w:t>20</w:t>
            </w:r>
            <w:r w:rsidR="009C5DFE">
              <w:t xml:space="preserve"> </w:t>
            </w:r>
            <w:r w:rsidR="00D91E78" w:rsidRPr="00954EDF">
              <w:t>min</w:t>
            </w:r>
          </w:p>
        </w:tc>
        <w:tc>
          <w:tcPr>
            <w:tcW w:w="1984" w:type="dxa"/>
            <w:shd w:val="clear" w:color="auto" w:fill="F4F4F4" w:themeFill="accent4"/>
          </w:tcPr>
          <w:p w:rsidR="00D91E78" w:rsidRPr="00954EDF" w:rsidRDefault="00D91E78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D91E78" w:rsidRPr="00954EDF" w:rsidRDefault="00D91E78" w:rsidP="00D56CD8">
            <w:pPr>
              <w:pStyle w:val="RCTabelonderdeel"/>
            </w:pPr>
            <w:r w:rsidRPr="00954EDF">
              <w:t xml:space="preserve">OEFENING 1: </w:t>
            </w:r>
            <w:r w:rsidR="006D410E">
              <w:t>Voorbeeld Apps</w:t>
            </w:r>
          </w:p>
        </w:tc>
      </w:tr>
      <w:tr w:rsidR="003B080F" w:rsidRPr="00954EDF" w:rsidTr="00210247"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1984" w:type="dxa"/>
          </w:tcPr>
          <w:p w:rsidR="003B080F" w:rsidRPr="00954EDF" w:rsidRDefault="003B080F" w:rsidP="003B080F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14AEFF0E" wp14:editId="187B8525">
                  <wp:extent cx="324000" cy="324000"/>
                  <wp:effectExtent l="0" t="0" r="0" b="0"/>
                  <wp:docPr id="17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5AF93BD" wp14:editId="4BC39572">
                  <wp:extent cx="324000" cy="324000"/>
                  <wp:effectExtent l="0" t="0" r="0" b="0"/>
                  <wp:docPr id="18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94923D0" wp14:editId="75EF9D87">
                  <wp:extent cx="324000" cy="324000"/>
                  <wp:effectExtent l="0" t="0" r="0" b="0"/>
                  <wp:docPr id="2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32762360"/>
              <w:lock w:val="sdtLocked"/>
              <w:placeholder>
                <w:docPart w:val="4734B4C00FF740679D4A8B5CCBCC5AAD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3B080F" w:rsidRPr="00954EDF" w:rsidRDefault="00A73FD4" w:rsidP="006628C8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3B080F" w:rsidRPr="00954EDF" w:rsidRDefault="003B080F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5"/>
      <w:tr w:rsidR="003B080F" w:rsidRPr="00954EDF" w:rsidTr="005B1884"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STUDENT TRAINT HIERMEE DE VAARDIGHEIDSDOELEN:</w:t>
            </w:r>
          </w:p>
          <w:p w:rsidR="003B080F" w:rsidRDefault="006D410E" w:rsidP="003B080F">
            <w:pPr>
              <w:numPr>
                <w:ilvl w:val="0"/>
                <w:numId w:val="2"/>
              </w:numPr>
            </w:pPr>
            <w:r>
              <w:t>Nieuwsgierigheid</w:t>
            </w:r>
          </w:p>
          <w:p w:rsidR="006D410E" w:rsidRDefault="006D410E" w:rsidP="003B080F">
            <w:pPr>
              <w:numPr>
                <w:ilvl w:val="0"/>
                <w:numId w:val="2"/>
              </w:numPr>
            </w:pPr>
            <w:r>
              <w:t>Focus</w:t>
            </w:r>
          </w:p>
          <w:p w:rsidR="006D410E" w:rsidRDefault="006D410E" w:rsidP="003B080F">
            <w:pPr>
              <w:numPr>
                <w:ilvl w:val="0"/>
                <w:numId w:val="2"/>
              </w:numPr>
            </w:pPr>
            <w:r>
              <w:t>Zintuiglijk rijk</w:t>
            </w:r>
          </w:p>
          <w:p w:rsidR="006D410E" w:rsidRPr="00954EDF" w:rsidRDefault="006D410E" w:rsidP="003B080F">
            <w:pPr>
              <w:numPr>
                <w:ilvl w:val="0"/>
                <w:numId w:val="2"/>
              </w:numPr>
            </w:pPr>
            <w:r>
              <w:t>Veiligheid en relatie</w:t>
            </w:r>
          </w:p>
        </w:tc>
      </w:tr>
      <w:tr w:rsidR="003B080F" w:rsidRPr="00954EDF" w:rsidTr="00B57147">
        <w:trPr>
          <w:trHeight w:val="1077"/>
        </w:trPr>
        <w:tc>
          <w:tcPr>
            <w:tcW w:w="936" w:type="dxa"/>
            <w:vMerge/>
          </w:tcPr>
          <w:p w:rsidR="003B080F" w:rsidRPr="00954EDF" w:rsidRDefault="003B080F" w:rsidP="003B080F"/>
        </w:tc>
        <w:tc>
          <w:tcPr>
            <w:tcW w:w="8928" w:type="dxa"/>
            <w:gridSpan w:val="3"/>
          </w:tcPr>
          <w:p w:rsidR="003B080F" w:rsidRPr="00954EDF" w:rsidRDefault="003B080F" w:rsidP="003B080F">
            <w:pPr>
              <w:pStyle w:val="RCTabelkop"/>
            </w:pPr>
            <w:r w:rsidRPr="00954EDF">
              <w:t>DE OEFENING STAP-VOOR-STAP UITGEWERKT:</w:t>
            </w:r>
          </w:p>
          <w:p w:rsidR="008B1D0D" w:rsidRPr="000E673C" w:rsidRDefault="00D92ACE" w:rsidP="00D92ACE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</w:t>
            </w:r>
            <w:r w:rsidR="000E673C">
              <w:rPr>
                <w:rFonts w:ascii="Calibri" w:eastAsia="Calibri" w:hAnsi="Calibri" w:cs="Calibri"/>
              </w:rPr>
              <w:t xml:space="preserve"> uitleg over ASP en ASP.NET</w:t>
            </w:r>
          </w:p>
          <w:p w:rsidR="00D92ACE" w:rsidRPr="000E673C" w:rsidRDefault="00D92ACE" w:rsidP="00D92ACE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 uitleg over MVC</w:t>
            </w:r>
          </w:p>
          <w:p w:rsidR="000E673C" w:rsidRPr="00954EDF" w:rsidRDefault="000E673C" w:rsidP="00CE1C5F">
            <w:pPr>
              <w:pStyle w:val="Lijstalinea"/>
              <w:numPr>
                <w:ilvl w:val="0"/>
                <w:numId w:val="23"/>
              </w:numPr>
              <w:jc w:val="both"/>
            </w:pPr>
            <w:r>
              <w:rPr>
                <w:rFonts w:ascii="Calibri" w:eastAsia="Calibri" w:hAnsi="Calibri" w:cs="Calibri"/>
              </w:rPr>
              <w:t>Luisteren naar een korte uitleg over het verschil tussen ASP.NET en ASP.NET MVC</w:t>
            </w:r>
            <w:r w:rsidR="00691F62">
              <w:rPr>
                <w:rFonts w:ascii="Calibri" w:eastAsia="Calibri" w:hAnsi="Calibri" w:cs="Calibri"/>
              </w:rPr>
              <w:t xml:space="preserve">, en argumenten geven waarom je voor MVC zou </w:t>
            </w:r>
            <w:r w:rsidR="00CE1C5F">
              <w:rPr>
                <w:rFonts w:ascii="Calibri" w:eastAsia="Calibri" w:hAnsi="Calibri" w:cs="Calibri"/>
              </w:rPr>
              <w:t>kunnen</w:t>
            </w:r>
            <w:r w:rsidR="00691F62">
              <w:rPr>
                <w:rFonts w:ascii="Calibri" w:eastAsia="Calibri" w:hAnsi="Calibri" w:cs="Calibri"/>
              </w:rPr>
              <w:t xml:space="preserve"> kiezen.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3B080F">
            <w:bookmarkStart w:id="6" w:name="rc_ba_student_3" w:colFirst="1" w:colLast="1"/>
            <w:bookmarkStart w:id="7" w:name="rc_bo_aansturing_oefening2_1" w:colFirst="0" w:colLast="2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47B4260" wp14:editId="07AE19F2">
                  <wp:extent cx="324000" cy="324000"/>
                  <wp:effectExtent l="0" t="0" r="0" b="0"/>
                  <wp:docPr id="15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D260DD0" wp14:editId="77ECC78A">
                  <wp:extent cx="324000" cy="324000"/>
                  <wp:effectExtent l="0" t="0" r="0" b="0"/>
                  <wp:docPr id="16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51AFF750" wp14:editId="66AF8D67">
                  <wp:extent cx="324000" cy="324000"/>
                  <wp:effectExtent l="0" t="0" r="0" b="0"/>
                  <wp:docPr id="19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F94232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944999404"/>
              <w:lock w:val="sdtLocked"/>
              <w:placeholder>
                <w:docPart w:val="855C7B646CB643B0BCEC5384899A5825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6D410E" w:rsidP="006628C8">
                <w:r>
                  <w:t>Instructie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3B080F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6"/>
      <w:bookmarkEnd w:id="7"/>
      <w:tr w:rsidR="003B080F" w:rsidRPr="00954EDF" w:rsidTr="00A308E6">
        <w:tc>
          <w:tcPr>
            <w:tcW w:w="936" w:type="dxa"/>
          </w:tcPr>
          <w:p w:rsidR="003B080F" w:rsidRPr="00954EDF" w:rsidRDefault="003B080F" w:rsidP="003B080F"/>
        </w:tc>
        <w:tc>
          <w:tcPr>
            <w:tcW w:w="1984" w:type="dxa"/>
          </w:tcPr>
          <w:p w:rsidR="003B080F" w:rsidRPr="00954EDF" w:rsidRDefault="003B080F" w:rsidP="003B080F">
            <w:r w:rsidRPr="00954EDF">
              <w:t>Doorstart</w:t>
            </w:r>
          </w:p>
          <w:p w:rsidR="003B080F" w:rsidRPr="00954EDF" w:rsidRDefault="003B080F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77D0A459" wp14:editId="1A3DD4CF">
                  <wp:extent cx="324000" cy="324000"/>
                  <wp:effectExtent l="0" t="0" r="0" b="0"/>
                  <wp:docPr id="29" name="Picture 29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3B080F" w:rsidRPr="00954EDF" w:rsidRDefault="003B080F" w:rsidP="003B080F">
            <w:pPr>
              <w:numPr>
                <w:ilvl w:val="0"/>
                <w:numId w:val="2"/>
              </w:numPr>
            </w:pPr>
            <w:r w:rsidRPr="00954EDF">
              <w:t>Voorbereiding op Zelfstandig Trainen</w:t>
            </w:r>
          </w:p>
          <w:p w:rsidR="003B080F" w:rsidRPr="00954EDF" w:rsidRDefault="003B080F" w:rsidP="006F0465">
            <w:pPr>
              <w:ind w:left="284"/>
            </w:pPr>
          </w:p>
        </w:tc>
      </w:tr>
    </w:tbl>
    <w:p w:rsidR="00647EA7" w:rsidRDefault="00647EA7" w:rsidP="005C2587">
      <w:pPr>
        <w:pStyle w:val="RCKop"/>
      </w:pPr>
    </w:p>
    <w:p w:rsidR="00647EA7" w:rsidRDefault="00647EA7" w:rsidP="005C2587">
      <w:pPr>
        <w:pStyle w:val="RCKop"/>
      </w:pPr>
    </w:p>
    <w:p w:rsidR="00CF4074" w:rsidRPr="00954EDF" w:rsidRDefault="00CF4074" w:rsidP="005C2587">
      <w:pPr>
        <w:pStyle w:val="RCKop"/>
      </w:pPr>
      <w:r w:rsidRPr="00954EDF">
        <w:t>Zelfstandig trainen</w:t>
      </w:r>
      <w:r w:rsidR="00CC7750" w:rsidRPr="00954EDF">
        <w:t>:</w:t>
      </w:r>
      <w:r w:rsidRPr="00954EDF">
        <w:t xml:space="preserve"> </w:t>
      </w:r>
      <w:r w:rsidR="00DD2AD6">
        <w:t>75</w:t>
      </w:r>
      <w:r w:rsidRPr="00954EDF">
        <w:t xml:space="preserve"> min</w:t>
      </w:r>
      <w:r w:rsidR="00CC7750" w:rsidRPr="00954EDF">
        <w:t>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EB00C4" w:rsidRPr="00954EDF" w:rsidTr="00C434D1">
        <w:trPr>
          <w:tblHeader/>
        </w:trPr>
        <w:tc>
          <w:tcPr>
            <w:tcW w:w="936" w:type="dxa"/>
            <w:shd w:val="clear" w:color="auto" w:fill="D3D3D3" w:themeFill="accent3"/>
          </w:tcPr>
          <w:p w:rsidR="00EB00C4" w:rsidRPr="00954EDF" w:rsidRDefault="00655EB9" w:rsidP="00655EB9">
            <w:pPr>
              <w:pStyle w:val="RCTabelkop"/>
            </w:pPr>
            <w:r w:rsidRPr="00954EDF">
              <w:t>TIJD</w:t>
            </w:r>
            <w:r w:rsidRPr="00954EDF">
              <w:fldChar w:fldCharType="begin"/>
            </w:r>
            <w:r w:rsidRPr="00954EDF">
              <w:instrText xml:space="preserve"> RC</w:instrText>
            </w:r>
            <w:r w:rsidR="00B65620" w:rsidRPr="00954EDF">
              <w:instrText>:</w:instrText>
            </w:r>
            <w:r w:rsidRPr="00954EDF">
              <w:instrText xml:space="preserve"> /v</w:instrText>
            </w:r>
            <w:r w:rsidRPr="00954EDF">
              <w:fldChar w:fldCharType="end"/>
            </w:r>
          </w:p>
        </w:tc>
        <w:tc>
          <w:tcPr>
            <w:tcW w:w="1984" w:type="dxa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EB00C4" w:rsidRPr="00954EDF" w:rsidRDefault="00EB00C4" w:rsidP="007A0E8A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EB00C4" w:rsidRPr="00954EDF" w:rsidTr="00A308E6">
        <w:tc>
          <w:tcPr>
            <w:tcW w:w="936" w:type="dxa"/>
          </w:tcPr>
          <w:p w:rsidR="00EB00C4" w:rsidRPr="00954EDF" w:rsidRDefault="00EB00C4" w:rsidP="00C434D1">
            <w:bookmarkStart w:id="8" w:name="rc_ba_student_4" w:colFirst="2" w:colLast="2"/>
          </w:p>
        </w:tc>
        <w:tc>
          <w:tcPr>
            <w:tcW w:w="1984" w:type="dxa"/>
          </w:tcPr>
          <w:p w:rsidR="00EB00C4" w:rsidRPr="00954EDF" w:rsidRDefault="00EB00C4" w:rsidP="007A0E8A">
            <w:r w:rsidRPr="00954EDF">
              <w:t>Opstart</w:t>
            </w:r>
          </w:p>
          <w:p w:rsidR="00EB00C4" w:rsidRPr="00954EDF" w:rsidRDefault="00917E0E" w:rsidP="008B3471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119C105" wp14:editId="640EC304">
                  <wp:extent cx="324000" cy="324000"/>
                  <wp:effectExtent l="0" t="0" r="0" b="0"/>
                  <wp:docPr id="23" name="Afbeelding 23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255C675E" wp14:editId="64F63EBD">
                  <wp:extent cx="324000" cy="324000"/>
                  <wp:effectExtent l="0" t="0" r="0" b="0"/>
                  <wp:docPr id="22" name="Afbeelding 22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B56EE8" w:rsidRPr="00954EDF" w:rsidRDefault="00964278" w:rsidP="00B56EE8">
            <w:pPr>
              <w:numPr>
                <w:ilvl w:val="0"/>
                <w:numId w:val="2"/>
              </w:numPr>
            </w:pPr>
            <w:r>
              <w:t>Luisteren naar uitleg en w</w:t>
            </w:r>
            <w:r w:rsidR="00433398">
              <w:t xml:space="preserve">erken aan de </w:t>
            </w:r>
            <w:r>
              <w:t>kleine oefeningen die gaan over verschillende dingen die je zult tegenkomen bij het maken van  een ASP.NET applicatie.</w:t>
            </w:r>
          </w:p>
        </w:tc>
      </w:tr>
      <w:tr w:rsidR="005B1884" w:rsidRPr="00954EDF" w:rsidTr="00A308E6">
        <w:tc>
          <w:tcPr>
            <w:tcW w:w="936" w:type="dxa"/>
            <w:vMerge w:val="restart"/>
          </w:tcPr>
          <w:p w:rsidR="005B1884" w:rsidRPr="00954EDF" w:rsidRDefault="0098455F" w:rsidP="00C434D1">
            <w:bookmarkStart w:id="9" w:name="rc_ba_student_5" w:colFirst="1" w:colLast="1"/>
            <w:bookmarkEnd w:id="8"/>
            <w:r>
              <w:t>9</w:t>
            </w:r>
            <w:r w:rsidR="005B287F">
              <w:t>5 min</w:t>
            </w:r>
          </w:p>
        </w:tc>
        <w:tc>
          <w:tcPr>
            <w:tcW w:w="1984" w:type="dxa"/>
            <w:shd w:val="clear" w:color="auto" w:fill="F4F4F4" w:themeFill="accent4"/>
          </w:tcPr>
          <w:p w:rsidR="005B1884" w:rsidRPr="00954EDF" w:rsidRDefault="005B1884" w:rsidP="008B3471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5B1884" w:rsidRPr="00954EDF" w:rsidRDefault="005B1884" w:rsidP="000B6762">
            <w:pPr>
              <w:pStyle w:val="RCTabelonderdeel"/>
            </w:pPr>
            <w:r w:rsidRPr="00954EDF">
              <w:t xml:space="preserve">OEFENING of station A: </w:t>
            </w:r>
            <w:r w:rsidR="000B6762">
              <w:t>zelfstandig werken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5D1BE56" wp14:editId="6A7FD5BC">
                  <wp:extent cx="324000" cy="324000"/>
                  <wp:effectExtent l="0" t="0" r="0" b="0"/>
                  <wp:docPr id="48" name="Picture 48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5378E19" wp14:editId="7F533822">
                  <wp:extent cx="324000" cy="324000"/>
                  <wp:effectExtent l="0" t="0" r="0" b="0"/>
                  <wp:docPr id="49" name="Picture 49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69D7580" wp14:editId="51B180CC">
                  <wp:extent cx="324000" cy="324000"/>
                  <wp:effectExtent l="0" t="0" r="0" b="0"/>
                  <wp:docPr id="50" name="Picture 5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531390314"/>
              <w:lock w:val="sdtLocked"/>
              <w:placeholder>
                <w:docPart w:val="E3508F36C3C747BD9D02C3E6F18FD1C7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0B6762" w:rsidP="006628C8">
                <w:r>
                  <w:t>Zelf oefenen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9"/>
      <w:tr w:rsidR="005B1884" w:rsidRPr="00954EDF" w:rsidTr="005B1884"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0B6762" w:rsidRPr="00954EDF" w:rsidRDefault="00433398" w:rsidP="000B6762">
            <w:pPr>
              <w:numPr>
                <w:ilvl w:val="0"/>
                <w:numId w:val="2"/>
              </w:numPr>
            </w:pPr>
            <w:r>
              <w:t xml:space="preserve">Omgaan </w:t>
            </w:r>
            <w:r w:rsidR="00964278">
              <w:t>ASP.NET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OEFENING STAP-VOOR-STAP UITGEWERKT:</w:t>
            </w:r>
          </w:p>
          <w:p w:rsidR="00D92ACE" w:rsidRDefault="005B287F" w:rsidP="00D92ACE">
            <w:pPr>
              <w:numPr>
                <w:ilvl w:val="0"/>
                <w:numId w:val="17"/>
              </w:numPr>
            </w:pPr>
            <w:r>
              <w:t xml:space="preserve">De klas krijgt voor de eerste paar makkelijkere </w:t>
            </w:r>
            <w:r w:rsidR="00D92ACE">
              <w:t>oefening</w:t>
            </w:r>
            <w:r>
              <w:t>en</w:t>
            </w:r>
            <w:r w:rsidR="00D92ACE">
              <w:t xml:space="preserve"> een uitleg en gaat hiermee aan de slag er kunnen tijdens het oefenen ook vragen gesteld worden.</w:t>
            </w:r>
            <w:r w:rsidR="00D92ACE">
              <w:br/>
              <w:t>Stap 1: Uitleg over de oefening</w:t>
            </w:r>
            <w:r>
              <w:t>en</w:t>
            </w:r>
            <w:r w:rsidR="00D92ACE">
              <w:br/>
              <w:t>Stap 2: Oefening</w:t>
            </w:r>
            <w:r>
              <w:t>en</w:t>
            </w:r>
            <w:r w:rsidR="00D92ACE">
              <w:t xml:space="preserve"> uitvoeren en zelf oefenen </w:t>
            </w:r>
          </w:p>
          <w:p w:rsidR="005B287F" w:rsidRPr="00954EDF" w:rsidRDefault="005B287F" w:rsidP="00B02B2A">
            <w:pPr>
              <w:numPr>
                <w:ilvl w:val="0"/>
                <w:numId w:val="17"/>
              </w:numPr>
            </w:pPr>
            <w:r>
              <w:t>De klas krijgt voor de tweede paar moeilijkere oefeningen een uitleg en gaat hiermee aan de slag er kunnen tijdens het oefenen ook vragen gesteld worden.</w:t>
            </w:r>
            <w:r>
              <w:br/>
            </w:r>
            <w:r>
              <w:lastRenderedPageBreak/>
              <w:t>Stap 1: Uitleg over de oefeningen</w:t>
            </w:r>
            <w:r>
              <w:br/>
              <w:t xml:space="preserve">Stap 2: Oefeningen uitvoeren en zelf oefenen 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0" w:name="rc_ba_student_6" w:colFirst="1" w:colLast="1"/>
            <w:bookmarkStart w:id="11" w:name="rc_bo_zelfsstandig_oefeningb_1" w:colFirst="0" w:colLast="1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70AA2B2E" wp14:editId="4B4787A9">
                  <wp:extent cx="324000" cy="324000"/>
                  <wp:effectExtent l="0" t="0" r="0" b="0"/>
                  <wp:docPr id="54" name="Picture 54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22C334B" wp14:editId="44B87001">
                  <wp:extent cx="324000" cy="324000"/>
                  <wp:effectExtent l="0" t="0" r="0" b="0"/>
                  <wp:docPr id="55" name="Picture 55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2ADB332" wp14:editId="0CC08765">
                  <wp:extent cx="324000" cy="324000"/>
                  <wp:effectExtent l="0" t="0" r="0" b="0"/>
                  <wp:docPr id="56" name="Picture 56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210247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1045214986"/>
              <w:lock w:val="sdtLocked"/>
              <w:placeholder>
                <w:docPart w:val="FCA4CF1613E544FD8144CF5991972D86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964278" w:rsidP="006628C8">
                <w:r>
                  <w:t>Quiz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0"/>
      <w:tr w:rsidR="005B1884" w:rsidRPr="00954EDF" w:rsidTr="005B1884">
        <w:trPr>
          <w:trHeight w:val="90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STUDENT TRAINT HIERMEE DE VAARDIGHEIDSDOELEN:</w:t>
            </w:r>
          </w:p>
          <w:p w:rsidR="00094DFD" w:rsidRPr="00954EDF" w:rsidRDefault="00964278" w:rsidP="00433398">
            <w:pPr>
              <w:numPr>
                <w:ilvl w:val="0"/>
                <w:numId w:val="2"/>
              </w:numPr>
            </w:pPr>
            <w:r>
              <w:t>Uitleg kunnen geven over ASP.NET en MVC</w:t>
            </w:r>
          </w:p>
        </w:tc>
      </w:tr>
      <w:tr w:rsidR="005B1884" w:rsidRPr="00954EDF" w:rsidTr="0056742F">
        <w:trPr>
          <w:trHeight w:val="1077"/>
        </w:trPr>
        <w:tc>
          <w:tcPr>
            <w:tcW w:w="936" w:type="dxa"/>
            <w:vMerge/>
          </w:tcPr>
          <w:p w:rsidR="005B1884" w:rsidRPr="00954EDF" w:rsidRDefault="005B1884" w:rsidP="005B1884"/>
        </w:tc>
        <w:tc>
          <w:tcPr>
            <w:tcW w:w="8928" w:type="dxa"/>
            <w:gridSpan w:val="3"/>
          </w:tcPr>
          <w:p w:rsidR="005B1884" w:rsidRPr="00954EDF" w:rsidRDefault="005B1884" w:rsidP="005B1884">
            <w:pPr>
              <w:pStyle w:val="RCTabelkop"/>
            </w:pPr>
            <w:r w:rsidRPr="00954EDF">
              <w:t>DE OEFENING STAP-VOOR-STAP UITGEWERKT:</w:t>
            </w:r>
          </w:p>
          <w:p w:rsidR="00C624CE" w:rsidRDefault="00964278" w:rsidP="00964278">
            <w:pPr>
              <w:numPr>
                <w:ilvl w:val="0"/>
                <w:numId w:val="17"/>
              </w:numPr>
            </w:pPr>
            <w:r>
              <w:t>We late</w:t>
            </w:r>
            <w:r w:rsidR="00C12F6A">
              <w:t>n elke student meedoen aan een K</w:t>
            </w:r>
            <w:r>
              <w:t>ahoot quiz waarin er specifieke vragen worden gesteld over ASP.NET en MVC</w:t>
            </w:r>
            <w:r w:rsidR="00C12F6A">
              <w:t xml:space="preserve"> als er aan het einde van de les nog genoeg tijd is</w:t>
            </w:r>
            <w:r>
              <w:t>.</w:t>
            </w:r>
          </w:p>
          <w:p w:rsidR="00964278" w:rsidRDefault="00964278" w:rsidP="00964278">
            <w:pPr>
              <w:numPr>
                <w:ilvl w:val="0"/>
                <w:numId w:val="17"/>
              </w:numPr>
            </w:pPr>
            <w:r>
              <w:t>De bedoeling hiermee is dat de studenten worden getest op de informatie die ze tijdens de les hebben gekregen om te kijken hoe goed ze</w:t>
            </w:r>
            <w:r w:rsidR="00C12F6A">
              <w:t xml:space="preserve"> de les hebben gevolgd</w:t>
            </w:r>
            <w:r>
              <w:t>.</w:t>
            </w:r>
          </w:p>
          <w:p w:rsidR="00964278" w:rsidRPr="00954EDF" w:rsidRDefault="00964278" w:rsidP="00A30253">
            <w:pPr>
              <w:numPr>
                <w:ilvl w:val="0"/>
                <w:numId w:val="17"/>
              </w:numPr>
            </w:pPr>
            <w:r>
              <w:t>Na de quiz lopen we kort door alle vragen heen om te laten zie wat de goede antwoorden waren</w:t>
            </w:r>
            <w:r w:rsidR="00A30253">
              <w:t xml:space="preserve"> als er genoeg tijd over is</w:t>
            </w:r>
            <w:r>
              <w:t>.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2" w:name="rc_ba_student_7" w:colFirst="1" w:colLast="1"/>
            <w:bookmarkStart w:id="13" w:name="rc_bo_zelfsstandig_oefeningc_1" w:colFirst="0" w:colLast="2"/>
            <w:bookmarkEnd w:id="11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08348FB2" wp14:editId="637959E2">
                  <wp:extent cx="324000" cy="324000"/>
                  <wp:effectExtent l="0" t="0" r="0" b="0"/>
                  <wp:docPr id="62" name="Picture 62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17A121C" wp14:editId="0315A24E">
                  <wp:extent cx="324000" cy="324000"/>
                  <wp:effectExtent l="0" t="0" r="0" b="0"/>
                  <wp:docPr id="63" name="Picture 63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0002D8D" wp14:editId="51E0624D">
                  <wp:extent cx="324000" cy="324000"/>
                  <wp:effectExtent l="0" t="0" r="0" b="0"/>
                  <wp:docPr id="64" name="Picture 64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sdt>
            <w:sdtPr>
              <w:id w:val="-516702081"/>
              <w:lock w:val="sdtLocked"/>
              <w:placeholder>
                <w:docPart w:val="AD82856C4F9749AF9099B61DC3F9C814"/>
              </w:placeholder>
              <w:showingPlcHdr/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433398" w:rsidP="006D16F6">
                <w:r w:rsidRPr="00954EDF">
                  <w:rPr>
                    <w:color w:val="808080"/>
                  </w:rPr>
                  <w:t>Maak hier een keuze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>
            <w:bookmarkStart w:id="14" w:name="rc_bo_zelfsstandig_oefeningd_1" w:colFirst="0" w:colLast="1"/>
            <w:bookmarkStart w:id="15" w:name="rc_ba_student_8" w:colFirst="1" w:colLast="1"/>
            <w:bookmarkEnd w:id="12"/>
            <w:bookmarkEnd w:id="13"/>
          </w:p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6B7FE2DF" wp14:editId="242F661F">
                  <wp:extent cx="324000" cy="324000"/>
                  <wp:effectExtent l="0" t="0" r="0" b="0"/>
                  <wp:docPr id="13" name="Picture 13" descr="Icon_L_Samenwerk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96D7653" wp14:editId="07611770">
                  <wp:extent cx="324000" cy="324000"/>
                  <wp:effectExtent l="0" t="0" r="0" b="0"/>
                  <wp:docPr id="14" name="Picture 14" descr="Icon_L_Zintuig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2CCC987" wp14:editId="755C0F77">
                  <wp:extent cx="324000" cy="324000"/>
                  <wp:effectExtent l="0" t="0" r="0" b="0"/>
                  <wp:docPr id="20" name="Picture 20" descr="Icon_L_Leeromgeving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1500927905"/>
              <w:lock w:val="sdtLocked"/>
              <w:placeholder>
                <w:docPart w:val="C3FDE08D795040C3A915CC7CAB3D7767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0E3279" w:rsidP="006628C8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A912F1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4"/>
      <w:bookmarkEnd w:id="15"/>
      <w:tr w:rsidR="005B1884" w:rsidRPr="00954EDF" w:rsidTr="00A308E6">
        <w:tc>
          <w:tcPr>
            <w:tcW w:w="936" w:type="dxa"/>
          </w:tcPr>
          <w:p w:rsidR="005B1884" w:rsidRPr="00954EDF" w:rsidRDefault="005B1884" w:rsidP="005B1884"/>
        </w:tc>
        <w:tc>
          <w:tcPr>
            <w:tcW w:w="1984" w:type="dxa"/>
          </w:tcPr>
          <w:p w:rsidR="005B1884" w:rsidRPr="00954EDF" w:rsidRDefault="005B1884" w:rsidP="005B1884">
            <w:r w:rsidRPr="00954EDF">
              <w:t>Doorstart</w:t>
            </w:r>
          </w:p>
          <w:p w:rsidR="005B1884" w:rsidRPr="00954EDF" w:rsidRDefault="005B1884" w:rsidP="005B1884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67CA36BF" wp14:editId="53A33A97">
                  <wp:extent cx="324000" cy="324000"/>
                  <wp:effectExtent l="0" t="0" r="0" b="0"/>
                  <wp:docPr id="67" name="Afbeelding 26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380BA0B3" wp14:editId="3120D7CF">
                  <wp:extent cx="324000" cy="324000"/>
                  <wp:effectExtent l="0" t="0" r="0" b="0"/>
                  <wp:docPr id="68" name="Afbeelding 27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2747C1" w:rsidRPr="00954EDF" w:rsidRDefault="002747C1" w:rsidP="00FE6359"/>
        </w:tc>
      </w:tr>
    </w:tbl>
    <w:p w:rsidR="00C434D1" w:rsidRPr="00954EDF" w:rsidRDefault="00C434D1" w:rsidP="00C434D1">
      <w:pPr>
        <w:rPr>
          <w:sz w:val="28"/>
        </w:rPr>
      </w:pPr>
      <w:r w:rsidRPr="00954EDF">
        <w:br w:type="page"/>
      </w:r>
    </w:p>
    <w:p w:rsidR="00D91E78" w:rsidRPr="00954EDF" w:rsidRDefault="0053004C" w:rsidP="00167B92">
      <w:pPr>
        <w:pStyle w:val="RCKop"/>
      </w:pPr>
      <w:r w:rsidRPr="00954EDF">
        <w:lastRenderedPageBreak/>
        <w:t>Terugkoppeling</w:t>
      </w:r>
      <w:r w:rsidR="000A6DFC" w:rsidRPr="00954EDF">
        <w:t xml:space="preserve">: </w:t>
      </w:r>
      <w:r w:rsidR="00DA6AD4">
        <w:t>25</w:t>
      </w:r>
      <w:r w:rsidR="000A6DFC" w:rsidRPr="00954EDF">
        <w:t xml:space="preserve"> minuten</w:t>
      </w:r>
    </w:p>
    <w:tbl>
      <w:tblPr>
        <w:tblStyle w:val="RCTabel"/>
        <w:tblW w:w="0" w:type="auto"/>
        <w:tblLayout w:type="fixed"/>
        <w:tblLook w:val="04A0" w:firstRow="1" w:lastRow="0" w:firstColumn="1" w:lastColumn="0" w:noHBand="0" w:noVBand="1"/>
      </w:tblPr>
      <w:tblGrid>
        <w:gridCol w:w="936"/>
        <w:gridCol w:w="1984"/>
        <w:gridCol w:w="2126"/>
        <w:gridCol w:w="4818"/>
      </w:tblGrid>
      <w:tr w:rsidR="00403628" w:rsidRPr="00954EDF" w:rsidTr="003B080F">
        <w:trPr>
          <w:tblHeader/>
        </w:trPr>
        <w:tc>
          <w:tcPr>
            <w:tcW w:w="936" w:type="dxa"/>
            <w:shd w:val="clear" w:color="auto" w:fill="D3D3D3" w:themeFill="accent3"/>
          </w:tcPr>
          <w:p w:rsidR="00403628" w:rsidRPr="00954EDF" w:rsidRDefault="00403628" w:rsidP="00EA6CA5">
            <w:pPr>
              <w:pStyle w:val="RCTabelkop"/>
            </w:pPr>
            <w:r w:rsidRPr="00954EDF">
              <w:t>TIJD</w:t>
            </w:r>
          </w:p>
        </w:tc>
        <w:tc>
          <w:tcPr>
            <w:tcW w:w="1984" w:type="dxa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>VORM</w:t>
            </w:r>
          </w:p>
        </w:tc>
        <w:tc>
          <w:tcPr>
            <w:tcW w:w="6944" w:type="dxa"/>
            <w:gridSpan w:val="2"/>
            <w:shd w:val="clear" w:color="auto" w:fill="D3D3D3" w:themeFill="accent3"/>
          </w:tcPr>
          <w:p w:rsidR="00403628" w:rsidRPr="00954EDF" w:rsidRDefault="00403628" w:rsidP="003B080F">
            <w:pPr>
              <w:pStyle w:val="RCTabelkop"/>
            </w:pPr>
            <w:r w:rsidRPr="00954EDF">
              <w:t xml:space="preserve">BESCHRIJVING OEFENING OF ONDERDEEL </w:t>
            </w:r>
          </w:p>
        </w:tc>
      </w:tr>
      <w:tr w:rsidR="00403628" w:rsidRPr="00954EDF" w:rsidTr="00327697">
        <w:tc>
          <w:tcPr>
            <w:tcW w:w="936" w:type="dxa"/>
          </w:tcPr>
          <w:p w:rsidR="00403628" w:rsidRPr="00954EDF" w:rsidRDefault="00403628" w:rsidP="003B080F">
            <w:bookmarkStart w:id="16" w:name="rc_ba_student_9" w:colFirst="2" w:colLast="2"/>
            <w:r w:rsidRPr="00954EDF">
              <w:t>5 min</w:t>
            </w:r>
          </w:p>
        </w:tc>
        <w:tc>
          <w:tcPr>
            <w:tcW w:w="1984" w:type="dxa"/>
          </w:tcPr>
          <w:p w:rsidR="00403628" w:rsidRPr="00954EDF" w:rsidRDefault="00403628" w:rsidP="003B080F">
            <w:r w:rsidRPr="00954EDF">
              <w:t>Opstart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403DF70" wp14:editId="339FB137">
                  <wp:extent cx="324000" cy="324000"/>
                  <wp:effectExtent l="0" t="0" r="0" b="0"/>
                  <wp:docPr id="24" name="Picture 24" descr="Icon_L_Veiligheid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105E698B" wp14:editId="1103B5D1">
                  <wp:extent cx="324000" cy="324000"/>
                  <wp:effectExtent l="0" t="0" r="0" b="0"/>
                  <wp:docPr id="25" name="Picture 25" descr="Icon_L_Structuur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403628" w:rsidRPr="00954EDF" w:rsidRDefault="005B287F" w:rsidP="00403628">
            <w:pPr>
              <w:numPr>
                <w:ilvl w:val="0"/>
                <w:numId w:val="2"/>
              </w:numPr>
            </w:pPr>
            <w:r>
              <w:t>Wij zullen</w:t>
            </w:r>
            <w:r w:rsidR="00433398">
              <w:t xml:space="preserve"> feedback </w:t>
            </w:r>
            <w:r>
              <w:t xml:space="preserve">geven </w:t>
            </w:r>
            <w:r w:rsidR="00433398">
              <w:t>over hoe het is gegaan</w:t>
            </w:r>
          </w:p>
          <w:p w:rsidR="00403628" w:rsidRPr="00954EDF" w:rsidRDefault="00403628" w:rsidP="00FE6359">
            <w:pPr>
              <w:ind w:left="284"/>
            </w:pPr>
          </w:p>
        </w:tc>
      </w:tr>
      <w:tr w:rsidR="00403628" w:rsidRPr="00954EDF" w:rsidTr="003B080F">
        <w:tc>
          <w:tcPr>
            <w:tcW w:w="936" w:type="dxa"/>
            <w:vMerge w:val="restart"/>
          </w:tcPr>
          <w:p w:rsidR="00403628" w:rsidRPr="00954EDF" w:rsidRDefault="00DA6AD4" w:rsidP="003B080F">
            <w:bookmarkStart w:id="17" w:name="rc_ba_student_10" w:colFirst="1" w:colLast="1"/>
            <w:bookmarkEnd w:id="16"/>
            <w:r>
              <w:t>15</w:t>
            </w:r>
            <w:r w:rsidR="00403628" w:rsidRPr="00954EDF">
              <w:t xml:space="preserve"> min</w:t>
            </w:r>
          </w:p>
        </w:tc>
        <w:tc>
          <w:tcPr>
            <w:tcW w:w="1984" w:type="dxa"/>
            <w:shd w:val="clear" w:color="auto" w:fill="F4F4F4" w:themeFill="accent4"/>
          </w:tcPr>
          <w:p w:rsidR="00403628" w:rsidRPr="00954EDF" w:rsidRDefault="00403628" w:rsidP="003B080F">
            <w:pPr>
              <w:pStyle w:val="RCTabelkop"/>
            </w:pPr>
            <w:r w:rsidRPr="00954EDF">
              <w:t>ACTIVERENDE DIDACTIEK</w:t>
            </w:r>
          </w:p>
        </w:tc>
        <w:tc>
          <w:tcPr>
            <w:tcW w:w="6944" w:type="dxa"/>
            <w:gridSpan w:val="2"/>
            <w:shd w:val="clear" w:color="auto" w:fill="F4F4F4" w:themeFill="accent4"/>
          </w:tcPr>
          <w:p w:rsidR="00403628" w:rsidRPr="00954EDF" w:rsidRDefault="00403628" w:rsidP="003B080F">
            <w:pPr>
              <w:pStyle w:val="RCTabelonderdeel"/>
            </w:pPr>
            <w:r w:rsidRPr="00954EDF">
              <w:t>ASSESSMENT OVER ALLE OF EEN DEEL VAN DE VAARDIGHEIDSDOELEN</w:t>
            </w:r>
          </w:p>
        </w:tc>
      </w:tr>
      <w:tr w:rsidR="00A912F1" w:rsidRPr="00954EDF" w:rsidTr="00210247">
        <w:tc>
          <w:tcPr>
            <w:tcW w:w="936" w:type="dxa"/>
            <w:vMerge/>
          </w:tcPr>
          <w:p w:rsidR="00A912F1" w:rsidRPr="00954EDF" w:rsidRDefault="00A912F1" w:rsidP="00A912F1"/>
        </w:tc>
        <w:tc>
          <w:tcPr>
            <w:tcW w:w="1984" w:type="dxa"/>
          </w:tcPr>
          <w:p w:rsidR="00A912F1" w:rsidRPr="00954EDF" w:rsidRDefault="00A912F1" w:rsidP="00A912F1">
            <w:pPr>
              <w:pStyle w:val="RCLeerbreinprincipeLinks"/>
            </w:pPr>
            <w:r w:rsidRPr="00954EDF">
              <w:rPr>
                <w:noProof/>
              </w:rPr>
              <w:drawing>
                <wp:inline distT="0" distB="0" distL="0" distR="0" wp14:anchorId="5662CEDE" wp14:editId="27A7007A">
                  <wp:extent cx="324000" cy="324000"/>
                  <wp:effectExtent l="0" t="0" r="0" b="0"/>
                  <wp:docPr id="26" name="Afbeelding 16" descr="Icon_L_Focus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4CCA1C64" wp14:editId="00AFFA87">
                  <wp:extent cx="324000" cy="324000"/>
                  <wp:effectExtent l="0" t="0" r="0" b="0"/>
                  <wp:docPr id="30" name="Afbeelding 19" descr="Icon_L_Herhalen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  <w:r w:rsidRPr="00954EDF">
              <w:rPr>
                <w:noProof/>
              </w:rPr>
              <w:drawing>
                <wp:inline distT="0" distB="0" distL="0" distR="0" wp14:anchorId="7A2ACA7B" wp14:editId="56A6CECA">
                  <wp:extent cx="324000" cy="324000"/>
                  <wp:effectExtent l="0" t="0" r="0" b="0"/>
                  <wp:docPr id="31" name="Afbeelding 20" descr="Icon_L_Veiligheid_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54EDF">
              <w:t xml:space="preserve"> </w:t>
            </w:r>
          </w:p>
        </w:tc>
        <w:tc>
          <w:tcPr>
            <w:tcW w:w="2126" w:type="dxa"/>
            <w:vAlign w:val="center"/>
          </w:tcPr>
          <w:p w:rsidR="009D5FC1" w:rsidRPr="00954EDF" w:rsidRDefault="009D5FC1" w:rsidP="00210247">
            <w:pPr>
              <w:pStyle w:val="RCTabelkop"/>
            </w:pPr>
            <w:r w:rsidRPr="00954EDF">
              <w:t>Didactische vorm</w:t>
            </w:r>
          </w:p>
          <w:sdt>
            <w:sdtPr>
              <w:id w:val="-644357963"/>
              <w:lock w:val="sdtLocked"/>
              <w:placeholder>
                <w:docPart w:val="E803766C05F345FAB5BCCB06F05CDF04"/>
              </w:placeholder>
              <w:comboBox>
                <w:listItem w:displayText="Demo medestudent" w:value="Demo medestudent"/>
                <w:listItem w:displayText="Demo trainer/ instructeur" w:value="Demo trainer/ instructeur"/>
                <w:listItem w:displayText="Filmpje" w:value="Filmpje"/>
                <w:listItem w:displayText="Gastspreker" w:value="Gastspreker"/>
                <w:listItem w:displayText="Instructie" w:value="Instructie"/>
                <w:listItem w:displayText="Materiaaldemo" w:value="Materiaaldemo"/>
                <w:listItem w:displayText="Quiz" w:value="Quiz"/>
                <w:listItem w:displayText="Rollenspel" w:value="Rollenspel"/>
                <w:listItem w:displayText="Subgroepen" w:value="Subgroepen"/>
                <w:listItem w:displayText="Test" w:value="Test"/>
                <w:listItem w:displayText="Werken in duo's" w:value="Werken in duo's"/>
                <w:listItem w:displayText="Zelf oefenen" w:value="Zelf oefenen"/>
                <w:listItem w:displayText="Overig" w:value="Overig"/>
              </w:comboBox>
            </w:sdtPr>
            <w:sdtEndPr/>
            <w:sdtContent>
              <w:p w:rsidR="00A912F1" w:rsidRPr="00954EDF" w:rsidRDefault="00322085" w:rsidP="006D16F6">
                <w:r>
                  <w:t>Overig</w:t>
                </w:r>
              </w:p>
            </w:sdtContent>
          </w:sdt>
        </w:tc>
        <w:tc>
          <w:tcPr>
            <w:tcW w:w="4818" w:type="dxa"/>
            <w:vAlign w:val="center"/>
          </w:tcPr>
          <w:p w:rsidR="00A912F1" w:rsidRPr="00954EDF" w:rsidRDefault="00A912F1" w:rsidP="00EA6CA5">
            <w:pPr>
              <w:pStyle w:val="RCVaardigheidsdoel"/>
            </w:pPr>
            <w:r w:rsidRPr="00954EDF">
              <w:t>1</w:t>
            </w:r>
            <w:r w:rsidRPr="00954EDF">
              <w:tab/>
              <w:t>2</w:t>
            </w:r>
            <w:r w:rsidRPr="00954EDF">
              <w:tab/>
              <w:t>3</w:t>
            </w:r>
            <w:r w:rsidRPr="00954EDF">
              <w:tab/>
              <w:t>4</w:t>
            </w:r>
            <w:r w:rsidRPr="00954EDF">
              <w:tab/>
              <w:t>5</w:t>
            </w:r>
            <w:r w:rsidRPr="00954EDF">
              <w:tab/>
              <w:t>6</w:t>
            </w:r>
            <w:r w:rsidRPr="00954EDF">
              <w:tab/>
              <w:t>7</w:t>
            </w:r>
            <w:r w:rsidRPr="00954EDF">
              <w:tab/>
              <w:t>8</w:t>
            </w:r>
          </w:p>
        </w:tc>
      </w:tr>
      <w:bookmarkEnd w:id="17"/>
      <w:tr w:rsidR="00403628" w:rsidRPr="00954EDF" w:rsidTr="0056742F">
        <w:trPr>
          <w:trHeight w:val="1077"/>
        </w:trPr>
        <w:tc>
          <w:tcPr>
            <w:tcW w:w="936" w:type="dxa"/>
            <w:vMerge/>
          </w:tcPr>
          <w:p w:rsidR="00403628" w:rsidRPr="00954EDF" w:rsidRDefault="00403628" w:rsidP="003B080F"/>
        </w:tc>
        <w:tc>
          <w:tcPr>
            <w:tcW w:w="8928" w:type="dxa"/>
            <w:gridSpan w:val="3"/>
          </w:tcPr>
          <w:p w:rsidR="00403628" w:rsidRDefault="006E27BA" w:rsidP="006E27BA">
            <w:pPr>
              <w:rPr>
                <w:b/>
              </w:rPr>
            </w:pPr>
            <w:r>
              <w:rPr>
                <w:b/>
              </w:rPr>
              <w:t>Feedback geven:</w:t>
            </w:r>
          </w:p>
          <w:p w:rsidR="006E27BA" w:rsidRPr="006E27BA" w:rsidRDefault="004E7AE0" w:rsidP="006E27BA">
            <w:pPr>
              <w:pStyle w:val="Lijstalinea"/>
              <w:numPr>
                <w:ilvl w:val="0"/>
                <w:numId w:val="23"/>
              </w:numPr>
              <w:rPr>
                <w:b/>
              </w:rPr>
            </w:pPr>
            <w:r>
              <w:t>Je</w:t>
            </w:r>
            <w:r w:rsidR="006E27BA">
              <w:t xml:space="preserve"> krijgt </w:t>
            </w:r>
            <w:r w:rsidR="005B287F">
              <w:t xml:space="preserve">zelf ook </w:t>
            </w:r>
            <w:r w:rsidR="006E27BA">
              <w:t>de mogelijkheid om feedback te geven</w:t>
            </w:r>
            <w:r w:rsidR="00A30253">
              <w:t>.</w:t>
            </w:r>
            <w:bookmarkStart w:id="18" w:name="_GoBack"/>
            <w:bookmarkEnd w:id="18"/>
          </w:p>
        </w:tc>
      </w:tr>
      <w:tr w:rsidR="00403628" w:rsidRPr="00954EDF" w:rsidTr="003B080F">
        <w:tc>
          <w:tcPr>
            <w:tcW w:w="936" w:type="dxa"/>
          </w:tcPr>
          <w:p w:rsidR="00403628" w:rsidRPr="00954EDF" w:rsidRDefault="00403628" w:rsidP="003B080F">
            <w:r w:rsidRPr="00954EDF">
              <w:t>5 min</w:t>
            </w:r>
          </w:p>
        </w:tc>
        <w:tc>
          <w:tcPr>
            <w:tcW w:w="1984" w:type="dxa"/>
          </w:tcPr>
          <w:p w:rsidR="00403628" w:rsidRPr="00954EDF" w:rsidRDefault="00403628" w:rsidP="003B080F">
            <w:r w:rsidRPr="00954EDF">
              <w:t>Afsluiting</w:t>
            </w:r>
          </w:p>
          <w:p w:rsidR="00403628" w:rsidRPr="00954EDF" w:rsidRDefault="00403628" w:rsidP="003B080F">
            <w:pPr>
              <w:pStyle w:val="RCLeerbreinprincipeHandmatig"/>
            </w:pPr>
            <w:r w:rsidRPr="00954EDF">
              <w:rPr>
                <w:noProof/>
              </w:rPr>
              <w:drawing>
                <wp:inline distT="0" distB="0" distL="0" distR="0" wp14:anchorId="5857F55F" wp14:editId="416D1D1F">
                  <wp:extent cx="324000" cy="324000"/>
                  <wp:effectExtent l="0" t="0" r="0" b="0"/>
                  <wp:docPr id="36" name="Picture 36" descr="Icon_L_Feedback_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4" w:type="dxa"/>
            <w:gridSpan w:val="2"/>
          </w:tcPr>
          <w:p w:rsidR="00350B9E" w:rsidRPr="00954EDF" w:rsidRDefault="006E27BA" w:rsidP="00091498">
            <w:pPr>
              <w:numPr>
                <w:ilvl w:val="0"/>
                <w:numId w:val="2"/>
              </w:numPr>
            </w:pPr>
            <w:r>
              <w:t>Afsluiten van de les</w:t>
            </w:r>
          </w:p>
        </w:tc>
      </w:tr>
    </w:tbl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19" w:name="rc_bo_assessmenta_1"/>
      <w:r w:rsidRPr="00954EDF">
        <w:br w:type="page"/>
      </w:r>
    </w:p>
    <w:p w:rsidR="00167B92" w:rsidRPr="00954EDF" w:rsidRDefault="0035588B" w:rsidP="00B57147">
      <w:pPr>
        <w:pStyle w:val="RCKop"/>
      </w:pPr>
      <w:r w:rsidRPr="00954EDF">
        <w:lastRenderedPageBreak/>
        <w:t>ASSESSMENT A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2216"/>
        <w:gridCol w:w="1134"/>
        <w:gridCol w:w="4821"/>
        <w:gridCol w:w="425"/>
        <w:gridCol w:w="426"/>
        <w:gridCol w:w="425"/>
      </w:tblGrid>
      <w:tr w:rsidR="005B1884" w:rsidRPr="00954EDF" w:rsidTr="00E72619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E7674F" w:rsidP="005F62AB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5B1884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5B1884" w:rsidRPr="00954EDF" w:rsidRDefault="00EB5123" w:rsidP="005B1884">
            <w:pPr>
              <w:pStyle w:val="RCTabelkop"/>
            </w:pPr>
            <w:r w:rsidRPr="00954EDF">
              <w:t xml:space="preserve">ASSESSMENTTEKST </w:t>
            </w:r>
          </w:p>
          <w:sdt>
            <w:sdtPr>
              <w:id w:val="-1453312430"/>
              <w:lock w:val="sdtLocked"/>
              <w:placeholder>
                <w:docPart w:val="B53E9A3A7F594458885686E32D774EB0"/>
              </w:placeholder>
              <w:showingPlcHdr/>
            </w:sdtPr>
            <w:sdtEndPr/>
            <w:sdtContent>
              <w:p w:rsidR="005B1884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FD183F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A308E6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5B1884" w:rsidRPr="00954EDF" w:rsidRDefault="005B1884" w:rsidP="007F064F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5B1884" w:rsidRPr="00954EDF" w:rsidTr="00EB5123">
        <w:tc>
          <w:tcPr>
            <w:tcW w:w="8590" w:type="dxa"/>
            <w:gridSpan w:val="4"/>
            <w:shd w:val="clear" w:color="auto" w:fill="D3D3D3" w:themeFill="accent3"/>
          </w:tcPr>
          <w:p w:rsidR="005B1884" w:rsidRPr="00954EDF" w:rsidRDefault="005B1884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5B1884" w:rsidRPr="00954EDF" w:rsidRDefault="005B1884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FD183F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5B1884" w:rsidRPr="00954EDF" w:rsidRDefault="005B1884" w:rsidP="00A308E6">
            <w:pPr>
              <w:jc w:val="center"/>
              <w:rPr>
                <w:b/>
              </w:rPr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0" w:name="rc_ba_vaardigheidsdoel1_2"/>
            <w:r w:rsidRPr="00954EDF">
              <w:rPr>
                <w:rStyle w:val="RCRood"/>
              </w:rPr>
              <w:t>1.</w:t>
            </w:r>
          </w:p>
        </w:tc>
        <w:sdt>
          <w:sdtPr>
            <w:id w:val="-1165474148"/>
            <w:lock w:val="sdtLocked"/>
            <w:placeholder>
              <w:docPart w:val="3B3AA470B95A4001AEBD442B2D13CF2C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984D42" w:rsidP="001A23D9">
                <w:r>
                  <w:t>Realiseert een applicatie</w:t>
                </w:r>
              </w:p>
            </w:tc>
          </w:sdtContent>
        </w:sdt>
        <w:sdt>
          <w:sdtPr>
            <w:id w:val="-834523196"/>
            <w:lock w:val="sdtLocked"/>
            <w:placeholder>
              <w:docPart w:val="BB8C88A4A1B3456E916C8F3BD9C2BBE9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030AA3" w:rsidP="001A23D9">
                <w:r>
                  <w:t>G</w:t>
                </w:r>
              </w:p>
            </w:tc>
          </w:sdtContent>
        </w:sdt>
        <w:sdt>
          <w:sdtPr>
            <w:id w:val="1788853296"/>
            <w:lock w:val="sdtLocked"/>
            <w:placeholder>
              <w:docPart w:val="0778417B0BD84C94B30D2F9211300BDE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984D42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1" w:name="rc_ba_vaardigheidsdoel2_2"/>
            <w:bookmarkEnd w:id="20"/>
            <w:r w:rsidRPr="00954EDF">
              <w:rPr>
                <w:rStyle w:val="RCRood"/>
              </w:rPr>
              <w:t>2.</w:t>
            </w:r>
          </w:p>
        </w:tc>
        <w:sdt>
          <w:sdtPr>
            <w:id w:val="-742872809"/>
            <w:lock w:val="sdtLocked"/>
            <w:placeholder>
              <w:docPart w:val="39FEF224AB5E47DBB03399BFAEFDD03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D92ACE" w:rsidP="001A23D9">
                <w:r>
                  <w:t>Uitleggen wat MVC inhoud</w:t>
                </w:r>
              </w:p>
            </w:tc>
          </w:sdtContent>
        </w:sdt>
        <w:sdt>
          <w:sdtPr>
            <w:id w:val="-1076977701"/>
            <w:lock w:val="sdtLocked"/>
            <w:placeholder>
              <w:docPart w:val="14631E6B6F0845BFBC5970965419DE19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982E5D" w:rsidP="001A23D9">
                <w:r>
                  <w:t>G</w:t>
                </w:r>
              </w:p>
            </w:tc>
          </w:sdtContent>
        </w:sdt>
        <w:sdt>
          <w:sdtPr>
            <w:id w:val="-836380320"/>
            <w:lock w:val="sdtLocked"/>
            <w:placeholder>
              <w:docPart w:val="A4A80907716A4718BBA43F58D59CA75C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D92ACE" w:rsidP="001A23D9">
                <w:r>
                  <w:t>De student kan uitleg geven over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2" w:name="rc_ba_vaardigheidsdoel3_2"/>
            <w:bookmarkEnd w:id="21"/>
            <w:r w:rsidRPr="00954EDF">
              <w:rPr>
                <w:rStyle w:val="RCRood"/>
              </w:rPr>
              <w:t>3.</w:t>
            </w:r>
          </w:p>
        </w:tc>
        <w:sdt>
          <w:sdtPr>
            <w:id w:val="-1871989645"/>
            <w:lock w:val="sdtLocked"/>
            <w:placeholder>
              <w:docPart w:val="2C87757D1B4D47618BB4913F2F216F61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387479" w:rsidP="001A23D9">
                <w:r>
                  <w:t xml:space="preserve">Werken met een bestaand </w:t>
                </w:r>
                <w:proofErr w:type="spellStart"/>
                <w:r>
                  <w:t>framework</w:t>
                </w:r>
                <w:proofErr w:type="spellEnd"/>
              </w:p>
            </w:tc>
          </w:sdtContent>
        </w:sdt>
        <w:sdt>
          <w:sdtPr>
            <w:id w:val="129601210"/>
            <w:lock w:val="sdtLocked"/>
            <w:placeholder>
              <w:docPart w:val="94BF0A309DA24EEDA40B44F2B655B8D2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982E5D" w:rsidP="001A23D9">
                <w:r>
                  <w:t>B</w:t>
                </w:r>
              </w:p>
            </w:tc>
          </w:sdtContent>
        </w:sdt>
        <w:sdt>
          <w:sdtPr>
            <w:id w:val="-609277335"/>
            <w:lock w:val="sdtLocked"/>
            <w:placeholder>
              <w:docPart w:val="54FB45242FEB4E2CBD1849F82FF7B872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CD04BC" w:rsidP="001A23D9">
                <w:r>
                  <w:t xml:space="preserve">De student kan met behulp van een bestaand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aan de slag om daarmee 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55B7E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3" w:name="rc_ba_vaardigheidsdoel4_2"/>
            <w:bookmarkEnd w:id="22"/>
            <w:r w:rsidRPr="00954EDF">
              <w:rPr>
                <w:rStyle w:val="RCRood"/>
              </w:rPr>
              <w:t>4.</w:t>
            </w:r>
          </w:p>
        </w:tc>
        <w:sdt>
          <w:sdtPr>
            <w:id w:val="1374578275"/>
            <w:lock w:val="sdtLocked"/>
            <w:placeholder>
              <w:docPart w:val="2B19BA27C2194B3DB610FF6B1ACEDE43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2216" w:type="dxa"/>
              </w:tcPr>
              <w:p w:rsidR="001A23D9" w:rsidRPr="00954EDF" w:rsidRDefault="00FC7265" w:rsidP="001A23D9">
                <w:r>
                  <w:t>Test het ontwikkelde product</w:t>
                </w:r>
              </w:p>
            </w:tc>
          </w:sdtContent>
        </w:sdt>
        <w:sdt>
          <w:sdtPr>
            <w:id w:val="-901059782"/>
            <w:lock w:val="sdtLocked"/>
            <w:placeholder>
              <w:docPart w:val="D51F48967930446D9FFE496065B06F89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1134" w:type="dxa"/>
              </w:tcPr>
              <w:p w:rsidR="001A23D9" w:rsidRPr="00954EDF" w:rsidRDefault="00F624CC" w:rsidP="001A23D9">
                <w:r>
                  <w:t>G</w:t>
                </w:r>
              </w:p>
            </w:tc>
          </w:sdtContent>
        </w:sdt>
        <w:sdt>
          <w:sdtPr>
            <w:id w:val="555293313"/>
            <w:lock w:val="sdtLocked"/>
            <w:placeholder>
              <w:docPart w:val="3DA4A9871B4B4AA2B13EFD3652081314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4821" w:type="dxa"/>
              </w:tcPr>
              <w:p w:rsidR="001A23D9" w:rsidRPr="00954EDF" w:rsidRDefault="00984D42" w:rsidP="001A23D9">
                <w:r>
                  <w:t>Creëren en innoveren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23"/>
    </w:tbl>
    <w:p w:rsidR="006577CC" w:rsidRPr="00954EDF" w:rsidRDefault="006577CC" w:rsidP="006577CC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6577CC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6577CC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6577CC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4F74A6" w:rsidP="006577CC">
            <w:sdt>
              <w:sdtPr>
                <w:id w:val="865182501"/>
                <w:placeholder>
                  <w:docPart w:val="C79D7343933C468C86FA14F11CE6A1AC"/>
                </w:placeholder>
                <w:showingPlcHdr/>
              </w:sdtPr>
              <w:sdtEndPr/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</w:tbl>
    <w:p w:rsidR="006577CC" w:rsidRPr="00954EDF" w:rsidRDefault="006577CC" w:rsidP="006577CC"/>
    <w:p w:rsidR="00B01BDF" w:rsidRPr="00954EDF" w:rsidRDefault="00B01BDF">
      <w:pPr>
        <w:spacing w:after="200" w:line="276" w:lineRule="auto"/>
        <w:rPr>
          <w:b/>
          <w:caps/>
          <w:sz w:val="28"/>
        </w:rPr>
      </w:pPr>
      <w:bookmarkStart w:id="24" w:name="rc_bo_assessmentb_1"/>
      <w:bookmarkEnd w:id="19"/>
      <w:r w:rsidRPr="00954EDF">
        <w:br w:type="page"/>
      </w:r>
    </w:p>
    <w:p w:rsidR="00EF7408" w:rsidRPr="00954EDF" w:rsidRDefault="00EF7408" w:rsidP="00B57147">
      <w:pPr>
        <w:pStyle w:val="RCKop"/>
      </w:pPr>
      <w:r w:rsidRPr="00954EDF">
        <w:lastRenderedPageBreak/>
        <w:t>ASSESSMENT B</w:t>
      </w:r>
    </w:p>
    <w:tbl>
      <w:tblPr>
        <w:tblStyle w:val="RCTabel"/>
        <w:tblW w:w="9866" w:type="dxa"/>
        <w:tblLayout w:type="fixed"/>
        <w:tblLook w:val="04A0" w:firstRow="1" w:lastRow="0" w:firstColumn="1" w:lastColumn="0" w:noHBand="0" w:noVBand="1"/>
      </w:tblPr>
      <w:tblGrid>
        <w:gridCol w:w="419"/>
        <w:gridCol w:w="1100"/>
        <w:gridCol w:w="849"/>
        <w:gridCol w:w="6222"/>
        <w:gridCol w:w="425"/>
        <w:gridCol w:w="426"/>
        <w:gridCol w:w="425"/>
      </w:tblGrid>
      <w:tr w:rsidR="001832C8" w:rsidRPr="00954EDF" w:rsidTr="00C434D1">
        <w:trPr>
          <w:cantSplit/>
          <w:trHeight w:val="1077"/>
        </w:trPr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8E07B5">
            <w:pPr>
              <w:pStyle w:val="RCTabelkop"/>
            </w:pPr>
            <w:r w:rsidRPr="00954EDF">
              <w:t>OPDRACHT ASSESSMENT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Aangetoond</w:t>
            </w:r>
          </w:p>
        </w:tc>
        <w:tc>
          <w:tcPr>
            <w:tcW w:w="426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Deels aangetoond</w:t>
            </w:r>
          </w:p>
        </w:tc>
        <w:tc>
          <w:tcPr>
            <w:tcW w:w="425" w:type="dxa"/>
            <w:vMerge w:val="restart"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  <w:r w:rsidRPr="00954EDF">
              <w:rPr>
                <w:b/>
                <w:sz w:val="18"/>
                <w:szCs w:val="18"/>
              </w:rPr>
              <w:t>Niet aangetoond</w:t>
            </w:r>
          </w:p>
        </w:tc>
      </w:tr>
      <w:tr w:rsidR="001832C8" w:rsidRPr="00954EDF" w:rsidTr="002A325E">
        <w:trPr>
          <w:cantSplit/>
          <w:trHeight w:val="1985"/>
        </w:trPr>
        <w:tc>
          <w:tcPr>
            <w:tcW w:w="8590" w:type="dxa"/>
            <w:gridSpan w:val="4"/>
            <w:shd w:val="clear" w:color="auto" w:fill="auto"/>
          </w:tcPr>
          <w:p w:rsidR="001832C8" w:rsidRPr="00954EDF" w:rsidRDefault="001832C8" w:rsidP="00C434D1">
            <w:pPr>
              <w:pStyle w:val="RCTabelkop"/>
            </w:pPr>
            <w:r w:rsidRPr="00954EDF">
              <w:t xml:space="preserve">ASSESSMENTTEKST </w:t>
            </w:r>
          </w:p>
          <w:sdt>
            <w:sdtPr>
              <w:id w:val="1468848654"/>
              <w:lock w:val="sdtLocked"/>
              <w:placeholder>
                <w:docPart w:val="5D289D0FE0DD4D6091BAE033F29E9848"/>
              </w:placeholder>
              <w:showingPlcHdr/>
            </w:sdtPr>
            <w:sdtEndPr/>
            <w:sdtContent>
              <w:p w:rsidR="001832C8" w:rsidRPr="00954EDF" w:rsidRDefault="0044798A" w:rsidP="00FA50C5">
                <w:pPr>
                  <w:rPr>
                    <w:highlight w:val="yellow"/>
                  </w:rPr>
                </w:pPr>
                <w:r w:rsidRPr="00954EDF">
                  <w:rPr>
                    <w:rStyle w:val="Tekstvantijdelijkeaanduiding"/>
                  </w:rPr>
                  <w:t>Omschrijving</w:t>
                </w:r>
              </w:p>
            </w:sdtContent>
          </w:sdt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textDirection w:val="btLr"/>
            <w:vAlign w:val="center"/>
          </w:tcPr>
          <w:p w:rsidR="001832C8" w:rsidRPr="00954EDF" w:rsidRDefault="001832C8" w:rsidP="00C434D1">
            <w:pPr>
              <w:ind w:left="113" w:right="113"/>
              <w:rPr>
                <w:b/>
                <w:sz w:val="18"/>
                <w:szCs w:val="18"/>
              </w:rPr>
            </w:pPr>
          </w:p>
        </w:tc>
      </w:tr>
      <w:tr w:rsidR="001832C8" w:rsidRPr="00954EDF" w:rsidTr="00C434D1">
        <w:tc>
          <w:tcPr>
            <w:tcW w:w="8590" w:type="dxa"/>
            <w:gridSpan w:val="4"/>
            <w:shd w:val="clear" w:color="auto" w:fill="D3D3D3" w:themeFill="accent3"/>
          </w:tcPr>
          <w:p w:rsidR="001832C8" w:rsidRPr="00954EDF" w:rsidRDefault="001832C8" w:rsidP="00C434D1">
            <w:pPr>
              <w:rPr>
                <w:b/>
              </w:rPr>
            </w:pPr>
            <w:r w:rsidRPr="00954EDF">
              <w:rPr>
                <w:b/>
              </w:rPr>
              <w:t>VAARDIGHEIDSDOELEN</w:t>
            </w:r>
          </w:p>
          <w:p w:rsidR="001832C8" w:rsidRPr="00954EDF" w:rsidRDefault="001832C8" w:rsidP="00C434D1">
            <w:r w:rsidRPr="00954EDF">
              <w:t>De student kan…</w:t>
            </w: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rPr>
                <w:b/>
              </w:rPr>
            </w:pPr>
          </w:p>
        </w:tc>
        <w:tc>
          <w:tcPr>
            <w:tcW w:w="426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  <w:tc>
          <w:tcPr>
            <w:tcW w:w="425" w:type="dxa"/>
            <w:vMerge/>
            <w:shd w:val="clear" w:color="auto" w:fill="D3D3D3" w:themeFill="accent3"/>
            <w:vAlign w:val="center"/>
          </w:tcPr>
          <w:p w:rsidR="001832C8" w:rsidRPr="00954EDF" w:rsidRDefault="001832C8" w:rsidP="00C434D1">
            <w:pPr>
              <w:jc w:val="center"/>
              <w:rPr>
                <w:b/>
              </w:rPr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5" w:name="rc_ba_vaardigheidsdoel1_3"/>
            <w:r w:rsidRPr="00954EDF">
              <w:rPr>
                <w:rStyle w:val="RCRood"/>
              </w:rPr>
              <w:t>1.</w:t>
            </w:r>
          </w:p>
        </w:tc>
        <w:sdt>
          <w:sdtPr>
            <w:id w:val="-191383820"/>
            <w:lock w:val="sdtLocked"/>
            <w:placeholder>
              <w:docPart w:val="FCE0032491BD4DFFAF2D79ADC8116AE9"/>
            </w:placeholder>
            <w:dataBinding w:prefixMappings="xmlns:ns0='http://schemas.eformity.nl/radiuscollege/onderwijsvorm/2015/04/vaardigheidsdoelen' " w:xpath="/ns0:vaardigheidsdoelen[1]/ns0:vaardigheidsdoel1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984D42" w:rsidP="001A23D9">
                <w:r>
                  <w:t>Realiseert een applicatie</w:t>
                </w:r>
              </w:p>
            </w:tc>
          </w:sdtContent>
        </w:sdt>
        <w:sdt>
          <w:sdtPr>
            <w:id w:val="-688441227"/>
            <w:lock w:val="sdtLocked"/>
            <w:placeholder>
              <w:docPart w:val="C0A46FB47F0B4BFA8CE72D5F788ABD28"/>
            </w:placeholder>
            <w:dataBinding w:prefixMappings="xmlns:ns0='http://schemas.eformity.nl/radiuscollege/onderwijsvorm/2015/04/vaardigheidsdoelen' " w:xpath="/ns0:vaardigheidsdoelen[1]/ns0:vaardigheidsdoel1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030AA3" w:rsidP="001A23D9">
                <w:r>
                  <w:t>G</w:t>
                </w:r>
              </w:p>
            </w:tc>
          </w:sdtContent>
        </w:sdt>
        <w:sdt>
          <w:sdtPr>
            <w:id w:val="1241992755"/>
            <w:lock w:val="sdtLocked"/>
            <w:placeholder>
              <w:docPart w:val="EE4551CDF029459FAE6CC97AAB320303"/>
            </w:placeholder>
            <w:dataBinding w:prefixMappings="xmlns:ns0='http://schemas.eformity.nl/radiuscollege/onderwijsvorm/2015/04/vaardigheidsdoelen' " w:xpath="/ns0:vaardigheidsdoelen[1]/ns0:vaardigheidsdoel1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984D42" w:rsidP="001A23D9">
                <w:r>
                  <w:t>Materialen en middelen inzetten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6" w:name="rc_ba_vaardigheidsdoel2_3"/>
            <w:bookmarkEnd w:id="25"/>
            <w:r w:rsidRPr="00954EDF">
              <w:rPr>
                <w:rStyle w:val="RCRood"/>
              </w:rPr>
              <w:t>2.</w:t>
            </w:r>
          </w:p>
        </w:tc>
        <w:sdt>
          <w:sdtPr>
            <w:id w:val="1456134881"/>
            <w:lock w:val="sdtLocked"/>
            <w:placeholder>
              <w:docPart w:val="7FD27847A03347FA9C5845DB4CFC878D"/>
            </w:placeholder>
            <w:dataBinding w:prefixMappings="xmlns:ns0='http://schemas.eformity.nl/radiuscollege/onderwijsvorm/2015/04/vaardigheidsdoelen' " w:xpath="/ns0:vaardigheidsdoelen[1]/ns0:vaardigheidsdoel2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D92ACE" w:rsidP="001A23D9">
                <w:r>
                  <w:t>Uitleggen wat MVC inhoud</w:t>
                </w:r>
              </w:p>
            </w:tc>
          </w:sdtContent>
        </w:sdt>
        <w:sdt>
          <w:sdtPr>
            <w:id w:val="923915817"/>
            <w:lock w:val="sdtLocked"/>
            <w:placeholder>
              <w:docPart w:val="F13671DA2341444B9BF59BD21DDD9A00"/>
            </w:placeholder>
            <w:dataBinding w:prefixMappings="xmlns:ns0='http://schemas.eformity.nl/radiuscollege/onderwijsvorm/2015/04/vaardigheidsdoelen' " w:xpath="/ns0:vaardigheidsdoelen[1]/ns0:vaardigheidsdoel2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982E5D" w:rsidP="001A23D9">
                <w:r>
                  <w:t>G</w:t>
                </w:r>
              </w:p>
            </w:tc>
          </w:sdtContent>
        </w:sdt>
        <w:sdt>
          <w:sdtPr>
            <w:id w:val="1466232054"/>
            <w:lock w:val="sdtLocked"/>
            <w:placeholder>
              <w:docPart w:val="FB08F95C09A14DB7A615A9DDBB720423"/>
            </w:placeholder>
            <w:dataBinding w:prefixMappings="xmlns:ns0='http://schemas.eformity.nl/radiuscollege/onderwijsvorm/2015/04/vaardigheidsdoelen' " w:xpath="/ns0:vaardigheidsdoelen[1]/ns0:vaardigheidsdoel2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D92ACE" w:rsidP="001A23D9">
                <w:r>
                  <w:t>De student kan uitleg geven over MVC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7" w:name="rc_ba_vaardigheidsdoel3_3"/>
            <w:bookmarkEnd w:id="26"/>
            <w:r w:rsidRPr="00954EDF">
              <w:rPr>
                <w:rStyle w:val="RCRood"/>
              </w:rPr>
              <w:t>3.</w:t>
            </w:r>
          </w:p>
        </w:tc>
        <w:sdt>
          <w:sdtPr>
            <w:id w:val="131302508"/>
            <w:lock w:val="sdtLocked"/>
            <w:placeholder>
              <w:docPart w:val="9EFBFD84DF504E4AABA76F697846D49D"/>
            </w:placeholder>
            <w:dataBinding w:prefixMappings="xmlns:ns0='http://schemas.eformity.nl/radiuscollege/onderwijsvorm/2015/04/vaardigheidsdoelen' " w:xpath="/ns0:vaardigheidsdoelen[1]/ns0:vaardigheidsdoel3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387479" w:rsidP="001A23D9">
                <w:r>
                  <w:t xml:space="preserve">Werken met een bestaand </w:t>
                </w:r>
                <w:proofErr w:type="spellStart"/>
                <w:r>
                  <w:t>framework</w:t>
                </w:r>
                <w:proofErr w:type="spellEnd"/>
              </w:p>
            </w:tc>
          </w:sdtContent>
        </w:sdt>
        <w:sdt>
          <w:sdtPr>
            <w:id w:val="1117652059"/>
            <w:lock w:val="sdtLocked"/>
            <w:placeholder>
              <w:docPart w:val="996BA6C9BD4042D7AC28897D5BB8C2F1"/>
            </w:placeholder>
            <w:dataBinding w:prefixMappings="xmlns:ns0='http://schemas.eformity.nl/radiuscollege/onderwijsvorm/2015/04/vaardigheidsdoelen' " w:xpath="/ns0:vaardigheidsdoelen[1]/ns0:vaardigheidsdoel3[1]/ns0:niveau[1]" w:storeItemID="{9FEE4815-3C7E-4DC8-B634-024B4B210AF1}"/>
            <w:dropDownList w:lastValue="B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982E5D" w:rsidP="001A23D9">
                <w:r>
                  <w:t>B</w:t>
                </w:r>
              </w:p>
            </w:tc>
          </w:sdtContent>
        </w:sdt>
        <w:sdt>
          <w:sdtPr>
            <w:id w:val="-633249787"/>
            <w:lock w:val="sdtLocked"/>
            <w:placeholder>
              <w:docPart w:val="B9962C32A30C4DBC8F86A65FF0B9276E"/>
            </w:placeholder>
            <w:dataBinding w:prefixMappings="xmlns:ns0='http://schemas.eformity.nl/radiuscollege/onderwijsvorm/2015/04/vaardigheidsdoelen' " w:xpath="/ns0:vaardigheidsdoelen[1]/ns0:vaardigheidsdoel3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CD04BC" w:rsidP="001A23D9">
                <w:r>
                  <w:t xml:space="preserve">De student kan met behulp van een bestaand </w:t>
                </w:r>
                <w:proofErr w:type="spellStart"/>
                <w:r>
                  <w:t>framework</w:t>
                </w:r>
                <w:proofErr w:type="spellEnd"/>
                <w:r>
                  <w:t xml:space="preserve"> aan de slag om daarmee en applicatie te ontwikkelen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tr w:rsidR="001A23D9" w:rsidRPr="00954EDF" w:rsidTr="00C434D1">
        <w:tc>
          <w:tcPr>
            <w:tcW w:w="419" w:type="dxa"/>
          </w:tcPr>
          <w:p w:rsidR="001A23D9" w:rsidRPr="00954EDF" w:rsidRDefault="001A23D9" w:rsidP="001A23D9">
            <w:pPr>
              <w:rPr>
                <w:rStyle w:val="RCRood"/>
              </w:rPr>
            </w:pPr>
            <w:bookmarkStart w:id="28" w:name="rc_ba_vaardigheidsdoel3_4"/>
            <w:bookmarkEnd w:id="27"/>
            <w:r w:rsidRPr="00954EDF">
              <w:rPr>
                <w:rStyle w:val="RCRood"/>
              </w:rPr>
              <w:t>4.</w:t>
            </w:r>
          </w:p>
        </w:tc>
        <w:sdt>
          <w:sdtPr>
            <w:id w:val="93532188"/>
            <w:lock w:val="sdtLocked"/>
            <w:placeholder>
              <w:docPart w:val="F29C1AC8192A45FABC681D0097483754"/>
            </w:placeholder>
            <w:dataBinding w:prefixMappings="xmlns:ns0='http://schemas.eformity.nl/radiuscollege/onderwijsvorm/2015/04/vaardigheidsdoelen' " w:xpath="/ns0:vaardigheidsdoelen[1]/ns0:vaardigheidsdoel4[1]/ns0:kruispunt[1]" w:storeItemID="{9FEE4815-3C7E-4DC8-B634-024B4B210AF1}"/>
            <w:text/>
          </w:sdtPr>
          <w:sdtEndPr/>
          <w:sdtContent>
            <w:tc>
              <w:tcPr>
                <w:tcW w:w="1100" w:type="dxa"/>
              </w:tcPr>
              <w:p w:rsidR="001A23D9" w:rsidRPr="00954EDF" w:rsidRDefault="00FC7265" w:rsidP="001A23D9">
                <w:r>
                  <w:t>Test het ontwikkelde product</w:t>
                </w:r>
              </w:p>
            </w:tc>
          </w:sdtContent>
        </w:sdt>
        <w:sdt>
          <w:sdtPr>
            <w:id w:val="1615091147"/>
            <w:lock w:val="sdtLocked"/>
            <w:placeholder>
              <w:docPart w:val="291A7ED6DB5841C1AEC5D4B56C671907"/>
            </w:placeholder>
            <w:dataBinding w:prefixMappings="xmlns:ns0='http://schemas.eformity.nl/radiuscollege/onderwijsvorm/2015/04/vaardigheidsdoelen' " w:xpath="/ns0:vaardigheidsdoelen[1]/ns0:vaardigheidsdoel4[1]/ns0:niveau[1]" w:storeItemID="{9FEE4815-3C7E-4DC8-B634-024B4B210AF1}"/>
            <w:dropDownList w:lastValue="G">
              <w:listItem w:value="Niveau"/>
              <w:listItem w:displayText="BB" w:value="BB"/>
              <w:listItem w:displayText="G" w:value="G"/>
              <w:listItem w:displayText="B" w:value="B"/>
            </w:dropDownList>
          </w:sdtPr>
          <w:sdtEndPr/>
          <w:sdtContent>
            <w:tc>
              <w:tcPr>
                <w:tcW w:w="849" w:type="dxa"/>
              </w:tcPr>
              <w:p w:rsidR="001A23D9" w:rsidRPr="00954EDF" w:rsidRDefault="00F624CC" w:rsidP="001A23D9">
                <w:r>
                  <w:t>G</w:t>
                </w:r>
              </w:p>
            </w:tc>
          </w:sdtContent>
        </w:sdt>
        <w:sdt>
          <w:sdtPr>
            <w:id w:val="225194384"/>
            <w:lock w:val="sdtLocked"/>
            <w:placeholder>
              <w:docPart w:val="E085A4913D874E82AEA23D2AE4291B58"/>
            </w:placeholder>
            <w:dataBinding w:prefixMappings="xmlns:ns0='http://schemas.eformity.nl/radiuscollege/onderwijsvorm/2015/04/vaardigheidsdoelen' " w:xpath="/ns0:vaardigheidsdoelen[1]/ns0:vaardigheidsdoel4[1]/ns0:omschrijving[1]" w:storeItemID="{9FEE4815-3C7E-4DC8-B634-024B4B210AF1}"/>
            <w:text/>
          </w:sdtPr>
          <w:sdtEndPr/>
          <w:sdtContent>
            <w:tc>
              <w:tcPr>
                <w:tcW w:w="6222" w:type="dxa"/>
              </w:tcPr>
              <w:p w:rsidR="001A23D9" w:rsidRPr="00954EDF" w:rsidRDefault="00984D42" w:rsidP="001A23D9">
                <w:r>
                  <w:t>Creëren en innoveren</w:t>
                </w:r>
              </w:p>
            </w:tc>
          </w:sdtContent>
        </w:sdt>
        <w:tc>
          <w:tcPr>
            <w:tcW w:w="425" w:type="dxa"/>
            <w:vAlign w:val="center"/>
          </w:tcPr>
          <w:p w:rsidR="001A23D9" w:rsidRPr="00954EDF" w:rsidRDefault="001A23D9" w:rsidP="001A23D9"/>
        </w:tc>
        <w:tc>
          <w:tcPr>
            <w:tcW w:w="426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  <w:tc>
          <w:tcPr>
            <w:tcW w:w="425" w:type="dxa"/>
            <w:vAlign w:val="center"/>
          </w:tcPr>
          <w:p w:rsidR="001A23D9" w:rsidRPr="00954EDF" w:rsidRDefault="001A23D9" w:rsidP="001A23D9">
            <w:pPr>
              <w:jc w:val="center"/>
            </w:pPr>
          </w:p>
        </w:tc>
      </w:tr>
      <w:bookmarkEnd w:id="28"/>
    </w:tbl>
    <w:p w:rsidR="00EF7408" w:rsidRPr="00954EDF" w:rsidRDefault="00EF7408" w:rsidP="00EF7408"/>
    <w:tbl>
      <w:tblPr>
        <w:tblStyle w:val="RCTabel"/>
        <w:tblW w:w="0" w:type="auto"/>
        <w:tblLook w:val="04A0" w:firstRow="1" w:lastRow="0" w:firstColumn="1" w:lastColumn="0" w:noHBand="0" w:noVBand="1"/>
      </w:tblPr>
      <w:tblGrid>
        <w:gridCol w:w="9578"/>
      </w:tblGrid>
      <w:tr w:rsidR="006577CC" w:rsidRPr="00954EDF" w:rsidTr="0043728E">
        <w:tc>
          <w:tcPr>
            <w:tcW w:w="9948" w:type="dxa"/>
            <w:tcBorders>
              <w:top w:val="single" w:sz="24" w:space="0" w:color="E30613" w:themeColor="accent1"/>
              <w:bottom w:val="single" w:sz="4" w:space="0" w:color="E30613" w:themeColor="accent1"/>
            </w:tcBorders>
            <w:shd w:val="clear" w:color="auto" w:fill="D3D3D3" w:themeFill="accent3"/>
          </w:tcPr>
          <w:p w:rsidR="006577CC" w:rsidRPr="00954EDF" w:rsidRDefault="006577CC" w:rsidP="0043728E">
            <w:pPr>
              <w:pStyle w:val="RCTabelkop"/>
            </w:pPr>
            <w:r w:rsidRPr="00954EDF">
              <w:t>OPMERKINGEN/AANTEKENINGEN</w:t>
            </w:r>
          </w:p>
        </w:tc>
      </w:tr>
      <w:tr w:rsidR="006577CC" w:rsidRPr="00954EDF" w:rsidTr="0043728E">
        <w:trPr>
          <w:trHeight w:val="1106"/>
        </w:trPr>
        <w:tc>
          <w:tcPr>
            <w:tcW w:w="9948" w:type="dxa"/>
            <w:tcBorders>
              <w:top w:val="single" w:sz="4" w:space="0" w:color="E30613" w:themeColor="accent1"/>
            </w:tcBorders>
          </w:tcPr>
          <w:p w:rsidR="006577CC" w:rsidRPr="00954EDF" w:rsidRDefault="004F74A6" w:rsidP="0043728E">
            <w:sdt>
              <w:sdtPr>
                <w:id w:val="-102501771"/>
                <w:placeholder>
                  <w:docPart w:val="C631997B96194D438A66454357D64DE9"/>
                </w:placeholder>
                <w:showingPlcHdr/>
              </w:sdtPr>
              <w:sdtEndPr/>
              <w:sdtContent>
                <w:r w:rsidR="0044798A" w:rsidRPr="00954EDF">
                  <w:rPr>
                    <w:rStyle w:val="Tekstvantijdelijkeaanduiding"/>
                  </w:rPr>
                  <w:t>Omschrijving</w:t>
                </w:r>
              </w:sdtContent>
            </w:sdt>
          </w:p>
        </w:tc>
      </w:tr>
      <w:bookmarkEnd w:id="24"/>
    </w:tbl>
    <w:p w:rsidR="006577CC" w:rsidRPr="00954EDF" w:rsidRDefault="006577CC" w:rsidP="00EF7408"/>
    <w:sectPr w:rsidR="006577CC" w:rsidRPr="00954EDF" w:rsidSect="004E23C2">
      <w:headerReference w:type="default" r:id="rId30"/>
      <w:footerReference w:type="default" r:id="rId31"/>
      <w:pgSz w:w="11906" w:h="16838" w:code="9"/>
      <w:pgMar w:top="1418" w:right="680" w:bottom="1134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4A6" w:rsidRDefault="004F74A6" w:rsidP="00D26A65">
      <w:r>
        <w:separator/>
      </w:r>
    </w:p>
  </w:endnote>
  <w:endnote w:type="continuationSeparator" w:id="0">
    <w:p w:rsidR="004F74A6" w:rsidRDefault="004F74A6" w:rsidP="00D26A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17D" w:rsidRPr="00FD1FE4" w:rsidRDefault="00DD117D" w:rsidP="00E40D93">
    <w:pPr>
      <w:pStyle w:val="Voettekst"/>
    </w:pPr>
    <w:r>
      <w:t xml:space="preserve">UON: </w:t>
    </w:r>
    <w:fldSimple w:instr=" FILENAME ">
      <w:r>
        <w:rPr>
          <w:noProof/>
        </w:rPr>
        <w:t>Document4</w:t>
      </w:r>
    </w:fldSimple>
    <w:r>
      <w:rPr>
        <w:noProof/>
      </w:rPr>
      <w:tab/>
    </w:r>
    <w:r>
      <w:rPr>
        <w:noProof/>
      </w:rPr>
      <w:ptab w:relativeTo="margin" w:alignment="right" w:leader="none"/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PAGE </w:instrText>
    </w:r>
    <w:r w:rsidRPr="000965A0">
      <w:rPr>
        <w:rStyle w:val="RCRood"/>
      </w:rPr>
      <w:fldChar w:fldCharType="separate"/>
    </w:r>
    <w:r w:rsidR="001E44B5">
      <w:rPr>
        <w:rStyle w:val="RCRood"/>
        <w:noProof/>
      </w:rPr>
      <w:t>6</w:t>
    </w:r>
    <w:r w:rsidRPr="000965A0">
      <w:rPr>
        <w:rStyle w:val="RCRood"/>
      </w:rPr>
      <w:fldChar w:fldCharType="end"/>
    </w:r>
    <w:r>
      <w:rPr>
        <w:rStyle w:val="RCRood"/>
      </w:rPr>
      <w:t>|</w:t>
    </w:r>
    <w:r w:rsidRPr="000965A0">
      <w:rPr>
        <w:rStyle w:val="RCRood"/>
      </w:rPr>
      <w:fldChar w:fldCharType="begin"/>
    </w:r>
    <w:r w:rsidRPr="000965A0">
      <w:rPr>
        <w:rStyle w:val="RCRood"/>
      </w:rPr>
      <w:instrText xml:space="preserve"> NUMPAGES </w:instrText>
    </w:r>
    <w:r w:rsidRPr="000965A0">
      <w:rPr>
        <w:rStyle w:val="RCRood"/>
      </w:rPr>
      <w:fldChar w:fldCharType="separate"/>
    </w:r>
    <w:r w:rsidR="001E44B5">
      <w:rPr>
        <w:rStyle w:val="RCRood"/>
        <w:noProof/>
      </w:rPr>
      <w:t>6</w:t>
    </w:r>
    <w:r w:rsidRPr="000965A0">
      <w:rPr>
        <w:rStyle w:val="RCRoo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4A6" w:rsidRDefault="004F74A6" w:rsidP="00D26A65">
      <w:r>
        <w:separator/>
      </w:r>
    </w:p>
  </w:footnote>
  <w:footnote w:type="continuationSeparator" w:id="0">
    <w:p w:rsidR="004F74A6" w:rsidRDefault="004F74A6" w:rsidP="00D26A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17D" w:rsidRDefault="00DD117D" w:rsidP="00E531D9">
    <w:pPr>
      <w:pStyle w:val="RCDocumentkop"/>
    </w:pPr>
    <w:r w:rsidRPr="00191010">
      <w:drawing>
        <wp:anchor distT="0" distB="0" distL="114300" distR="114300" simplePos="0" relativeHeight="251657216" behindDoc="1" locked="0" layoutInCell="1" allowOverlap="1" wp14:anchorId="60310067" wp14:editId="52E9601C">
          <wp:simplePos x="0" y="0"/>
          <wp:positionH relativeFrom="rightMargin">
            <wp:posOffset>-1353820</wp:posOffset>
          </wp:positionH>
          <wp:positionV relativeFrom="page">
            <wp:posOffset>361950</wp:posOffset>
          </wp:positionV>
          <wp:extent cx="1430655" cy="237490"/>
          <wp:effectExtent l="0" t="0" r="0" b="0"/>
          <wp:wrapNone/>
          <wp:docPr id="1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adiusCollege_Logo_C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0655" cy="237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4C3">
      <w:t>Studenten</w:t>
    </w:r>
    <w:r>
      <w:t>versie VHT</w:t>
    </w:r>
  </w:p>
  <w:p w:rsidR="00DD117D" w:rsidRDefault="00DD117D">
    <w:pPr>
      <w:pStyle w:val="Ko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E18F334" wp14:editId="7E36F458">
              <wp:simplePos x="0" y="0"/>
              <wp:positionH relativeFrom="page">
                <wp:posOffset>0</wp:posOffset>
              </wp:positionH>
              <wp:positionV relativeFrom="page">
                <wp:posOffset>720090</wp:posOffset>
              </wp:positionV>
              <wp:extent cx="10692000" cy="0"/>
              <wp:effectExtent l="0" t="38100" r="52705" b="57150"/>
              <wp:wrapNone/>
              <wp:docPr id="2" name="Rechte verbindingslijn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0692000" cy="0"/>
                      </a:xfrm>
                      <a:prstGeom prst="line">
                        <a:avLst/>
                      </a:prstGeom>
                      <a:ln w="1016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B5AE1AE" id="Rechte verbindingslijn 2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0,56.7pt" to="841.9pt,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" strokecolor="black [3213]" strokeweight="8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D2870"/>
    <w:multiLevelType w:val="multilevel"/>
    <w:tmpl w:val="D53A9556"/>
    <w:numStyleLink w:val="RCOpsommingBullet"/>
  </w:abstractNum>
  <w:abstractNum w:abstractNumId="1" w15:restartNumberingAfterBreak="0">
    <w:nsid w:val="07CE093C"/>
    <w:multiLevelType w:val="multilevel"/>
    <w:tmpl w:val="D53A9556"/>
    <w:numStyleLink w:val="RCOpsommingBullet"/>
  </w:abstractNum>
  <w:abstractNum w:abstractNumId="2" w15:restartNumberingAfterBreak="0">
    <w:nsid w:val="138B7272"/>
    <w:multiLevelType w:val="multilevel"/>
    <w:tmpl w:val="EE42198A"/>
    <w:styleLink w:val="RCOpsommingLetter"/>
    <w:lvl w:ilvl="0">
      <w:start w:val="1"/>
      <w:numFmt w:val="lowerLetter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Roman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decimal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lowerLetter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Roman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decimal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lowerLetter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Roman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decimal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3" w15:restartNumberingAfterBreak="0">
    <w:nsid w:val="14035FCA"/>
    <w:multiLevelType w:val="multilevel"/>
    <w:tmpl w:val="EE42198A"/>
    <w:numStyleLink w:val="RCOpsommingLetter"/>
  </w:abstractNum>
  <w:abstractNum w:abstractNumId="4" w15:restartNumberingAfterBreak="0">
    <w:nsid w:val="1967427B"/>
    <w:multiLevelType w:val="hybridMultilevel"/>
    <w:tmpl w:val="70144056"/>
    <w:lvl w:ilvl="0" w:tplc="D564DC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3C7911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6" w15:restartNumberingAfterBreak="0">
    <w:nsid w:val="20DE20C5"/>
    <w:multiLevelType w:val="multilevel"/>
    <w:tmpl w:val="D53A9556"/>
    <w:styleLink w:val="RCOpsommingBullet"/>
    <w:lvl w:ilvl="0">
      <w:start w:val="1"/>
      <w:numFmt w:val="bullet"/>
      <w:lvlText w:val="•"/>
      <w:lvlJc w:val="left"/>
      <w:pPr>
        <w:ind w:left="284" w:hanging="284"/>
      </w:pPr>
      <w:rPr>
        <w:rFonts w:ascii="Verdana" w:hAnsi="Verdana" w:hint="default"/>
        <w:color w:val="E30613" w:themeColor="accent1"/>
      </w:rPr>
    </w:lvl>
    <w:lvl w:ilvl="1">
      <w:start w:val="1"/>
      <w:numFmt w:val="none"/>
      <w:lvlText w:val="-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bullet"/>
      <w:lvlText w:val="•"/>
      <w:lvlJc w:val="left"/>
      <w:pPr>
        <w:ind w:left="852" w:hanging="284"/>
      </w:pPr>
      <w:rPr>
        <w:rFonts w:ascii="Verdana" w:hAnsi="Verdana" w:hint="default"/>
        <w:color w:val="E30613" w:themeColor="accent1"/>
      </w:rPr>
    </w:lvl>
    <w:lvl w:ilvl="3">
      <w:start w:val="1"/>
      <w:numFmt w:val="none"/>
      <w:lvlText w:val="-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bullet"/>
      <w:lvlText w:val="•"/>
      <w:lvlJc w:val="left"/>
      <w:pPr>
        <w:ind w:left="1420" w:hanging="284"/>
      </w:pPr>
      <w:rPr>
        <w:rFonts w:ascii="Verdana" w:hAnsi="Verdana" w:hint="default"/>
        <w:color w:val="E30613" w:themeColor="accent1"/>
      </w:rPr>
    </w:lvl>
    <w:lvl w:ilvl="5">
      <w:start w:val="1"/>
      <w:numFmt w:val="none"/>
      <w:lvlText w:val="-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bullet"/>
      <w:lvlText w:val="•"/>
      <w:lvlJc w:val="left"/>
      <w:pPr>
        <w:ind w:left="1988" w:hanging="284"/>
      </w:pPr>
      <w:rPr>
        <w:rFonts w:ascii="Verdana" w:hAnsi="Verdana" w:hint="default"/>
        <w:color w:val="E30613" w:themeColor="accent1"/>
      </w:rPr>
    </w:lvl>
    <w:lvl w:ilvl="7">
      <w:start w:val="1"/>
      <w:numFmt w:val="none"/>
      <w:lvlText w:val="-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bullet"/>
      <w:lvlText w:val="•"/>
      <w:lvlJc w:val="left"/>
      <w:pPr>
        <w:ind w:left="2556" w:hanging="284"/>
      </w:pPr>
      <w:rPr>
        <w:rFonts w:ascii="Verdana" w:hAnsi="Verdana" w:hint="default"/>
        <w:color w:val="E30613" w:themeColor="accent1"/>
      </w:rPr>
    </w:lvl>
  </w:abstractNum>
  <w:abstractNum w:abstractNumId="7" w15:restartNumberingAfterBreak="0">
    <w:nsid w:val="22FE1C5F"/>
    <w:multiLevelType w:val="multilevel"/>
    <w:tmpl w:val="68B42484"/>
    <w:lvl w:ilvl="0">
      <w:start w:val="1"/>
      <w:numFmt w:val="decimal"/>
      <w:pStyle w:val="Kop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6">
      <w:start w:val="1"/>
      <w:numFmt w:val="decimal"/>
      <w:pStyle w:val="Kop7"/>
      <w:lvlText w:val="Bijlage %7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none"/>
      <w:pStyle w:val="Kop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Kop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3F06C55"/>
    <w:multiLevelType w:val="multilevel"/>
    <w:tmpl w:val="D53A9556"/>
    <w:numStyleLink w:val="RCOpsommingBullet"/>
  </w:abstractNum>
  <w:abstractNum w:abstractNumId="9" w15:restartNumberingAfterBreak="0">
    <w:nsid w:val="25BD71ED"/>
    <w:multiLevelType w:val="multilevel"/>
    <w:tmpl w:val="D53A9556"/>
    <w:numStyleLink w:val="RCOpsommingBullet"/>
  </w:abstractNum>
  <w:abstractNum w:abstractNumId="10" w15:restartNumberingAfterBreak="0">
    <w:nsid w:val="3159656E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1" w15:restartNumberingAfterBreak="0">
    <w:nsid w:val="34CC2787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2" w15:restartNumberingAfterBreak="0">
    <w:nsid w:val="367E3010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3" w15:restartNumberingAfterBreak="0">
    <w:nsid w:val="3A9F12F2"/>
    <w:multiLevelType w:val="multilevel"/>
    <w:tmpl w:val="724EB28C"/>
    <w:styleLink w:val="RCOpsommingCijfer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4" w15:restartNumberingAfterBreak="0">
    <w:nsid w:val="3CE84DD3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5" w15:restartNumberingAfterBreak="0">
    <w:nsid w:val="40DA25FA"/>
    <w:multiLevelType w:val="multilevel"/>
    <w:tmpl w:val="724EB28C"/>
    <w:numStyleLink w:val="RCOpsommingCijfer"/>
  </w:abstractNum>
  <w:abstractNum w:abstractNumId="16" w15:restartNumberingAfterBreak="0">
    <w:nsid w:val="48F65A00"/>
    <w:multiLevelType w:val="multilevel"/>
    <w:tmpl w:val="724EB28C"/>
    <w:numStyleLink w:val="RCOpsommingCijfer"/>
  </w:abstractNum>
  <w:abstractNum w:abstractNumId="17" w15:restartNumberingAfterBreak="0">
    <w:nsid w:val="4BC4547B"/>
    <w:multiLevelType w:val="multilevel"/>
    <w:tmpl w:val="D53A9556"/>
    <w:numStyleLink w:val="RCOpsommingBullet"/>
  </w:abstractNum>
  <w:abstractNum w:abstractNumId="18" w15:restartNumberingAfterBreak="0">
    <w:nsid w:val="4F484B35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abstractNum w:abstractNumId="19" w15:restartNumberingAfterBreak="0">
    <w:nsid w:val="55CE125A"/>
    <w:multiLevelType w:val="multilevel"/>
    <w:tmpl w:val="D53A9556"/>
    <w:numStyleLink w:val="RCOpsommingBullet"/>
  </w:abstractNum>
  <w:abstractNum w:abstractNumId="20" w15:restartNumberingAfterBreak="0">
    <w:nsid w:val="65B229EC"/>
    <w:multiLevelType w:val="multilevel"/>
    <w:tmpl w:val="D53A9556"/>
    <w:numStyleLink w:val="RCOpsommingBullet"/>
  </w:abstractNum>
  <w:abstractNum w:abstractNumId="21" w15:restartNumberingAfterBreak="0">
    <w:nsid w:val="7C535CD9"/>
    <w:multiLevelType w:val="multilevel"/>
    <w:tmpl w:val="724EB28C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E30613" w:themeColor="accent1"/>
      </w:rPr>
    </w:lvl>
    <w:lvl w:ilvl="1">
      <w:start w:val="1"/>
      <w:numFmt w:val="lowerLetter"/>
      <w:lvlText w:val="%2."/>
      <w:lvlJc w:val="left"/>
      <w:pPr>
        <w:ind w:left="568" w:hanging="284"/>
      </w:pPr>
      <w:rPr>
        <w:rFonts w:hint="default"/>
        <w:color w:val="E30613" w:themeColor="accent1"/>
      </w:rPr>
    </w:lvl>
    <w:lvl w:ilvl="2">
      <w:start w:val="1"/>
      <w:numFmt w:val="lowerRoman"/>
      <w:lvlText w:val="%3."/>
      <w:lvlJc w:val="left"/>
      <w:pPr>
        <w:ind w:left="852" w:hanging="284"/>
      </w:pPr>
      <w:rPr>
        <w:rFonts w:hint="default"/>
        <w:color w:val="E30613" w:themeColor="accent1"/>
      </w:rPr>
    </w:lvl>
    <w:lvl w:ilvl="3">
      <w:start w:val="1"/>
      <w:numFmt w:val="decimal"/>
      <w:lvlText w:val="%4."/>
      <w:lvlJc w:val="left"/>
      <w:pPr>
        <w:ind w:left="1136" w:hanging="284"/>
      </w:pPr>
      <w:rPr>
        <w:rFonts w:hint="default"/>
        <w:color w:val="E30613" w:themeColor="accent1"/>
      </w:rPr>
    </w:lvl>
    <w:lvl w:ilvl="4">
      <w:start w:val="1"/>
      <w:numFmt w:val="lowerLetter"/>
      <w:lvlText w:val="%5."/>
      <w:lvlJc w:val="left"/>
      <w:pPr>
        <w:ind w:left="1420" w:hanging="284"/>
      </w:pPr>
      <w:rPr>
        <w:rFonts w:hint="default"/>
        <w:color w:val="E30613" w:themeColor="accent1"/>
      </w:rPr>
    </w:lvl>
    <w:lvl w:ilvl="5">
      <w:start w:val="1"/>
      <w:numFmt w:val="lowerRoman"/>
      <w:lvlText w:val="%6."/>
      <w:lvlJc w:val="left"/>
      <w:pPr>
        <w:ind w:left="1704" w:hanging="284"/>
      </w:pPr>
      <w:rPr>
        <w:rFonts w:hint="default"/>
        <w:color w:val="E30613" w:themeColor="accent1"/>
      </w:rPr>
    </w:lvl>
    <w:lvl w:ilvl="6">
      <w:start w:val="1"/>
      <w:numFmt w:val="decimal"/>
      <w:lvlText w:val="%7."/>
      <w:lvlJc w:val="left"/>
      <w:pPr>
        <w:ind w:left="1988" w:hanging="284"/>
      </w:pPr>
      <w:rPr>
        <w:rFonts w:hint="default"/>
        <w:color w:val="E30613" w:themeColor="accent1"/>
      </w:rPr>
    </w:lvl>
    <w:lvl w:ilvl="7">
      <w:start w:val="1"/>
      <w:numFmt w:val="lowerLetter"/>
      <w:lvlText w:val="%8."/>
      <w:lvlJc w:val="left"/>
      <w:pPr>
        <w:ind w:left="2272" w:hanging="284"/>
      </w:pPr>
      <w:rPr>
        <w:rFonts w:hint="default"/>
        <w:color w:val="E30613" w:themeColor="accent1"/>
      </w:rPr>
    </w:lvl>
    <w:lvl w:ilvl="8">
      <w:start w:val="1"/>
      <w:numFmt w:val="lowerRoman"/>
      <w:lvlText w:val="%9."/>
      <w:lvlJc w:val="left"/>
      <w:pPr>
        <w:ind w:left="2556" w:hanging="284"/>
      </w:pPr>
      <w:rPr>
        <w:rFonts w:hint="default"/>
        <w:color w:val="E30613" w:themeColor="accent1"/>
      </w:rPr>
    </w:lvl>
  </w:abstractNum>
  <w:num w:numId="1">
    <w:abstractNumId w:val="6"/>
  </w:num>
  <w:num w:numId="2">
    <w:abstractNumId w:val="17"/>
  </w:num>
  <w:num w:numId="3">
    <w:abstractNumId w:val="20"/>
  </w:num>
  <w:num w:numId="4">
    <w:abstractNumId w:val="19"/>
  </w:num>
  <w:num w:numId="5">
    <w:abstractNumId w:val="13"/>
  </w:num>
  <w:num w:numId="6">
    <w:abstractNumId w:val="3"/>
  </w:num>
  <w:num w:numId="7">
    <w:abstractNumId w:val="2"/>
  </w:num>
  <w:num w:numId="8">
    <w:abstractNumId w:val="15"/>
  </w:num>
  <w:num w:numId="9">
    <w:abstractNumId w:val="18"/>
  </w:num>
  <w:num w:numId="10">
    <w:abstractNumId w:val="5"/>
  </w:num>
  <w:num w:numId="11">
    <w:abstractNumId w:val="12"/>
  </w:num>
  <w:num w:numId="12">
    <w:abstractNumId w:val="7"/>
  </w:num>
  <w:num w:numId="13">
    <w:abstractNumId w:val="7"/>
    <w:lvlOverride w:ilvl="0">
      <w:lvl w:ilvl="0">
        <w:start w:val="1"/>
        <w:numFmt w:val="decimal"/>
        <w:pStyle w:val="Kop1"/>
        <w:lvlText w:val="%1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1">
      <w:lvl w:ilvl="1">
        <w:start w:val="1"/>
        <w:numFmt w:val="decimal"/>
        <w:pStyle w:val="Kop2"/>
        <w:lvlText w:val="%1.%2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2">
      <w:lvl w:ilvl="2">
        <w:start w:val="1"/>
        <w:numFmt w:val="decimal"/>
        <w:pStyle w:val="Kop3"/>
        <w:lvlText w:val="%1.%2.%3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3">
      <w:lvl w:ilvl="3">
        <w:start w:val="1"/>
        <w:numFmt w:val="none"/>
        <w:pStyle w:val="Kop4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none"/>
        <w:pStyle w:val="Kop5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none"/>
        <w:pStyle w:val="Kop6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pStyle w:val="Kop7"/>
        <w:lvlText w:val="Bijlage %7."/>
        <w:lvlJc w:val="left"/>
        <w:pPr>
          <w:tabs>
            <w:tab w:val="num" w:pos="1418"/>
          </w:tabs>
          <w:ind w:left="1418" w:hanging="1418"/>
        </w:pPr>
        <w:rPr>
          <w:rFonts w:hint="default"/>
        </w:rPr>
      </w:lvl>
    </w:lvlOverride>
    <w:lvlOverride w:ilvl="7">
      <w:lvl w:ilvl="7">
        <w:start w:val="1"/>
        <w:numFmt w:val="none"/>
        <w:pStyle w:val="Kop8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none"/>
        <w:pStyle w:val="Kop9"/>
        <w:suff w:val="nothing"/>
        <w:lvlText w:val=""/>
        <w:lvlJc w:val="left"/>
        <w:pPr>
          <w:ind w:left="0" w:firstLine="0"/>
        </w:pPr>
        <w:rPr>
          <w:rFonts w:hint="default"/>
        </w:rPr>
      </w:lvl>
    </w:lvlOverride>
  </w:num>
  <w:num w:numId="14">
    <w:abstractNumId w:val="11"/>
  </w:num>
  <w:num w:numId="15">
    <w:abstractNumId w:val="8"/>
  </w:num>
  <w:num w:numId="16">
    <w:abstractNumId w:val="16"/>
  </w:num>
  <w:num w:numId="17">
    <w:abstractNumId w:val="0"/>
  </w:num>
  <w:num w:numId="18">
    <w:abstractNumId w:val="9"/>
  </w:num>
  <w:num w:numId="19">
    <w:abstractNumId w:val="1"/>
  </w:num>
  <w:num w:numId="20">
    <w:abstractNumId w:val="21"/>
  </w:num>
  <w:num w:numId="21">
    <w:abstractNumId w:val="14"/>
  </w:num>
  <w:num w:numId="22">
    <w:abstractNumId w:val="1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ocumentProtection w:edit="readOnly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rc_bo_aansturing_oefening2" w:val="Aansturing: oefening 2"/>
    <w:docVar w:name="rc_bo_assessmenta" w:val="Assessment A"/>
    <w:docVar w:name="rc_bo_assessmentb" w:val="Assessment B"/>
    <w:docVar w:name="rc_bo_zelfsstandig_oefeningb" w:val="Zelfstandig trainen: oefening of station b"/>
    <w:docVar w:name="rc_bo_zelfsstandig_oefeningc" w:val="Zelfstandig trainen: oefening of station c"/>
    <w:docVar w:name="rc_bo_zelfsstandig_oefeningd" w:val="Zelfstandig trainen: oefening of station d"/>
    <w:docVar w:name="rcDocumentType" w:val="Docent"/>
    <w:docVar w:name="rcKopDocentversie" w:val="Trainerversie"/>
    <w:docVar w:name="rcLeerbreinprincipeGrijs" w:val="0"/>
    <w:docVar w:name="rcLeerbreinprincipeRood" w:val="1"/>
    <w:docVar w:name="rcTemplateType" w:val="VHT"/>
    <w:docVar w:name="rcVersie" w:val="2"/>
    <w:docVar w:name="rcWijzigenLeerbreinprincipes" w:val="1"/>
    <w:docVar w:name="rcWijzigenVaardigheidsdoelen" w:val="1"/>
  </w:docVars>
  <w:rsids>
    <w:rsidRoot w:val="00661A9C"/>
    <w:rsid w:val="00014519"/>
    <w:rsid w:val="000177F6"/>
    <w:rsid w:val="00023C12"/>
    <w:rsid w:val="000306F7"/>
    <w:rsid w:val="00030AA3"/>
    <w:rsid w:val="0003256A"/>
    <w:rsid w:val="00046A49"/>
    <w:rsid w:val="00047F69"/>
    <w:rsid w:val="00054DB3"/>
    <w:rsid w:val="0006351F"/>
    <w:rsid w:val="00063563"/>
    <w:rsid w:val="00072B5B"/>
    <w:rsid w:val="00081476"/>
    <w:rsid w:val="00082094"/>
    <w:rsid w:val="00091498"/>
    <w:rsid w:val="00092BE7"/>
    <w:rsid w:val="000931E6"/>
    <w:rsid w:val="00094DFD"/>
    <w:rsid w:val="000965A0"/>
    <w:rsid w:val="000A6DFC"/>
    <w:rsid w:val="000B6762"/>
    <w:rsid w:val="000C2524"/>
    <w:rsid w:val="000C487C"/>
    <w:rsid w:val="000C7E76"/>
    <w:rsid w:val="000D01A3"/>
    <w:rsid w:val="000D598E"/>
    <w:rsid w:val="000E0C03"/>
    <w:rsid w:val="000E3279"/>
    <w:rsid w:val="000E673C"/>
    <w:rsid w:val="00101206"/>
    <w:rsid w:val="00103389"/>
    <w:rsid w:val="00107C6A"/>
    <w:rsid w:val="00107CA3"/>
    <w:rsid w:val="001154F2"/>
    <w:rsid w:val="00121E05"/>
    <w:rsid w:val="001243E7"/>
    <w:rsid w:val="0013672D"/>
    <w:rsid w:val="00137E55"/>
    <w:rsid w:val="00143B76"/>
    <w:rsid w:val="001522C8"/>
    <w:rsid w:val="001638EF"/>
    <w:rsid w:val="00163DAA"/>
    <w:rsid w:val="00165457"/>
    <w:rsid w:val="00167B92"/>
    <w:rsid w:val="00174283"/>
    <w:rsid w:val="001832C8"/>
    <w:rsid w:val="001878E2"/>
    <w:rsid w:val="00191010"/>
    <w:rsid w:val="00195E5A"/>
    <w:rsid w:val="001A23D9"/>
    <w:rsid w:val="001A7FEA"/>
    <w:rsid w:val="001B06DD"/>
    <w:rsid w:val="001C0F65"/>
    <w:rsid w:val="001C47DA"/>
    <w:rsid w:val="001D5236"/>
    <w:rsid w:val="001D5863"/>
    <w:rsid w:val="001D5E6D"/>
    <w:rsid w:val="001E19BA"/>
    <w:rsid w:val="001E2285"/>
    <w:rsid w:val="001E2D5F"/>
    <w:rsid w:val="001E44B5"/>
    <w:rsid w:val="001E5EF1"/>
    <w:rsid w:val="001F417E"/>
    <w:rsid w:val="001F4B40"/>
    <w:rsid w:val="002026B1"/>
    <w:rsid w:val="00202B4D"/>
    <w:rsid w:val="002054C0"/>
    <w:rsid w:val="00205C6B"/>
    <w:rsid w:val="00207126"/>
    <w:rsid w:val="00210247"/>
    <w:rsid w:val="00224D0C"/>
    <w:rsid w:val="002414B3"/>
    <w:rsid w:val="00250341"/>
    <w:rsid w:val="002569A4"/>
    <w:rsid w:val="002610D4"/>
    <w:rsid w:val="00262928"/>
    <w:rsid w:val="002658E5"/>
    <w:rsid w:val="0027137E"/>
    <w:rsid w:val="00271C26"/>
    <w:rsid w:val="00272F85"/>
    <w:rsid w:val="002747C1"/>
    <w:rsid w:val="00283C36"/>
    <w:rsid w:val="00293CED"/>
    <w:rsid w:val="002962C1"/>
    <w:rsid w:val="002A152E"/>
    <w:rsid w:val="002A325E"/>
    <w:rsid w:val="002C46B7"/>
    <w:rsid w:val="002D038B"/>
    <w:rsid w:val="002E1472"/>
    <w:rsid w:val="002E5E33"/>
    <w:rsid w:val="003002C8"/>
    <w:rsid w:val="0031218C"/>
    <w:rsid w:val="003136F1"/>
    <w:rsid w:val="00317669"/>
    <w:rsid w:val="00322085"/>
    <w:rsid w:val="00323DBD"/>
    <w:rsid w:val="00326DF6"/>
    <w:rsid w:val="00327033"/>
    <w:rsid w:val="00327697"/>
    <w:rsid w:val="003325C8"/>
    <w:rsid w:val="003373D9"/>
    <w:rsid w:val="003458AD"/>
    <w:rsid w:val="00350B9E"/>
    <w:rsid w:val="00352FEA"/>
    <w:rsid w:val="0035588B"/>
    <w:rsid w:val="00365864"/>
    <w:rsid w:val="00370739"/>
    <w:rsid w:val="00380AE1"/>
    <w:rsid w:val="0038547C"/>
    <w:rsid w:val="00387479"/>
    <w:rsid w:val="00390162"/>
    <w:rsid w:val="003917E6"/>
    <w:rsid w:val="003B080F"/>
    <w:rsid w:val="003B16CA"/>
    <w:rsid w:val="003C1AEA"/>
    <w:rsid w:val="003C1FF3"/>
    <w:rsid w:val="003C2330"/>
    <w:rsid w:val="003C29B1"/>
    <w:rsid w:val="003C3223"/>
    <w:rsid w:val="003C5BE3"/>
    <w:rsid w:val="003E1ED3"/>
    <w:rsid w:val="003F04DB"/>
    <w:rsid w:val="003F648B"/>
    <w:rsid w:val="004007F4"/>
    <w:rsid w:val="00403628"/>
    <w:rsid w:val="00414D1C"/>
    <w:rsid w:val="00414E2C"/>
    <w:rsid w:val="004165C3"/>
    <w:rsid w:val="00420DBA"/>
    <w:rsid w:val="0042486F"/>
    <w:rsid w:val="004278B5"/>
    <w:rsid w:val="00431868"/>
    <w:rsid w:val="00433398"/>
    <w:rsid w:val="0043728E"/>
    <w:rsid w:val="00445B3E"/>
    <w:rsid w:val="00446DE9"/>
    <w:rsid w:val="0044798A"/>
    <w:rsid w:val="00452D94"/>
    <w:rsid w:val="00464323"/>
    <w:rsid w:val="00476ADA"/>
    <w:rsid w:val="00481211"/>
    <w:rsid w:val="004831D4"/>
    <w:rsid w:val="00486208"/>
    <w:rsid w:val="004A3DD2"/>
    <w:rsid w:val="004B4549"/>
    <w:rsid w:val="004C3C44"/>
    <w:rsid w:val="004D2DF3"/>
    <w:rsid w:val="004D7940"/>
    <w:rsid w:val="004E0DB2"/>
    <w:rsid w:val="004E1688"/>
    <w:rsid w:val="004E23C2"/>
    <w:rsid w:val="004E3A2A"/>
    <w:rsid w:val="004E7AE0"/>
    <w:rsid w:val="004F00CF"/>
    <w:rsid w:val="004F0898"/>
    <w:rsid w:val="004F34B9"/>
    <w:rsid w:val="004F54C8"/>
    <w:rsid w:val="004F74A6"/>
    <w:rsid w:val="005005CE"/>
    <w:rsid w:val="005022E1"/>
    <w:rsid w:val="005069EF"/>
    <w:rsid w:val="00507727"/>
    <w:rsid w:val="00515D53"/>
    <w:rsid w:val="0053004C"/>
    <w:rsid w:val="005316E8"/>
    <w:rsid w:val="00546ACE"/>
    <w:rsid w:val="0056742F"/>
    <w:rsid w:val="00567A9A"/>
    <w:rsid w:val="00573170"/>
    <w:rsid w:val="005800C6"/>
    <w:rsid w:val="005809CB"/>
    <w:rsid w:val="005932DE"/>
    <w:rsid w:val="005A3E8A"/>
    <w:rsid w:val="005A726B"/>
    <w:rsid w:val="005B1884"/>
    <w:rsid w:val="005B287F"/>
    <w:rsid w:val="005B38F1"/>
    <w:rsid w:val="005B4DE8"/>
    <w:rsid w:val="005B6095"/>
    <w:rsid w:val="005B6B48"/>
    <w:rsid w:val="005C2587"/>
    <w:rsid w:val="005C25E2"/>
    <w:rsid w:val="005D1774"/>
    <w:rsid w:val="005D1B67"/>
    <w:rsid w:val="005D5F73"/>
    <w:rsid w:val="005D737E"/>
    <w:rsid w:val="005D790C"/>
    <w:rsid w:val="005E03F6"/>
    <w:rsid w:val="005E1510"/>
    <w:rsid w:val="005E3EC9"/>
    <w:rsid w:val="005F3944"/>
    <w:rsid w:val="005F619A"/>
    <w:rsid w:val="005F62AB"/>
    <w:rsid w:val="0060413C"/>
    <w:rsid w:val="00614922"/>
    <w:rsid w:val="006160D7"/>
    <w:rsid w:val="00635171"/>
    <w:rsid w:val="00644965"/>
    <w:rsid w:val="00647EA7"/>
    <w:rsid w:val="00655EB9"/>
    <w:rsid w:val="006577CC"/>
    <w:rsid w:val="00661A9C"/>
    <w:rsid w:val="006628C8"/>
    <w:rsid w:val="00664A1D"/>
    <w:rsid w:val="00665B63"/>
    <w:rsid w:val="00671DA9"/>
    <w:rsid w:val="006735F3"/>
    <w:rsid w:val="00682CED"/>
    <w:rsid w:val="006831C8"/>
    <w:rsid w:val="0068492F"/>
    <w:rsid w:val="00691F62"/>
    <w:rsid w:val="00694D9B"/>
    <w:rsid w:val="0069568E"/>
    <w:rsid w:val="006A0D1D"/>
    <w:rsid w:val="006A7021"/>
    <w:rsid w:val="006B0415"/>
    <w:rsid w:val="006B0EF7"/>
    <w:rsid w:val="006B1001"/>
    <w:rsid w:val="006B3ABC"/>
    <w:rsid w:val="006B6A64"/>
    <w:rsid w:val="006B6C0A"/>
    <w:rsid w:val="006C0AFC"/>
    <w:rsid w:val="006D16F6"/>
    <w:rsid w:val="006D30F2"/>
    <w:rsid w:val="006D410E"/>
    <w:rsid w:val="006E27BA"/>
    <w:rsid w:val="006F0465"/>
    <w:rsid w:val="006F0E80"/>
    <w:rsid w:val="006F408F"/>
    <w:rsid w:val="006F6092"/>
    <w:rsid w:val="006F7BCB"/>
    <w:rsid w:val="00703F56"/>
    <w:rsid w:val="007046A8"/>
    <w:rsid w:val="00725925"/>
    <w:rsid w:val="0073201A"/>
    <w:rsid w:val="00740CAB"/>
    <w:rsid w:val="00746869"/>
    <w:rsid w:val="00754689"/>
    <w:rsid w:val="00755BFD"/>
    <w:rsid w:val="0077722D"/>
    <w:rsid w:val="00792737"/>
    <w:rsid w:val="007A0E8A"/>
    <w:rsid w:val="007A5554"/>
    <w:rsid w:val="007B2D1C"/>
    <w:rsid w:val="007C0ECB"/>
    <w:rsid w:val="007C2802"/>
    <w:rsid w:val="007D5808"/>
    <w:rsid w:val="007E21E2"/>
    <w:rsid w:val="007F064F"/>
    <w:rsid w:val="008108DC"/>
    <w:rsid w:val="00810EAC"/>
    <w:rsid w:val="00824C1F"/>
    <w:rsid w:val="00834C7E"/>
    <w:rsid w:val="0083541D"/>
    <w:rsid w:val="00836970"/>
    <w:rsid w:val="00840461"/>
    <w:rsid w:val="00844156"/>
    <w:rsid w:val="00864366"/>
    <w:rsid w:val="00867495"/>
    <w:rsid w:val="00874CE8"/>
    <w:rsid w:val="008A04C3"/>
    <w:rsid w:val="008B1D0D"/>
    <w:rsid w:val="008B3471"/>
    <w:rsid w:val="008C10DF"/>
    <w:rsid w:val="008D15C1"/>
    <w:rsid w:val="008D39C4"/>
    <w:rsid w:val="008E07B5"/>
    <w:rsid w:val="008E169B"/>
    <w:rsid w:val="008F3502"/>
    <w:rsid w:val="00902E97"/>
    <w:rsid w:val="00917E0E"/>
    <w:rsid w:val="0093633F"/>
    <w:rsid w:val="0095159D"/>
    <w:rsid w:val="00954EDF"/>
    <w:rsid w:val="0096051A"/>
    <w:rsid w:val="00960ABC"/>
    <w:rsid w:val="00961A74"/>
    <w:rsid w:val="00964278"/>
    <w:rsid w:val="0096766D"/>
    <w:rsid w:val="00973C71"/>
    <w:rsid w:val="00982C12"/>
    <w:rsid w:val="00982E5D"/>
    <w:rsid w:val="0098455F"/>
    <w:rsid w:val="00984959"/>
    <w:rsid w:val="00984D42"/>
    <w:rsid w:val="00995D4A"/>
    <w:rsid w:val="0099655A"/>
    <w:rsid w:val="00997964"/>
    <w:rsid w:val="009A0B82"/>
    <w:rsid w:val="009A5024"/>
    <w:rsid w:val="009B3B68"/>
    <w:rsid w:val="009B4E9D"/>
    <w:rsid w:val="009B580D"/>
    <w:rsid w:val="009C3C77"/>
    <w:rsid w:val="009C5DFE"/>
    <w:rsid w:val="009D01A5"/>
    <w:rsid w:val="009D164A"/>
    <w:rsid w:val="009D5FC1"/>
    <w:rsid w:val="009E302E"/>
    <w:rsid w:val="009E69F8"/>
    <w:rsid w:val="009F6DEC"/>
    <w:rsid w:val="00A00A84"/>
    <w:rsid w:val="00A13C75"/>
    <w:rsid w:val="00A1632F"/>
    <w:rsid w:val="00A17CD8"/>
    <w:rsid w:val="00A220B4"/>
    <w:rsid w:val="00A2385F"/>
    <w:rsid w:val="00A251C9"/>
    <w:rsid w:val="00A30253"/>
    <w:rsid w:val="00A308E6"/>
    <w:rsid w:val="00A36DA9"/>
    <w:rsid w:val="00A43E67"/>
    <w:rsid w:val="00A7166B"/>
    <w:rsid w:val="00A73FD4"/>
    <w:rsid w:val="00A778FD"/>
    <w:rsid w:val="00A81E3C"/>
    <w:rsid w:val="00A827DE"/>
    <w:rsid w:val="00A85F13"/>
    <w:rsid w:val="00A87111"/>
    <w:rsid w:val="00A912F1"/>
    <w:rsid w:val="00B01BDF"/>
    <w:rsid w:val="00B02B2A"/>
    <w:rsid w:val="00B04494"/>
    <w:rsid w:val="00B05314"/>
    <w:rsid w:val="00B2452C"/>
    <w:rsid w:val="00B44408"/>
    <w:rsid w:val="00B456F9"/>
    <w:rsid w:val="00B54D32"/>
    <w:rsid w:val="00B56EE8"/>
    <w:rsid w:val="00B57147"/>
    <w:rsid w:val="00B61531"/>
    <w:rsid w:val="00B6346D"/>
    <w:rsid w:val="00B65620"/>
    <w:rsid w:val="00B67E22"/>
    <w:rsid w:val="00B71083"/>
    <w:rsid w:val="00B75C63"/>
    <w:rsid w:val="00B82139"/>
    <w:rsid w:val="00BB199E"/>
    <w:rsid w:val="00BB1EFC"/>
    <w:rsid w:val="00BE19B6"/>
    <w:rsid w:val="00BF0C89"/>
    <w:rsid w:val="00BF77B6"/>
    <w:rsid w:val="00C01A5E"/>
    <w:rsid w:val="00C028AE"/>
    <w:rsid w:val="00C050C5"/>
    <w:rsid w:val="00C12F6A"/>
    <w:rsid w:val="00C21E32"/>
    <w:rsid w:val="00C23D20"/>
    <w:rsid w:val="00C309D9"/>
    <w:rsid w:val="00C310D6"/>
    <w:rsid w:val="00C434D1"/>
    <w:rsid w:val="00C44A6B"/>
    <w:rsid w:val="00C5057F"/>
    <w:rsid w:val="00C55166"/>
    <w:rsid w:val="00C55B7E"/>
    <w:rsid w:val="00C624CE"/>
    <w:rsid w:val="00C66C58"/>
    <w:rsid w:val="00C87E17"/>
    <w:rsid w:val="00C95C84"/>
    <w:rsid w:val="00CA5569"/>
    <w:rsid w:val="00CA6965"/>
    <w:rsid w:val="00CB7D3D"/>
    <w:rsid w:val="00CC7750"/>
    <w:rsid w:val="00CD04BC"/>
    <w:rsid w:val="00CE1C5F"/>
    <w:rsid w:val="00CE2DBD"/>
    <w:rsid w:val="00CE36EF"/>
    <w:rsid w:val="00CF4074"/>
    <w:rsid w:val="00D002E2"/>
    <w:rsid w:val="00D238C1"/>
    <w:rsid w:val="00D24445"/>
    <w:rsid w:val="00D26A65"/>
    <w:rsid w:val="00D37094"/>
    <w:rsid w:val="00D4683F"/>
    <w:rsid w:val="00D54B8C"/>
    <w:rsid w:val="00D56CD8"/>
    <w:rsid w:val="00D72948"/>
    <w:rsid w:val="00D91E78"/>
    <w:rsid w:val="00D92ACE"/>
    <w:rsid w:val="00DA2CC8"/>
    <w:rsid w:val="00DA4859"/>
    <w:rsid w:val="00DA6AD4"/>
    <w:rsid w:val="00DA748F"/>
    <w:rsid w:val="00DB7A0C"/>
    <w:rsid w:val="00DC1152"/>
    <w:rsid w:val="00DD117D"/>
    <w:rsid w:val="00DD2AD6"/>
    <w:rsid w:val="00DD5B41"/>
    <w:rsid w:val="00DE525E"/>
    <w:rsid w:val="00E0302E"/>
    <w:rsid w:val="00E1663D"/>
    <w:rsid w:val="00E2545B"/>
    <w:rsid w:val="00E34AB7"/>
    <w:rsid w:val="00E35829"/>
    <w:rsid w:val="00E40D93"/>
    <w:rsid w:val="00E40F43"/>
    <w:rsid w:val="00E51598"/>
    <w:rsid w:val="00E531D9"/>
    <w:rsid w:val="00E54842"/>
    <w:rsid w:val="00E72619"/>
    <w:rsid w:val="00E72889"/>
    <w:rsid w:val="00E7674F"/>
    <w:rsid w:val="00E81530"/>
    <w:rsid w:val="00E92C03"/>
    <w:rsid w:val="00E94636"/>
    <w:rsid w:val="00E94E44"/>
    <w:rsid w:val="00EA4092"/>
    <w:rsid w:val="00EA4CED"/>
    <w:rsid w:val="00EA6CA5"/>
    <w:rsid w:val="00EB00C4"/>
    <w:rsid w:val="00EB5123"/>
    <w:rsid w:val="00EC155B"/>
    <w:rsid w:val="00EC4521"/>
    <w:rsid w:val="00EE0AE3"/>
    <w:rsid w:val="00EE2F83"/>
    <w:rsid w:val="00EF167D"/>
    <w:rsid w:val="00EF7408"/>
    <w:rsid w:val="00F1191E"/>
    <w:rsid w:val="00F12989"/>
    <w:rsid w:val="00F201D7"/>
    <w:rsid w:val="00F25ECF"/>
    <w:rsid w:val="00F30DC5"/>
    <w:rsid w:val="00F3219C"/>
    <w:rsid w:val="00F33E55"/>
    <w:rsid w:val="00F357F4"/>
    <w:rsid w:val="00F409C5"/>
    <w:rsid w:val="00F42D4C"/>
    <w:rsid w:val="00F43EAC"/>
    <w:rsid w:val="00F500D5"/>
    <w:rsid w:val="00F5029B"/>
    <w:rsid w:val="00F50B06"/>
    <w:rsid w:val="00F57894"/>
    <w:rsid w:val="00F613C7"/>
    <w:rsid w:val="00F624CC"/>
    <w:rsid w:val="00F630E0"/>
    <w:rsid w:val="00F72E30"/>
    <w:rsid w:val="00F90D27"/>
    <w:rsid w:val="00F94232"/>
    <w:rsid w:val="00F94FAD"/>
    <w:rsid w:val="00FA50C5"/>
    <w:rsid w:val="00FA6411"/>
    <w:rsid w:val="00FB0437"/>
    <w:rsid w:val="00FB0F54"/>
    <w:rsid w:val="00FB2463"/>
    <w:rsid w:val="00FC59C7"/>
    <w:rsid w:val="00FC7265"/>
    <w:rsid w:val="00FD1227"/>
    <w:rsid w:val="00FD183F"/>
    <w:rsid w:val="00FD1FE4"/>
    <w:rsid w:val="00FD664A"/>
    <w:rsid w:val="00FD7809"/>
    <w:rsid w:val="00FE6359"/>
    <w:rsid w:val="00FE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2B0267C-319F-461A-BE9B-FFDFDB65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37094"/>
    <w:pPr>
      <w:spacing w:after="0" w:line="240" w:lineRule="auto"/>
    </w:pPr>
  </w:style>
  <w:style w:type="paragraph" w:styleId="Kop1">
    <w:name w:val="heading 1"/>
    <w:basedOn w:val="Standaard"/>
    <w:next w:val="Standaard"/>
    <w:link w:val="Kop1Char"/>
    <w:uiPriority w:val="9"/>
    <w:rsid w:val="00FE713C"/>
    <w:pPr>
      <w:keepNext/>
      <w:keepLines/>
      <w:numPr>
        <w:numId w:val="1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Kop2">
    <w:name w:val="heading 2"/>
    <w:basedOn w:val="Kop1"/>
    <w:next w:val="Standaard"/>
    <w:link w:val="Kop2Char"/>
    <w:uiPriority w:val="9"/>
    <w:unhideWhenUsed/>
    <w:rsid w:val="00283C36"/>
    <w:pPr>
      <w:numPr>
        <w:ilvl w:val="1"/>
      </w:numPr>
      <w:outlineLvl w:val="1"/>
    </w:pPr>
    <w:rPr>
      <w:szCs w:val="26"/>
    </w:rPr>
  </w:style>
  <w:style w:type="paragraph" w:styleId="Kop3">
    <w:name w:val="heading 3"/>
    <w:basedOn w:val="Kop2"/>
    <w:next w:val="Standaard"/>
    <w:link w:val="Kop3Char"/>
    <w:uiPriority w:val="9"/>
    <w:unhideWhenUsed/>
    <w:rsid w:val="00283C36"/>
    <w:pPr>
      <w:numPr>
        <w:ilvl w:val="2"/>
      </w:numPr>
      <w:outlineLvl w:val="2"/>
    </w:pPr>
    <w:rPr>
      <w:szCs w:val="24"/>
    </w:rPr>
  </w:style>
  <w:style w:type="paragraph" w:styleId="Kop4">
    <w:name w:val="heading 4"/>
    <w:basedOn w:val="Kop3"/>
    <w:next w:val="Standaard"/>
    <w:link w:val="Kop4Char"/>
    <w:uiPriority w:val="9"/>
    <w:unhideWhenUsed/>
    <w:qFormat/>
    <w:rsid w:val="00283C36"/>
    <w:pPr>
      <w:numPr>
        <w:ilvl w:val="3"/>
      </w:numPr>
      <w:outlineLvl w:val="3"/>
    </w:pPr>
    <w:rPr>
      <w:iCs/>
    </w:rPr>
  </w:style>
  <w:style w:type="paragraph" w:styleId="Kop5">
    <w:name w:val="heading 5"/>
    <w:basedOn w:val="Kop4"/>
    <w:next w:val="Standaard"/>
    <w:link w:val="Kop5Char"/>
    <w:uiPriority w:val="9"/>
    <w:unhideWhenUsed/>
    <w:rsid w:val="002E5E33"/>
    <w:pPr>
      <w:numPr>
        <w:ilvl w:val="4"/>
      </w:numPr>
      <w:outlineLvl w:val="4"/>
    </w:pPr>
  </w:style>
  <w:style w:type="paragraph" w:styleId="Kop6">
    <w:name w:val="heading 6"/>
    <w:basedOn w:val="Kop5"/>
    <w:next w:val="Standaard"/>
    <w:link w:val="Kop6Char"/>
    <w:uiPriority w:val="9"/>
    <w:unhideWhenUsed/>
    <w:rsid w:val="002E5E33"/>
    <w:pPr>
      <w:numPr>
        <w:ilvl w:val="5"/>
      </w:numPr>
      <w:outlineLvl w:val="5"/>
    </w:pPr>
  </w:style>
  <w:style w:type="paragraph" w:styleId="Kop7">
    <w:name w:val="heading 7"/>
    <w:basedOn w:val="Kop6"/>
    <w:next w:val="Standaard"/>
    <w:link w:val="Kop7Char"/>
    <w:uiPriority w:val="9"/>
    <w:unhideWhenUsed/>
    <w:rsid w:val="000D01A3"/>
    <w:pPr>
      <w:pageBreakBefore/>
      <w:numPr>
        <w:ilvl w:val="6"/>
      </w:numPr>
      <w:spacing w:before="0" w:after="120"/>
      <w:outlineLvl w:val="6"/>
    </w:pPr>
    <w:rPr>
      <w:iCs w:val="0"/>
      <w:caps/>
    </w:rPr>
  </w:style>
  <w:style w:type="paragraph" w:styleId="Kop8">
    <w:name w:val="heading 8"/>
    <w:basedOn w:val="Kop7"/>
    <w:next w:val="Standaard"/>
    <w:link w:val="Kop8Char"/>
    <w:uiPriority w:val="9"/>
    <w:unhideWhenUsed/>
    <w:rsid w:val="00FE713C"/>
    <w:pPr>
      <w:pageBreakBefore w:val="0"/>
      <w:numPr>
        <w:ilvl w:val="7"/>
      </w:numPr>
      <w:outlineLvl w:val="7"/>
    </w:pPr>
    <w:rPr>
      <w:szCs w:val="21"/>
    </w:rPr>
  </w:style>
  <w:style w:type="paragraph" w:styleId="Kop9">
    <w:name w:val="heading 9"/>
    <w:basedOn w:val="Kop8"/>
    <w:next w:val="Standaard"/>
    <w:link w:val="Kop9Char"/>
    <w:uiPriority w:val="9"/>
    <w:unhideWhenUsed/>
    <w:rsid w:val="002E5E33"/>
    <w:pPr>
      <w:numPr>
        <w:ilvl w:val="8"/>
      </w:numPr>
      <w:outlineLvl w:val="8"/>
    </w:pPr>
    <w:rPr>
      <w:i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864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CTabel">
    <w:name w:val="RC_Tabel"/>
    <w:basedOn w:val="Standaardtabel"/>
    <w:uiPriority w:val="99"/>
    <w:rsid w:val="007B2D1C"/>
    <w:pPr>
      <w:spacing w:after="0" w:line="240" w:lineRule="auto"/>
    </w:pPr>
    <w:tblPr>
      <w:tblInd w:w="170" w:type="dxa"/>
      <w:tblBorders>
        <w:top w:val="single" w:sz="24" w:space="0" w:color="E30613" w:themeColor="accent1"/>
        <w:left w:val="single" w:sz="24" w:space="0" w:color="E30613" w:themeColor="accent1"/>
        <w:bottom w:val="single" w:sz="24" w:space="0" w:color="E30613" w:themeColor="accent1"/>
        <w:right w:val="single" w:sz="24" w:space="0" w:color="E30613" w:themeColor="accent1"/>
        <w:insideH w:val="single" w:sz="4" w:space="0" w:color="E30613" w:themeColor="accent1"/>
        <w:insideV w:val="single" w:sz="4" w:space="0" w:color="E30613" w:themeColor="accent1"/>
      </w:tblBorders>
      <w:tblCellMar>
        <w:left w:w="113" w:type="dxa"/>
        <w:right w:w="113" w:type="dxa"/>
      </w:tblCellMar>
    </w:tblPr>
  </w:style>
  <w:style w:type="numbering" w:customStyle="1" w:styleId="RCOpsommingBullet">
    <w:name w:val="RC_OpsommingBullet"/>
    <w:basedOn w:val="Geenlijst"/>
    <w:uiPriority w:val="99"/>
    <w:rsid w:val="00864366"/>
    <w:pPr>
      <w:numPr>
        <w:numId w:val="1"/>
      </w:numPr>
    </w:pPr>
  </w:style>
  <w:style w:type="paragraph" w:styleId="Lijstalinea">
    <w:name w:val="List Paragraph"/>
    <w:basedOn w:val="Standaard"/>
    <w:uiPriority w:val="34"/>
    <w:rsid w:val="00864366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FD1FE4"/>
    <w:pPr>
      <w:tabs>
        <w:tab w:val="center" w:pos="4536"/>
        <w:tab w:val="right" w:pos="9072"/>
      </w:tabs>
    </w:pPr>
    <w:rPr>
      <w:sz w:val="16"/>
    </w:rPr>
  </w:style>
  <w:style w:type="character" w:customStyle="1" w:styleId="KoptekstChar">
    <w:name w:val="Koptekst Char"/>
    <w:basedOn w:val="Standaardalinea-lettertype"/>
    <w:link w:val="Koptekst"/>
    <w:uiPriority w:val="99"/>
    <w:rsid w:val="00FD1FE4"/>
    <w:rPr>
      <w:sz w:val="16"/>
    </w:rPr>
  </w:style>
  <w:style w:type="paragraph" w:styleId="Voettekst">
    <w:name w:val="footer"/>
    <w:basedOn w:val="Standaard"/>
    <w:link w:val="VoettekstChar"/>
    <w:uiPriority w:val="99"/>
    <w:unhideWhenUsed/>
    <w:rsid w:val="00E40D93"/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E40D93"/>
    <w:rPr>
      <w:sz w:val="1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26A65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26A65"/>
    <w:rPr>
      <w:rFonts w:ascii="Tahoma" w:hAnsi="Tahoma" w:cs="Tahoma"/>
      <w:sz w:val="16"/>
      <w:szCs w:val="16"/>
    </w:rPr>
  </w:style>
  <w:style w:type="paragraph" w:customStyle="1" w:styleId="RCDocumentkop">
    <w:name w:val="RC_Documentkop"/>
    <w:basedOn w:val="Koptekst"/>
    <w:next w:val="Koptekst"/>
    <w:rsid w:val="00191010"/>
    <w:rPr>
      <w:b/>
      <w:noProof/>
      <w:sz w:val="48"/>
    </w:rPr>
  </w:style>
  <w:style w:type="character" w:customStyle="1" w:styleId="Kop1Char">
    <w:name w:val="Kop 1 Char"/>
    <w:basedOn w:val="Standaardalinea-lettertype"/>
    <w:link w:val="Kop1"/>
    <w:uiPriority w:val="9"/>
    <w:rsid w:val="00FE71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RCTitel">
    <w:name w:val="RC_Titel"/>
    <w:basedOn w:val="Standaard"/>
    <w:next w:val="Standaard"/>
    <w:rsid w:val="006F7BCB"/>
    <w:rPr>
      <w:b/>
      <w:sz w:val="28"/>
    </w:rPr>
  </w:style>
  <w:style w:type="character" w:styleId="Hyperlink">
    <w:name w:val="Hyperlink"/>
    <w:basedOn w:val="Standaardalinea-lettertype"/>
    <w:uiPriority w:val="99"/>
    <w:unhideWhenUsed/>
    <w:rsid w:val="00FA6411"/>
    <w:rPr>
      <w:color w:val="E30613" w:themeColor="accent1"/>
      <w:u w:val="single"/>
    </w:rPr>
  </w:style>
  <w:style w:type="character" w:customStyle="1" w:styleId="RCRood">
    <w:name w:val="RC_Rood"/>
    <w:basedOn w:val="Standaardalinea-lettertype"/>
    <w:uiPriority w:val="1"/>
    <w:qFormat/>
    <w:rsid w:val="00FD1FE4"/>
    <w:rPr>
      <w:color w:val="E30613" w:themeColor="accent1"/>
    </w:rPr>
  </w:style>
  <w:style w:type="numbering" w:customStyle="1" w:styleId="RCOpsommingCijfer">
    <w:name w:val="RC_OpsommingCijfer"/>
    <w:basedOn w:val="Geenlijst"/>
    <w:uiPriority w:val="99"/>
    <w:rsid w:val="00C310D6"/>
    <w:pPr>
      <w:numPr>
        <w:numId w:val="5"/>
      </w:numPr>
    </w:pPr>
  </w:style>
  <w:style w:type="numbering" w:customStyle="1" w:styleId="RCOpsommingLetter">
    <w:name w:val="RC_OpsommingLetter"/>
    <w:basedOn w:val="Geenlijst"/>
    <w:uiPriority w:val="99"/>
    <w:rsid w:val="00D54B8C"/>
    <w:pPr>
      <w:numPr>
        <w:numId w:val="7"/>
      </w:numPr>
    </w:pPr>
  </w:style>
  <w:style w:type="paragraph" w:customStyle="1" w:styleId="RCParagraafkopVet">
    <w:name w:val="RC_ParagraafkopVet"/>
    <w:basedOn w:val="Standaard"/>
    <w:next w:val="Standaard"/>
    <w:rsid w:val="00515D53"/>
    <w:pPr>
      <w:spacing w:before="260"/>
    </w:pPr>
    <w:rPr>
      <w:b/>
    </w:rPr>
  </w:style>
  <w:style w:type="paragraph" w:customStyle="1" w:styleId="RCParagraafkopCursief">
    <w:name w:val="RC_ParagraafkopCursief"/>
    <w:basedOn w:val="Standaard"/>
    <w:next w:val="Standaard"/>
    <w:rsid w:val="00515D53"/>
    <w:pPr>
      <w:spacing w:before="260"/>
    </w:pPr>
    <w:rPr>
      <w:i/>
    </w:rPr>
  </w:style>
  <w:style w:type="paragraph" w:customStyle="1" w:styleId="RCKop">
    <w:name w:val="RC_Kop"/>
    <w:basedOn w:val="Standaard"/>
    <w:next w:val="Standaard"/>
    <w:qFormat/>
    <w:rsid w:val="000D01A3"/>
    <w:pPr>
      <w:keepNext/>
      <w:keepLines/>
      <w:spacing w:before="240" w:after="120"/>
    </w:pPr>
    <w:rPr>
      <w:b/>
      <w:caps/>
      <w:sz w:val="28"/>
    </w:rPr>
  </w:style>
  <w:style w:type="character" w:styleId="Tekstvantijdelijkeaanduiding">
    <w:name w:val="Placeholder Text"/>
    <w:basedOn w:val="Standaardalinea-lettertype"/>
    <w:uiPriority w:val="99"/>
    <w:semiHidden/>
    <w:rsid w:val="00507727"/>
    <w:rPr>
      <w:color w:val="808080"/>
    </w:rPr>
  </w:style>
  <w:style w:type="paragraph" w:customStyle="1" w:styleId="RCTabelkop">
    <w:name w:val="RC_Tabelkop"/>
    <w:basedOn w:val="Standaard"/>
    <w:next w:val="Standaard"/>
    <w:rsid w:val="00567A9A"/>
    <w:rPr>
      <w:b/>
      <w:caps/>
    </w:rPr>
  </w:style>
  <w:style w:type="paragraph" w:customStyle="1" w:styleId="RCVraag">
    <w:name w:val="RC_Vraag"/>
    <w:basedOn w:val="Standaard"/>
    <w:next w:val="Standaard"/>
    <w:qFormat/>
    <w:rsid w:val="00D37094"/>
    <w:pPr>
      <w:ind w:left="851" w:hanging="851"/>
    </w:pPr>
  </w:style>
  <w:style w:type="paragraph" w:customStyle="1" w:styleId="RCMediaLink">
    <w:name w:val="RC_MediaLink"/>
    <w:basedOn w:val="Standaard"/>
    <w:next w:val="Standaard"/>
    <w:rsid w:val="002569A4"/>
    <w:pPr>
      <w:spacing w:before="120" w:after="120"/>
      <w:ind w:left="624"/>
    </w:pPr>
  </w:style>
  <w:style w:type="character" w:styleId="GevolgdeHyperlink">
    <w:name w:val="FollowedHyperlink"/>
    <w:basedOn w:val="Standaardalinea-lettertype"/>
    <w:uiPriority w:val="99"/>
    <w:semiHidden/>
    <w:unhideWhenUsed/>
    <w:rsid w:val="00014519"/>
    <w:rPr>
      <w:color w:val="800080" w:themeColor="followedHyperlink"/>
      <w:u w:val="single"/>
    </w:rPr>
  </w:style>
  <w:style w:type="paragraph" w:customStyle="1" w:styleId="RCMetagegevens">
    <w:name w:val="RC_Metagegevens"/>
    <w:basedOn w:val="Standaard"/>
    <w:rsid w:val="0096051A"/>
    <w:rPr>
      <w:sz w:val="18"/>
    </w:rPr>
  </w:style>
  <w:style w:type="paragraph" w:customStyle="1" w:styleId="RCLeerbreinprincipeLinks">
    <w:name w:val="RC_LeerbreinprincipeLinks"/>
    <w:basedOn w:val="Standaard"/>
    <w:next w:val="Standaard"/>
    <w:rsid w:val="00E94E44"/>
    <w:pPr>
      <w:spacing w:before="40" w:after="40"/>
    </w:pPr>
  </w:style>
  <w:style w:type="paragraph" w:customStyle="1" w:styleId="RCLeerbreinprincipeLegenda">
    <w:name w:val="RC_LeerbreinprincipeLegenda"/>
    <w:basedOn w:val="Standaard"/>
    <w:next w:val="Standaard"/>
    <w:rsid w:val="006F6092"/>
    <w:pPr>
      <w:tabs>
        <w:tab w:val="center" w:pos="412"/>
        <w:tab w:val="center" w:pos="1392"/>
        <w:tab w:val="center" w:pos="2371"/>
        <w:tab w:val="center" w:pos="3350"/>
        <w:tab w:val="center" w:pos="4330"/>
        <w:tab w:val="center" w:pos="5309"/>
        <w:tab w:val="center" w:pos="6289"/>
        <w:tab w:val="center" w:pos="7268"/>
        <w:tab w:val="center" w:pos="8247"/>
        <w:tab w:val="center" w:pos="9227"/>
      </w:tabs>
      <w:spacing w:before="40" w:after="40"/>
    </w:pPr>
    <w:rPr>
      <w:sz w:val="14"/>
    </w:rPr>
  </w:style>
  <w:style w:type="paragraph" w:customStyle="1" w:styleId="RCLeerbreinprincipeRechts">
    <w:name w:val="RC_LeerbreinprincipeRechts"/>
    <w:basedOn w:val="RCLeerbreinprincipeLinks"/>
    <w:rsid w:val="00E94E44"/>
    <w:pPr>
      <w:jc w:val="right"/>
    </w:pPr>
  </w:style>
  <w:style w:type="paragraph" w:customStyle="1" w:styleId="RCVaardigheidsdoel">
    <w:name w:val="RC_Vaardigheidsdoel"/>
    <w:basedOn w:val="Standaard"/>
    <w:next w:val="Standaard"/>
    <w:rsid w:val="00A912F1"/>
    <w:pPr>
      <w:tabs>
        <w:tab w:val="left" w:pos="624"/>
        <w:tab w:val="left" w:pos="1247"/>
        <w:tab w:val="left" w:pos="1871"/>
        <w:tab w:val="left" w:pos="2495"/>
        <w:tab w:val="left" w:pos="3119"/>
        <w:tab w:val="left" w:pos="3742"/>
        <w:tab w:val="left" w:pos="4366"/>
      </w:tabs>
      <w:jc w:val="center"/>
    </w:pPr>
  </w:style>
  <w:style w:type="character" w:customStyle="1" w:styleId="RCVaardigheidsdoelActief">
    <w:name w:val="RC_VaardigheidsdoelActief"/>
    <w:basedOn w:val="Standaardalinea-lettertype"/>
    <w:uiPriority w:val="1"/>
    <w:rsid w:val="00F1191E"/>
    <w:rPr>
      <w:b/>
      <w:color w:val="E30613" w:themeColor="accent1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83C3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283C36"/>
    <w:rPr>
      <w:rFonts w:asciiTheme="majorHAnsi" w:eastAsiaTheme="majorEastAsia" w:hAnsiTheme="majorHAnsi" w:cstheme="majorBidi"/>
      <w:b/>
      <w:bCs/>
      <w:sz w:val="28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83C36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4"/>
    </w:rPr>
  </w:style>
  <w:style w:type="character" w:customStyle="1" w:styleId="Kop7Char">
    <w:name w:val="Kop 7 Char"/>
    <w:basedOn w:val="Standaardalinea-lettertype"/>
    <w:link w:val="Kop7"/>
    <w:uiPriority w:val="9"/>
    <w:rsid w:val="000D01A3"/>
    <w:rPr>
      <w:rFonts w:asciiTheme="majorHAnsi" w:eastAsiaTheme="majorEastAsia" w:hAnsiTheme="majorHAnsi" w:cstheme="majorBidi"/>
      <w:b/>
      <w:bCs/>
      <w:caps/>
      <w:sz w:val="28"/>
      <w:szCs w:val="24"/>
    </w:rPr>
  </w:style>
  <w:style w:type="character" w:customStyle="1" w:styleId="Kop8Char">
    <w:name w:val="Kop 8 Char"/>
    <w:basedOn w:val="Standaardalinea-lettertype"/>
    <w:link w:val="Kop8"/>
    <w:uiPriority w:val="9"/>
    <w:rsid w:val="00FE713C"/>
    <w:rPr>
      <w:rFonts w:asciiTheme="majorHAnsi" w:eastAsiaTheme="majorEastAsia" w:hAnsiTheme="majorHAnsi" w:cstheme="majorBidi"/>
      <w:b/>
      <w:bCs/>
      <w:sz w:val="28"/>
      <w:szCs w:val="21"/>
    </w:rPr>
  </w:style>
  <w:style w:type="character" w:customStyle="1" w:styleId="Kop9Char">
    <w:name w:val="Kop 9 Char"/>
    <w:basedOn w:val="Standaardalinea-lettertype"/>
    <w:link w:val="Kop9"/>
    <w:uiPriority w:val="9"/>
    <w:rsid w:val="002E5E33"/>
    <w:rPr>
      <w:rFonts w:asciiTheme="majorHAnsi" w:eastAsiaTheme="majorEastAsia" w:hAnsiTheme="majorHAnsi" w:cstheme="majorBidi"/>
      <w:b/>
      <w:bCs/>
      <w:iCs/>
      <w:sz w:val="28"/>
      <w:szCs w:val="21"/>
    </w:rPr>
  </w:style>
  <w:style w:type="paragraph" w:customStyle="1" w:styleId="RCTabelonderdeel">
    <w:name w:val="RC_Tabelonderdeel"/>
    <w:basedOn w:val="RCTabelkop"/>
    <w:next w:val="Geenafstand"/>
    <w:rsid w:val="004F54C8"/>
  </w:style>
  <w:style w:type="paragraph" w:styleId="Geenafstand">
    <w:name w:val="No Spacing"/>
    <w:uiPriority w:val="1"/>
    <w:rsid w:val="004F54C8"/>
    <w:pPr>
      <w:spacing w:after="0" w:line="240" w:lineRule="auto"/>
    </w:pPr>
  </w:style>
  <w:style w:type="paragraph" w:customStyle="1" w:styleId="RCLeerbreinprincipeHandmatig">
    <w:name w:val="RC_LeerbreinprincipeHandmatig"/>
    <w:basedOn w:val="RCLeerbreinprincipeLinks"/>
    <w:rsid w:val="007A0E8A"/>
  </w:style>
  <w:style w:type="character" w:customStyle="1" w:styleId="UnresolvedMention">
    <w:name w:val="Unresolved Mention"/>
    <w:basedOn w:val="Standaardalinea-lettertype"/>
    <w:uiPriority w:val="99"/>
    <w:semiHidden/>
    <w:unhideWhenUsed/>
    <w:rsid w:val="00B0449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adius%20College\Word\Templates\V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2D4024C9F7C48B5A99D9B41605AF3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0E0D5B6-D77D-4D68-9BE4-C0FE57603A89}"/>
      </w:docPartPr>
      <w:docPartBody>
        <w:p w:rsidR="00EA25E4" w:rsidRDefault="003C2582">
          <w:pPr>
            <w:pStyle w:val="22D4024C9F7C48B5A99D9B41605AF3D3"/>
          </w:pPr>
          <w:r w:rsidRPr="00954EDF">
            <w:rPr>
              <w:rStyle w:val="Tekstvantijdelijkeaanduiding"/>
            </w:rPr>
            <w:t>Titel</w:t>
          </w:r>
        </w:p>
      </w:docPartBody>
    </w:docPart>
    <w:docPart>
      <w:docPartPr>
        <w:name w:val="187C62182EB942A9B3C8F60C65BF05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848FFBE-8CC0-45F8-A3C7-9397D64EB654}"/>
      </w:docPartPr>
      <w:docPartBody>
        <w:p w:rsidR="00EA25E4" w:rsidRDefault="003C2582">
          <w:pPr>
            <w:pStyle w:val="187C62182EB942A9B3C8F60C65BF0515"/>
          </w:pPr>
          <w:r w:rsidRPr="00954EDF">
            <w:rPr>
              <w:rStyle w:val="Tekstvantijdelijkeaanduiding"/>
            </w:rPr>
            <w:t>Maak hier een keuze.</w:t>
          </w:r>
        </w:p>
      </w:docPartBody>
    </w:docPart>
    <w:docPart>
      <w:docPartPr>
        <w:name w:val="966A23E2E5534E39BF54EAA06C311A5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855BA99-A646-47F3-BF57-17004ED97C8A}"/>
      </w:docPartPr>
      <w:docPartBody>
        <w:p w:rsidR="00EA25E4" w:rsidRDefault="003C2582">
          <w:pPr>
            <w:pStyle w:val="966A23E2E5534E39BF54EAA06C311A50"/>
          </w:pPr>
          <w:r w:rsidRPr="00954EDF">
            <w:rPr>
              <w:rStyle w:val="Tekstvantijdelijkeaanduiding"/>
            </w:rPr>
            <w:t>Vermeld hier de kerntaak (cijfer) + titel.</w:t>
          </w:r>
        </w:p>
      </w:docPartBody>
    </w:docPart>
    <w:docPart>
      <w:docPartPr>
        <w:name w:val="8544F6BB333F460B90095F0FF89293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BC4D04E-DE03-4384-AF0D-528ADDA2BA99}"/>
      </w:docPartPr>
      <w:docPartBody>
        <w:p w:rsidR="00EA25E4" w:rsidRDefault="003C2582">
          <w:pPr>
            <w:pStyle w:val="8544F6BB333F460B90095F0FF89293DD"/>
          </w:pPr>
          <w:r w:rsidRPr="00954EDF">
            <w:rPr>
              <w:rStyle w:val="Tekstvantijdelijkeaanduiding"/>
            </w:rPr>
            <w:t>Vermeld hier het werkproces (cijfer) + titel.</w:t>
          </w:r>
        </w:p>
      </w:docPartBody>
    </w:docPart>
    <w:docPart>
      <w:docPartPr>
        <w:name w:val="A92F5306A5C341E48FCF96241AAB5C4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E94A693-5549-4686-B955-50177DA52754}"/>
      </w:docPartPr>
      <w:docPartBody>
        <w:p w:rsidR="00EA25E4" w:rsidRDefault="003C2582">
          <w:pPr>
            <w:pStyle w:val="A92F5306A5C341E48FCF96241AAB5C4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0D3FAF1D1E304298A7BF9F8C0677E4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C4250E-07BC-4D1F-B38B-ADBF04BC7784}"/>
      </w:docPartPr>
      <w:docPartBody>
        <w:p w:rsidR="00EA25E4" w:rsidRDefault="003C2582">
          <w:pPr>
            <w:pStyle w:val="0D3FAF1D1E304298A7BF9F8C0677E44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2E3524ACFDF4DACA266EBC149ECAD3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516B820-00AA-48CD-A80D-DC7B2FC08F20}"/>
      </w:docPartPr>
      <w:docPartBody>
        <w:p w:rsidR="00EA25E4" w:rsidRDefault="003C2582">
          <w:pPr>
            <w:pStyle w:val="B2E3524ACFDF4DACA266EBC149ECAD3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11C9C90FD9A4920BE468C2C57F689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24E2FA2-DBF7-42A0-8CBD-7F91F6E1EAA5}"/>
      </w:docPartPr>
      <w:docPartBody>
        <w:p w:rsidR="00EA25E4" w:rsidRDefault="003C2582">
          <w:pPr>
            <w:pStyle w:val="411C9C90FD9A4920BE468C2C57F6890E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41783B45DB144A90A2A1EE163CF3E8C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C940D0C-224D-4BC6-AC23-07CE4CAB7266}"/>
      </w:docPartPr>
      <w:docPartBody>
        <w:p w:rsidR="00EA25E4" w:rsidRDefault="003C2582">
          <w:pPr>
            <w:pStyle w:val="41783B45DB144A90A2A1EE163CF3E8C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47A8DC9066D4558BCABC1F2854369F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33BF265-EEC8-40FE-9838-C5A5092081AD}"/>
      </w:docPartPr>
      <w:docPartBody>
        <w:p w:rsidR="00EA25E4" w:rsidRDefault="003C2582">
          <w:pPr>
            <w:pStyle w:val="B47A8DC9066D4558BCABC1F2854369F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1F0A9B1209C415589A3B0FB926AFD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45E945E-2D18-4471-9B42-F67D24E0B8DF}"/>
      </w:docPartPr>
      <w:docPartBody>
        <w:p w:rsidR="00EA25E4" w:rsidRDefault="003C2582">
          <w:pPr>
            <w:pStyle w:val="C1F0A9B1209C415589A3B0FB926AFD92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E76242A6644648FC9996CDCCE4FA93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7AA3E8-E009-4986-9776-12D387724FE8}"/>
      </w:docPartPr>
      <w:docPartBody>
        <w:p w:rsidR="00EA25E4" w:rsidRDefault="003C2582">
          <w:pPr>
            <w:pStyle w:val="E76242A6644648FC9996CDCCE4FA93AB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78D28E1835A044B4AB34D937C4F425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D1B4222-220F-48DD-8205-3BE0B1041499}"/>
      </w:docPartPr>
      <w:docPartBody>
        <w:p w:rsidR="00EA25E4" w:rsidRDefault="003C2582">
          <w:pPr>
            <w:pStyle w:val="78D28E1835A044B4AB34D937C4F425DA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BB73EA9A441F4495ACFDCA60C6BD6A7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289F50-9028-4B73-A7EF-951E6C8D8D8F}"/>
      </w:docPartPr>
      <w:docPartBody>
        <w:p w:rsidR="00EA25E4" w:rsidRDefault="003C2582">
          <w:pPr>
            <w:pStyle w:val="BB73EA9A441F4495ACFDCA60C6BD6A7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5D20F9AB37EA4E6CBA772FDBFED6776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E4D9BD2-EAE6-4340-B2D8-153636E11971}"/>
      </w:docPartPr>
      <w:docPartBody>
        <w:p w:rsidR="00EA25E4" w:rsidRDefault="003C2582">
          <w:pPr>
            <w:pStyle w:val="5D20F9AB37EA4E6CBA772FDBFED67765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6143155D4E94EC4ABF272A97B817B1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B97529-9CFB-489C-AE22-9C1E63A83FDE}"/>
      </w:docPartPr>
      <w:docPartBody>
        <w:p w:rsidR="00EA25E4" w:rsidRDefault="003C2582">
          <w:pPr>
            <w:pStyle w:val="36143155D4E94EC4ABF272A97B817B1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4734B4C00FF740679D4A8B5CCBCC5A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5344141-FC66-413B-B602-AE05D2F49634}"/>
      </w:docPartPr>
      <w:docPartBody>
        <w:p w:rsidR="00EA25E4" w:rsidRDefault="003C2582">
          <w:pPr>
            <w:pStyle w:val="4734B4C00FF740679D4A8B5CCBCC5AAD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855C7B646CB643B0BCEC5384899A582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BFC7DFD-5027-4B9F-B062-CBA7614E4E39}"/>
      </w:docPartPr>
      <w:docPartBody>
        <w:p w:rsidR="00EA25E4" w:rsidRDefault="003C2582">
          <w:pPr>
            <w:pStyle w:val="855C7B646CB643B0BCEC5384899A5825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E3508F36C3C747BD9D02C3E6F18FD1C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691EF0-2113-4B36-8550-07E83BCB2C53}"/>
      </w:docPartPr>
      <w:docPartBody>
        <w:p w:rsidR="00EA25E4" w:rsidRDefault="003C2582">
          <w:pPr>
            <w:pStyle w:val="E3508F36C3C747BD9D02C3E6F18FD1C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FCA4CF1613E544FD8144CF5991972D8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E77C163-B30F-40E8-8CF0-11798B747E67}"/>
      </w:docPartPr>
      <w:docPartBody>
        <w:p w:rsidR="00EA25E4" w:rsidRDefault="003C2582">
          <w:pPr>
            <w:pStyle w:val="FCA4CF1613E544FD8144CF5991972D86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AD82856C4F9749AF9099B61DC3F9C8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983A09A-BE2E-4593-A34C-752F80EBA81C}"/>
      </w:docPartPr>
      <w:docPartBody>
        <w:p w:rsidR="00EA25E4" w:rsidRDefault="003C2582">
          <w:pPr>
            <w:pStyle w:val="AD82856C4F9749AF9099B61DC3F9C81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C3FDE08D795040C3A915CC7CAB3D776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EB8AD68-D66F-4F19-9513-00DD1AD8FEC8}"/>
      </w:docPartPr>
      <w:docPartBody>
        <w:p w:rsidR="00EA25E4" w:rsidRDefault="003C2582">
          <w:pPr>
            <w:pStyle w:val="C3FDE08D795040C3A915CC7CAB3D7767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E803766C05F345FAB5BCCB06F05CDF0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0A9E-860B-4F61-B84D-334CC66C2D52}"/>
      </w:docPartPr>
      <w:docPartBody>
        <w:p w:rsidR="00EA25E4" w:rsidRDefault="003C2582">
          <w:pPr>
            <w:pStyle w:val="E803766C05F345FAB5BCCB06F05CDF04"/>
          </w:pPr>
          <w:r w:rsidRPr="00954EDF">
            <w:rPr>
              <w:color w:val="808080"/>
            </w:rPr>
            <w:t>Maak hier een keuze</w:t>
          </w:r>
        </w:p>
      </w:docPartBody>
    </w:docPart>
    <w:docPart>
      <w:docPartPr>
        <w:name w:val="B53E9A3A7F594458885686E32D774EB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92A6A4-968D-4F13-9EB8-53DAF8AB8A4F}"/>
      </w:docPartPr>
      <w:docPartBody>
        <w:p w:rsidR="00EA25E4" w:rsidRDefault="003C2582">
          <w:pPr>
            <w:pStyle w:val="B53E9A3A7F594458885686E32D774EB0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3B3AA470B95A4001AEBD442B2D13CF2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E4C1710-A628-4C7A-81C1-E84F10C0DEFB}"/>
      </w:docPartPr>
      <w:docPartBody>
        <w:p w:rsidR="00EA25E4" w:rsidRDefault="003C2582">
          <w:pPr>
            <w:pStyle w:val="3B3AA470B95A4001AEBD442B2D13CF2C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BB8C88A4A1B3456E916C8F3BD9C2BB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D3BF8FA-9A20-4691-B900-CA6EFA73AB90}"/>
      </w:docPartPr>
      <w:docPartBody>
        <w:p w:rsidR="00EA25E4" w:rsidRDefault="003C2582">
          <w:pPr>
            <w:pStyle w:val="BB8C88A4A1B3456E916C8F3BD9C2BBE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0778417B0BD84C94B30D2F9211300BD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0ABBA7A-485E-4E78-8986-19AD7E430373}"/>
      </w:docPartPr>
      <w:docPartBody>
        <w:p w:rsidR="00EA25E4" w:rsidRDefault="003C2582">
          <w:pPr>
            <w:pStyle w:val="0778417B0BD84C94B30D2F9211300BD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39FEF224AB5E47DBB03399BFAEFDD0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A67D7E-3C0F-40F8-B39A-6542DCA8D548}"/>
      </w:docPartPr>
      <w:docPartBody>
        <w:p w:rsidR="00EA25E4" w:rsidRDefault="003C2582">
          <w:pPr>
            <w:pStyle w:val="39FEF224AB5E47DBB03399BFAEFDD03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14631E6B6F0845BFBC5970965419DE1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D0653BC-2FAA-45DE-A76F-A78D1D927F39}"/>
      </w:docPartPr>
      <w:docPartBody>
        <w:p w:rsidR="00EA25E4" w:rsidRDefault="003C2582">
          <w:pPr>
            <w:pStyle w:val="14631E6B6F0845BFBC5970965419DE1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A4A80907716A4718BBA43F58D59CA75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1996850-152D-46C8-9450-97330DE4B6CE}"/>
      </w:docPartPr>
      <w:docPartBody>
        <w:p w:rsidR="00EA25E4" w:rsidRDefault="003C2582">
          <w:pPr>
            <w:pStyle w:val="A4A80907716A4718BBA43F58D59CA75C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C87757D1B4D47618BB4913F2F216F6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26BC227-3D1D-42C7-BFCC-BB6D7159F0B3}"/>
      </w:docPartPr>
      <w:docPartBody>
        <w:p w:rsidR="00EA25E4" w:rsidRDefault="003C2582">
          <w:pPr>
            <w:pStyle w:val="2C87757D1B4D47618BB4913F2F216F61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4BF0A309DA24EEDA40B44F2B655B8D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DB0BA2-AE76-45B7-BFFE-8D217508C697}"/>
      </w:docPartPr>
      <w:docPartBody>
        <w:p w:rsidR="00EA25E4" w:rsidRDefault="003C2582">
          <w:pPr>
            <w:pStyle w:val="94BF0A309DA24EEDA40B44F2B655B8D2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54FB45242FEB4E2CBD1849F82FF7B87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BE84A3E-E6A5-4700-A27F-4D7E7EAB0F40}"/>
      </w:docPartPr>
      <w:docPartBody>
        <w:p w:rsidR="00EA25E4" w:rsidRDefault="003C2582">
          <w:pPr>
            <w:pStyle w:val="54FB45242FEB4E2CBD1849F82FF7B872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2B19BA27C2194B3DB610FF6B1ACEDE4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78ED9DE-2F0F-41A1-85E9-F559B4E21634}"/>
      </w:docPartPr>
      <w:docPartBody>
        <w:p w:rsidR="00EA25E4" w:rsidRDefault="003C2582">
          <w:pPr>
            <w:pStyle w:val="2B19BA27C2194B3DB610FF6B1ACEDE43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D51F48967930446D9FFE496065B06F8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B06442-A502-46B5-AC00-9ACD66C9F02F}"/>
      </w:docPartPr>
      <w:docPartBody>
        <w:p w:rsidR="00EA25E4" w:rsidRDefault="003C2582">
          <w:pPr>
            <w:pStyle w:val="D51F48967930446D9FFE496065B06F89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3DA4A9871B4B4AA2B13EFD365208131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E6B6AAA-8B41-40E9-B23C-55329F177A5C}"/>
      </w:docPartPr>
      <w:docPartBody>
        <w:p w:rsidR="00EA25E4" w:rsidRDefault="003C2582">
          <w:pPr>
            <w:pStyle w:val="3DA4A9871B4B4AA2B13EFD3652081314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79D7343933C468C86FA14F11CE6A1AC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9E80C7C-1E1E-4694-B9D5-043DD788029E}"/>
      </w:docPartPr>
      <w:docPartBody>
        <w:p w:rsidR="00EA25E4" w:rsidRDefault="003C2582">
          <w:pPr>
            <w:pStyle w:val="C79D7343933C468C86FA14F11CE6A1AC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5D289D0FE0DD4D6091BAE033F29E984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C0ECD98-6D6B-4F19-9F3B-812BEBC518F2}"/>
      </w:docPartPr>
      <w:docPartBody>
        <w:p w:rsidR="00EA25E4" w:rsidRDefault="003C2582">
          <w:pPr>
            <w:pStyle w:val="5D289D0FE0DD4D6091BAE033F29E9848"/>
          </w:pPr>
          <w:r w:rsidRPr="00954EDF">
            <w:rPr>
              <w:rStyle w:val="Tekstvantijdelijkeaanduiding"/>
            </w:rPr>
            <w:t>Omschrijving</w:t>
          </w:r>
        </w:p>
      </w:docPartBody>
    </w:docPart>
    <w:docPart>
      <w:docPartPr>
        <w:name w:val="FCE0032491BD4DFFAF2D79ADC8116A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5B6FA79-4A4F-46C8-959D-890A1CD95F17}"/>
      </w:docPartPr>
      <w:docPartBody>
        <w:p w:rsidR="00EA25E4" w:rsidRDefault="003C2582">
          <w:pPr>
            <w:pStyle w:val="FCE0032491BD4DFFAF2D79ADC8116AE9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C0A46FB47F0B4BFA8CE72D5F788ABD2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9864C58-3EED-4847-96F9-84CF09145A9A}"/>
      </w:docPartPr>
      <w:docPartBody>
        <w:p w:rsidR="00EA25E4" w:rsidRDefault="003C2582">
          <w:pPr>
            <w:pStyle w:val="C0A46FB47F0B4BFA8CE72D5F788ABD28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E4551CDF029459FAE6CC97AAB32030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E4991F-84C3-49B7-AF0D-4D2E2A174A80}"/>
      </w:docPartPr>
      <w:docPartBody>
        <w:p w:rsidR="00EA25E4" w:rsidRDefault="003C2582">
          <w:pPr>
            <w:pStyle w:val="EE4551CDF029459FAE6CC97AAB32030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7FD27847A03347FA9C5845DB4CFC878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3B4FFC3-89DB-4356-848F-D37F1BB2B48C}"/>
      </w:docPartPr>
      <w:docPartBody>
        <w:p w:rsidR="00EA25E4" w:rsidRDefault="003C2582">
          <w:pPr>
            <w:pStyle w:val="7FD27847A03347FA9C5845DB4CFC878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F13671DA2341444B9BF59BD21DDD9A0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C1E97B5-B2CC-4A48-A578-25BD4C850026}"/>
      </w:docPartPr>
      <w:docPartBody>
        <w:p w:rsidR="00EA25E4" w:rsidRDefault="003C2582">
          <w:pPr>
            <w:pStyle w:val="F13671DA2341444B9BF59BD21DDD9A00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FB08F95C09A14DB7A615A9DDBB72042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5CBA1C-F10C-4D41-AF5E-925E6CA15133}"/>
      </w:docPartPr>
      <w:docPartBody>
        <w:p w:rsidR="00EA25E4" w:rsidRDefault="003C2582">
          <w:pPr>
            <w:pStyle w:val="FB08F95C09A14DB7A615A9DDBB720423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9EFBFD84DF504E4AABA76F697846D49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66C0CB3-6DCE-4573-87D3-78E860BF1650}"/>
      </w:docPartPr>
      <w:docPartBody>
        <w:p w:rsidR="00EA25E4" w:rsidRDefault="003C2582">
          <w:pPr>
            <w:pStyle w:val="9EFBFD84DF504E4AABA76F697846D49D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996BA6C9BD4042D7AC28897D5BB8C2F1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9AEE5E8D-34B2-4BAA-8AAC-DD55CB7DD523}"/>
      </w:docPartPr>
      <w:docPartBody>
        <w:p w:rsidR="00EA25E4" w:rsidRDefault="003C2582">
          <w:pPr>
            <w:pStyle w:val="996BA6C9BD4042D7AC28897D5BB8C2F1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B9962C32A30C4DBC8F86A65FF0B9276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4E67220-8EE6-4312-BA95-5153FF579F83}"/>
      </w:docPartPr>
      <w:docPartBody>
        <w:p w:rsidR="00EA25E4" w:rsidRDefault="003C2582">
          <w:pPr>
            <w:pStyle w:val="B9962C32A30C4DBC8F86A65FF0B9276E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F29C1AC8192A45FABC681D009748375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B5280AD-048B-45F6-8FB2-3246783D1317}"/>
      </w:docPartPr>
      <w:docPartBody>
        <w:p w:rsidR="00EA25E4" w:rsidRDefault="003C2582">
          <w:pPr>
            <w:pStyle w:val="F29C1AC8192A45FABC681D0097483754"/>
          </w:pPr>
          <w:r w:rsidRPr="00954EDF">
            <w:rPr>
              <w:rStyle w:val="Tekstvantijdelijkeaanduiding"/>
            </w:rPr>
            <w:t>Kruispunt</w:t>
          </w:r>
        </w:p>
      </w:docPartBody>
    </w:docPart>
    <w:docPart>
      <w:docPartPr>
        <w:name w:val="291A7ED6DB5841C1AEC5D4B56C67190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635D7FD-82BF-43E0-AE1A-BF16CF923604}"/>
      </w:docPartPr>
      <w:docPartBody>
        <w:p w:rsidR="00EA25E4" w:rsidRDefault="003C2582">
          <w:pPr>
            <w:pStyle w:val="291A7ED6DB5841C1AEC5D4B56C671907"/>
          </w:pPr>
          <w:r w:rsidRPr="00954EDF">
            <w:rPr>
              <w:rStyle w:val="Tekstvantijdelijkeaanduiding"/>
            </w:rPr>
            <w:t>Niveau</w:t>
          </w:r>
        </w:p>
      </w:docPartBody>
    </w:docPart>
    <w:docPart>
      <w:docPartPr>
        <w:name w:val="E085A4913D874E82AEA23D2AE4291B58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E33473F-98F0-43FE-AA06-56C0C2852381}"/>
      </w:docPartPr>
      <w:docPartBody>
        <w:p w:rsidR="00EA25E4" w:rsidRDefault="003C2582">
          <w:pPr>
            <w:pStyle w:val="E085A4913D874E82AEA23D2AE4291B58"/>
          </w:pPr>
          <w:r w:rsidRPr="00954EDF">
            <w:rPr>
              <w:rStyle w:val="Tekstvantijdelijkeaanduiding"/>
            </w:rPr>
            <w:t>Geef hier een vaardigheidsdoel op.</w:t>
          </w:r>
        </w:p>
      </w:docPartBody>
    </w:docPart>
    <w:docPart>
      <w:docPartPr>
        <w:name w:val="C631997B96194D438A66454357D64DE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702E28A-DD1A-4E32-B4F5-F8A62A479188}"/>
      </w:docPartPr>
      <w:docPartBody>
        <w:p w:rsidR="00EA25E4" w:rsidRDefault="003C2582">
          <w:pPr>
            <w:pStyle w:val="C631997B96194D438A66454357D64DE9"/>
          </w:pPr>
          <w:r w:rsidRPr="00954EDF">
            <w:rPr>
              <w:rStyle w:val="Tekstvantijdelijkeaanduiding"/>
            </w:rPr>
            <w:t>Omschrijving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2582"/>
    <w:rsid w:val="000E0584"/>
    <w:rsid w:val="001D38C4"/>
    <w:rsid w:val="003C2582"/>
    <w:rsid w:val="00725D80"/>
    <w:rsid w:val="00822F2B"/>
    <w:rsid w:val="008F28B0"/>
    <w:rsid w:val="00B233DA"/>
    <w:rsid w:val="00BE28D1"/>
    <w:rsid w:val="00C3038B"/>
    <w:rsid w:val="00C837E9"/>
    <w:rsid w:val="00EA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22D4024C9F7C48B5A99D9B41605AF3D3">
    <w:name w:val="22D4024C9F7C48B5A99D9B41605AF3D3"/>
  </w:style>
  <w:style w:type="paragraph" w:customStyle="1" w:styleId="647BAFF16ADB489687AA70C2B6841105">
    <w:name w:val="647BAFF16ADB489687AA70C2B6841105"/>
  </w:style>
  <w:style w:type="paragraph" w:customStyle="1" w:styleId="1EF8F52AA2E1481DB735293D043BD418">
    <w:name w:val="1EF8F52AA2E1481DB735293D043BD418"/>
  </w:style>
  <w:style w:type="paragraph" w:customStyle="1" w:styleId="34FDA2265C7449E4AC9173516F0A60B1">
    <w:name w:val="34FDA2265C7449E4AC9173516F0A60B1"/>
  </w:style>
  <w:style w:type="paragraph" w:customStyle="1" w:styleId="18946E8EA452470CBD6B0415AC5312B2">
    <w:name w:val="18946E8EA452470CBD6B0415AC5312B2"/>
  </w:style>
  <w:style w:type="paragraph" w:customStyle="1" w:styleId="46B657A3F3DD48E396C665C8C844F968">
    <w:name w:val="46B657A3F3DD48E396C665C8C844F968"/>
  </w:style>
  <w:style w:type="paragraph" w:customStyle="1" w:styleId="CF47EA646DD84C91A28B2114EDF4C97E">
    <w:name w:val="CF47EA646DD84C91A28B2114EDF4C97E"/>
  </w:style>
  <w:style w:type="paragraph" w:customStyle="1" w:styleId="A9385FCA3DFB420AB551DD892B805AAA">
    <w:name w:val="A9385FCA3DFB420AB551DD892B805AAA"/>
  </w:style>
  <w:style w:type="paragraph" w:customStyle="1" w:styleId="F24219D3A8E74F15AC9F006E0D9CFBD6">
    <w:name w:val="F24219D3A8E74F15AC9F006E0D9CFBD6"/>
  </w:style>
  <w:style w:type="paragraph" w:customStyle="1" w:styleId="DF3A83D0781B4041AAE4CB5B5A999EAE">
    <w:name w:val="DF3A83D0781B4041AAE4CB5B5A999EAE"/>
  </w:style>
  <w:style w:type="paragraph" w:customStyle="1" w:styleId="40F60392AD0246928650E51DF226915D">
    <w:name w:val="40F60392AD0246928650E51DF226915D"/>
  </w:style>
  <w:style w:type="paragraph" w:customStyle="1" w:styleId="187C62182EB942A9B3C8F60C65BF0515">
    <w:name w:val="187C62182EB942A9B3C8F60C65BF0515"/>
  </w:style>
  <w:style w:type="paragraph" w:customStyle="1" w:styleId="966A23E2E5534E39BF54EAA06C311A50">
    <w:name w:val="966A23E2E5534E39BF54EAA06C311A50"/>
  </w:style>
  <w:style w:type="paragraph" w:customStyle="1" w:styleId="8544F6BB333F460B90095F0FF89293DD">
    <w:name w:val="8544F6BB333F460B90095F0FF89293DD"/>
  </w:style>
  <w:style w:type="paragraph" w:customStyle="1" w:styleId="3E6FE28D14CD4BABB28AF8593B737632">
    <w:name w:val="3E6FE28D14CD4BABB28AF8593B737632"/>
  </w:style>
  <w:style w:type="paragraph" w:customStyle="1" w:styleId="77A2F88FA1784A6BAEB2AC85F4C176D2">
    <w:name w:val="77A2F88FA1784A6BAEB2AC85F4C176D2"/>
  </w:style>
  <w:style w:type="paragraph" w:customStyle="1" w:styleId="84606FCC2B4C4D88AC67A7893841C4B1">
    <w:name w:val="84606FCC2B4C4D88AC67A7893841C4B1"/>
  </w:style>
  <w:style w:type="paragraph" w:customStyle="1" w:styleId="A92F5306A5C341E48FCF96241AAB5C49">
    <w:name w:val="A92F5306A5C341E48FCF96241AAB5C49"/>
  </w:style>
  <w:style w:type="paragraph" w:customStyle="1" w:styleId="0D3FAF1D1E304298A7BF9F8C0677E448">
    <w:name w:val="0D3FAF1D1E304298A7BF9F8C0677E448"/>
  </w:style>
  <w:style w:type="paragraph" w:customStyle="1" w:styleId="B2E3524ACFDF4DACA266EBC149ECAD3E">
    <w:name w:val="B2E3524ACFDF4DACA266EBC149ECAD3E"/>
  </w:style>
  <w:style w:type="paragraph" w:customStyle="1" w:styleId="411C9C90FD9A4920BE468C2C57F6890E">
    <w:name w:val="411C9C90FD9A4920BE468C2C57F6890E"/>
  </w:style>
  <w:style w:type="paragraph" w:customStyle="1" w:styleId="41783B45DB144A90A2A1EE163CF3E8C1">
    <w:name w:val="41783B45DB144A90A2A1EE163CF3E8C1"/>
  </w:style>
  <w:style w:type="paragraph" w:customStyle="1" w:styleId="B47A8DC9066D4558BCABC1F2854369FC">
    <w:name w:val="B47A8DC9066D4558BCABC1F2854369FC"/>
  </w:style>
  <w:style w:type="paragraph" w:customStyle="1" w:styleId="C1F0A9B1209C415589A3B0FB926AFD92">
    <w:name w:val="C1F0A9B1209C415589A3B0FB926AFD92"/>
  </w:style>
  <w:style w:type="paragraph" w:customStyle="1" w:styleId="E76242A6644648FC9996CDCCE4FA93AB">
    <w:name w:val="E76242A6644648FC9996CDCCE4FA93AB"/>
  </w:style>
  <w:style w:type="paragraph" w:customStyle="1" w:styleId="78D28E1835A044B4AB34D937C4F425DA">
    <w:name w:val="78D28E1835A044B4AB34D937C4F425DA"/>
  </w:style>
  <w:style w:type="paragraph" w:customStyle="1" w:styleId="BB73EA9A441F4495ACFDCA60C6BD6A7C">
    <w:name w:val="BB73EA9A441F4495ACFDCA60C6BD6A7C"/>
  </w:style>
  <w:style w:type="paragraph" w:customStyle="1" w:styleId="5D20F9AB37EA4E6CBA772FDBFED67765">
    <w:name w:val="5D20F9AB37EA4E6CBA772FDBFED67765"/>
  </w:style>
  <w:style w:type="paragraph" w:customStyle="1" w:styleId="36143155D4E94EC4ABF272A97B817B18">
    <w:name w:val="36143155D4E94EC4ABF272A97B817B18"/>
  </w:style>
  <w:style w:type="paragraph" w:customStyle="1" w:styleId="605536D0B937420D9364CFEAD70E3FC6">
    <w:name w:val="605536D0B937420D9364CFEAD70E3FC6"/>
  </w:style>
  <w:style w:type="paragraph" w:customStyle="1" w:styleId="15B9CB32E89B4DF79DBEF0495F35CB9B">
    <w:name w:val="15B9CB32E89B4DF79DBEF0495F35CB9B"/>
  </w:style>
  <w:style w:type="paragraph" w:customStyle="1" w:styleId="35C07898C3684E1D9F490FC9D40340C5">
    <w:name w:val="35C07898C3684E1D9F490FC9D40340C5"/>
  </w:style>
  <w:style w:type="paragraph" w:customStyle="1" w:styleId="CD9C0C37229746E6B5039DA941E0AD39">
    <w:name w:val="CD9C0C37229746E6B5039DA941E0AD39"/>
  </w:style>
  <w:style w:type="paragraph" w:customStyle="1" w:styleId="AE1ED80EDE31414C9A5BBF31A959D40E">
    <w:name w:val="AE1ED80EDE31414C9A5BBF31A959D40E"/>
  </w:style>
  <w:style w:type="paragraph" w:customStyle="1" w:styleId="FC7258C01093413F9D44CCC65A3CF7F4">
    <w:name w:val="FC7258C01093413F9D44CCC65A3CF7F4"/>
  </w:style>
  <w:style w:type="paragraph" w:customStyle="1" w:styleId="7769356E0F07404EA82B545B0A53001E">
    <w:name w:val="7769356E0F07404EA82B545B0A53001E"/>
  </w:style>
  <w:style w:type="paragraph" w:customStyle="1" w:styleId="4C3933738E754AF793D9FAE9BA507916">
    <w:name w:val="4C3933738E754AF793D9FAE9BA507916"/>
  </w:style>
  <w:style w:type="paragraph" w:customStyle="1" w:styleId="3D44719FC64C47EE9E777496992043EE">
    <w:name w:val="3D44719FC64C47EE9E777496992043EE"/>
  </w:style>
  <w:style w:type="paragraph" w:customStyle="1" w:styleId="902EE1F9AD05467185758AED4DEA53CD">
    <w:name w:val="902EE1F9AD05467185758AED4DEA53CD"/>
  </w:style>
  <w:style w:type="paragraph" w:customStyle="1" w:styleId="CEA1B7161F1E42BA9970310C52B0557E">
    <w:name w:val="CEA1B7161F1E42BA9970310C52B0557E"/>
  </w:style>
  <w:style w:type="paragraph" w:customStyle="1" w:styleId="32C6EA08FC0E4EB2BE51452C62ACAE19">
    <w:name w:val="32C6EA08FC0E4EB2BE51452C62ACAE19"/>
  </w:style>
  <w:style w:type="paragraph" w:customStyle="1" w:styleId="4734B4C00FF740679D4A8B5CCBCC5AAD">
    <w:name w:val="4734B4C00FF740679D4A8B5CCBCC5AAD"/>
  </w:style>
  <w:style w:type="paragraph" w:customStyle="1" w:styleId="346E02A387B748C4BD4B89E57CA61915">
    <w:name w:val="346E02A387B748C4BD4B89E57CA61915"/>
  </w:style>
  <w:style w:type="paragraph" w:customStyle="1" w:styleId="9F7C09BFFDB5411DBAFAC6C669E7CE9A">
    <w:name w:val="9F7C09BFFDB5411DBAFAC6C669E7CE9A"/>
  </w:style>
  <w:style w:type="paragraph" w:customStyle="1" w:styleId="855C7B646CB643B0BCEC5384899A5825">
    <w:name w:val="855C7B646CB643B0BCEC5384899A5825"/>
  </w:style>
  <w:style w:type="paragraph" w:customStyle="1" w:styleId="ED6917C7CE6F4B018581765791FCDD4F">
    <w:name w:val="ED6917C7CE6F4B018581765791FCDD4F"/>
  </w:style>
  <w:style w:type="paragraph" w:customStyle="1" w:styleId="5B578918152E48169E13A537B6F52FFA">
    <w:name w:val="5B578918152E48169E13A537B6F52FFA"/>
  </w:style>
  <w:style w:type="paragraph" w:customStyle="1" w:styleId="E3508F36C3C747BD9D02C3E6F18FD1C7">
    <w:name w:val="E3508F36C3C747BD9D02C3E6F18FD1C7"/>
  </w:style>
  <w:style w:type="paragraph" w:customStyle="1" w:styleId="414307218BDF4F81973CEE8DC6CBAEC7">
    <w:name w:val="414307218BDF4F81973CEE8DC6CBAEC7"/>
  </w:style>
  <w:style w:type="paragraph" w:customStyle="1" w:styleId="EC9DB779A447443DBAE136207E88304E">
    <w:name w:val="EC9DB779A447443DBAE136207E88304E"/>
  </w:style>
  <w:style w:type="paragraph" w:customStyle="1" w:styleId="FCA4CF1613E544FD8144CF5991972D86">
    <w:name w:val="FCA4CF1613E544FD8144CF5991972D86"/>
  </w:style>
  <w:style w:type="paragraph" w:customStyle="1" w:styleId="1298A4EB0A314833AD90ADAFC969DAB5">
    <w:name w:val="1298A4EB0A314833AD90ADAFC969DAB5"/>
  </w:style>
  <w:style w:type="paragraph" w:customStyle="1" w:styleId="66F05369C6D44BC6B7B4758FAFADC8AC">
    <w:name w:val="66F05369C6D44BC6B7B4758FAFADC8AC"/>
  </w:style>
  <w:style w:type="paragraph" w:customStyle="1" w:styleId="AD82856C4F9749AF9099B61DC3F9C814">
    <w:name w:val="AD82856C4F9749AF9099B61DC3F9C814"/>
  </w:style>
  <w:style w:type="paragraph" w:customStyle="1" w:styleId="88EE0167D8EE4889933636316BA9E282">
    <w:name w:val="88EE0167D8EE4889933636316BA9E282"/>
  </w:style>
  <w:style w:type="paragraph" w:customStyle="1" w:styleId="DC162EB95B55488BB300A58E69497786">
    <w:name w:val="DC162EB95B55488BB300A58E69497786"/>
  </w:style>
  <w:style w:type="paragraph" w:customStyle="1" w:styleId="C3FDE08D795040C3A915CC7CAB3D7767">
    <w:name w:val="C3FDE08D795040C3A915CC7CAB3D7767"/>
  </w:style>
  <w:style w:type="paragraph" w:customStyle="1" w:styleId="F96DA35C081048E7A77D8B652E382C89">
    <w:name w:val="F96DA35C081048E7A77D8B652E382C89"/>
  </w:style>
  <w:style w:type="paragraph" w:customStyle="1" w:styleId="A9523C4F2099431B8C840198A8B1F614">
    <w:name w:val="A9523C4F2099431B8C840198A8B1F614"/>
  </w:style>
  <w:style w:type="paragraph" w:customStyle="1" w:styleId="E803766C05F345FAB5BCCB06F05CDF04">
    <w:name w:val="E803766C05F345FAB5BCCB06F05CDF04"/>
  </w:style>
  <w:style w:type="paragraph" w:customStyle="1" w:styleId="949EB4AE91C040D3B5D64A70F82021B1">
    <w:name w:val="949EB4AE91C040D3B5D64A70F82021B1"/>
  </w:style>
  <w:style w:type="paragraph" w:customStyle="1" w:styleId="B53E9A3A7F594458885686E32D774EB0">
    <w:name w:val="B53E9A3A7F594458885686E32D774EB0"/>
  </w:style>
  <w:style w:type="paragraph" w:customStyle="1" w:styleId="3B3AA470B95A4001AEBD442B2D13CF2C">
    <w:name w:val="3B3AA470B95A4001AEBD442B2D13CF2C"/>
  </w:style>
  <w:style w:type="paragraph" w:customStyle="1" w:styleId="BB8C88A4A1B3456E916C8F3BD9C2BBE9">
    <w:name w:val="BB8C88A4A1B3456E916C8F3BD9C2BBE9"/>
  </w:style>
  <w:style w:type="paragraph" w:customStyle="1" w:styleId="0778417B0BD84C94B30D2F9211300BDE">
    <w:name w:val="0778417B0BD84C94B30D2F9211300BDE"/>
  </w:style>
  <w:style w:type="paragraph" w:customStyle="1" w:styleId="39FEF224AB5E47DBB03399BFAEFDD03D">
    <w:name w:val="39FEF224AB5E47DBB03399BFAEFDD03D"/>
  </w:style>
  <w:style w:type="paragraph" w:customStyle="1" w:styleId="14631E6B6F0845BFBC5970965419DE19">
    <w:name w:val="14631E6B6F0845BFBC5970965419DE19"/>
  </w:style>
  <w:style w:type="paragraph" w:customStyle="1" w:styleId="A4A80907716A4718BBA43F58D59CA75C">
    <w:name w:val="A4A80907716A4718BBA43F58D59CA75C"/>
  </w:style>
  <w:style w:type="paragraph" w:customStyle="1" w:styleId="2C87757D1B4D47618BB4913F2F216F61">
    <w:name w:val="2C87757D1B4D47618BB4913F2F216F61"/>
  </w:style>
  <w:style w:type="paragraph" w:customStyle="1" w:styleId="94BF0A309DA24EEDA40B44F2B655B8D2">
    <w:name w:val="94BF0A309DA24EEDA40B44F2B655B8D2"/>
  </w:style>
  <w:style w:type="paragraph" w:customStyle="1" w:styleId="54FB45242FEB4E2CBD1849F82FF7B872">
    <w:name w:val="54FB45242FEB4E2CBD1849F82FF7B872"/>
  </w:style>
  <w:style w:type="paragraph" w:customStyle="1" w:styleId="2B19BA27C2194B3DB610FF6B1ACEDE43">
    <w:name w:val="2B19BA27C2194B3DB610FF6B1ACEDE43"/>
  </w:style>
  <w:style w:type="paragraph" w:customStyle="1" w:styleId="D51F48967930446D9FFE496065B06F89">
    <w:name w:val="D51F48967930446D9FFE496065B06F89"/>
  </w:style>
  <w:style w:type="paragraph" w:customStyle="1" w:styleId="3DA4A9871B4B4AA2B13EFD3652081314">
    <w:name w:val="3DA4A9871B4B4AA2B13EFD3652081314"/>
  </w:style>
  <w:style w:type="paragraph" w:customStyle="1" w:styleId="9BDD55E03693419D94BDDC7D004EDFAD">
    <w:name w:val="9BDD55E03693419D94BDDC7D004EDFAD"/>
  </w:style>
  <w:style w:type="paragraph" w:customStyle="1" w:styleId="DCA42FD9155F444A8085FE902E2008CC">
    <w:name w:val="DCA42FD9155F444A8085FE902E2008CC"/>
  </w:style>
  <w:style w:type="paragraph" w:customStyle="1" w:styleId="65F0B99B23664A11B3EEB6EABDB5E541">
    <w:name w:val="65F0B99B23664A11B3EEB6EABDB5E541"/>
  </w:style>
  <w:style w:type="paragraph" w:customStyle="1" w:styleId="B96B127D6F8242A8AC6145DEDB83ACDE">
    <w:name w:val="B96B127D6F8242A8AC6145DEDB83ACDE"/>
  </w:style>
  <w:style w:type="paragraph" w:customStyle="1" w:styleId="92DE7176FF8F4CB4B6BB91AB7CAF80CA">
    <w:name w:val="92DE7176FF8F4CB4B6BB91AB7CAF80CA"/>
  </w:style>
  <w:style w:type="paragraph" w:customStyle="1" w:styleId="891EC3D111FF4A6A9D2637EF6A370E1A">
    <w:name w:val="891EC3D111FF4A6A9D2637EF6A370E1A"/>
  </w:style>
  <w:style w:type="paragraph" w:customStyle="1" w:styleId="257056FC69C34D9B976AE907D92D2C85">
    <w:name w:val="257056FC69C34D9B976AE907D92D2C85"/>
  </w:style>
  <w:style w:type="paragraph" w:customStyle="1" w:styleId="AB02175B00294F189E4C1480555030EF">
    <w:name w:val="AB02175B00294F189E4C1480555030EF"/>
  </w:style>
  <w:style w:type="paragraph" w:customStyle="1" w:styleId="7478C6F288294B18B6D4E641EC95DA17">
    <w:name w:val="7478C6F288294B18B6D4E641EC95DA17"/>
  </w:style>
  <w:style w:type="paragraph" w:customStyle="1" w:styleId="B07ECA12A9F24311B6CAC9B563A3B35B">
    <w:name w:val="B07ECA12A9F24311B6CAC9B563A3B35B"/>
  </w:style>
  <w:style w:type="paragraph" w:customStyle="1" w:styleId="5832782DD2C14817973262CA9F1D5954">
    <w:name w:val="5832782DD2C14817973262CA9F1D5954"/>
  </w:style>
  <w:style w:type="paragraph" w:customStyle="1" w:styleId="11F52ECE829B43758B340AA4953CA11F">
    <w:name w:val="11F52ECE829B43758B340AA4953CA11F"/>
  </w:style>
  <w:style w:type="paragraph" w:customStyle="1" w:styleId="C79D7343933C468C86FA14F11CE6A1AC">
    <w:name w:val="C79D7343933C468C86FA14F11CE6A1AC"/>
  </w:style>
  <w:style w:type="paragraph" w:customStyle="1" w:styleId="5D289D0FE0DD4D6091BAE033F29E9848">
    <w:name w:val="5D289D0FE0DD4D6091BAE033F29E9848"/>
  </w:style>
  <w:style w:type="paragraph" w:customStyle="1" w:styleId="FCE0032491BD4DFFAF2D79ADC8116AE9">
    <w:name w:val="FCE0032491BD4DFFAF2D79ADC8116AE9"/>
  </w:style>
  <w:style w:type="paragraph" w:customStyle="1" w:styleId="C0A46FB47F0B4BFA8CE72D5F788ABD28">
    <w:name w:val="C0A46FB47F0B4BFA8CE72D5F788ABD28"/>
  </w:style>
  <w:style w:type="paragraph" w:customStyle="1" w:styleId="EE4551CDF029459FAE6CC97AAB320303">
    <w:name w:val="EE4551CDF029459FAE6CC97AAB320303"/>
  </w:style>
  <w:style w:type="paragraph" w:customStyle="1" w:styleId="7FD27847A03347FA9C5845DB4CFC878D">
    <w:name w:val="7FD27847A03347FA9C5845DB4CFC878D"/>
  </w:style>
  <w:style w:type="paragraph" w:customStyle="1" w:styleId="F13671DA2341444B9BF59BD21DDD9A00">
    <w:name w:val="F13671DA2341444B9BF59BD21DDD9A00"/>
  </w:style>
  <w:style w:type="paragraph" w:customStyle="1" w:styleId="FB08F95C09A14DB7A615A9DDBB720423">
    <w:name w:val="FB08F95C09A14DB7A615A9DDBB720423"/>
  </w:style>
  <w:style w:type="paragraph" w:customStyle="1" w:styleId="9EFBFD84DF504E4AABA76F697846D49D">
    <w:name w:val="9EFBFD84DF504E4AABA76F697846D49D"/>
  </w:style>
  <w:style w:type="paragraph" w:customStyle="1" w:styleId="996BA6C9BD4042D7AC28897D5BB8C2F1">
    <w:name w:val="996BA6C9BD4042D7AC28897D5BB8C2F1"/>
  </w:style>
  <w:style w:type="paragraph" w:customStyle="1" w:styleId="B9962C32A30C4DBC8F86A65FF0B9276E">
    <w:name w:val="B9962C32A30C4DBC8F86A65FF0B9276E"/>
  </w:style>
  <w:style w:type="paragraph" w:customStyle="1" w:styleId="F29C1AC8192A45FABC681D0097483754">
    <w:name w:val="F29C1AC8192A45FABC681D0097483754"/>
  </w:style>
  <w:style w:type="paragraph" w:customStyle="1" w:styleId="291A7ED6DB5841C1AEC5D4B56C671907">
    <w:name w:val="291A7ED6DB5841C1AEC5D4B56C671907"/>
  </w:style>
  <w:style w:type="paragraph" w:customStyle="1" w:styleId="E085A4913D874E82AEA23D2AE4291B58">
    <w:name w:val="E085A4913D874E82AEA23D2AE4291B58"/>
  </w:style>
  <w:style w:type="paragraph" w:customStyle="1" w:styleId="C763A01612944EF4B5A6F8555FF83B5A">
    <w:name w:val="C763A01612944EF4B5A6F8555FF83B5A"/>
  </w:style>
  <w:style w:type="paragraph" w:customStyle="1" w:styleId="EB7EF6F97BC2453F9D6440D6D2D8B89D">
    <w:name w:val="EB7EF6F97BC2453F9D6440D6D2D8B89D"/>
  </w:style>
  <w:style w:type="paragraph" w:customStyle="1" w:styleId="3603F2D52B0447B4B644D80DB8194DC0">
    <w:name w:val="3603F2D52B0447B4B644D80DB8194DC0"/>
  </w:style>
  <w:style w:type="paragraph" w:customStyle="1" w:styleId="7F6CD008A54A4A5BA63697C1DC390247">
    <w:name w:val="7F6CD008A54A4A5BA63697C1DC390247"/>
  </w:style>
  <w:style w:type="paragraph" w:customStyle="1" w:styleId="2497ABCB0E9C4ED9B3657A6F2C9A01A3">
    <w:name w:val="2497ABCB0E9C4ED9B3657A6F2C9A01A3"/>
  </w:style>
  <w:style w:type="paragraph" w:customStyle="1" w:styleId="D4AF011B69844006B47DF8F3806F3BCF">
    <w:name w:val="D4AF011B69844006B47DF8F3806F3BCF"/>
  </w:style>
  <w:style w:type="paragraph" w:customStyle="1" w:styleId="44AA73888500438C874B1A3C146F6761">
    <w:name w:val="44AA73888500438C874B1A3C146F6761"/>
  </w:style>
  <w:style w:type="paragraph" w:customStyle="1" w:styleId="250B7231EF124C47B049C44EE7C2DB78">
    <w:name w:val="250B7231EF124C47B049C44EE7C2DB78"/>
  </w:style>
  <w:style w:type="paragraph" w:customStyle="1" w:styleId="4924C67031AF4591AFCDCE1330779470">
    <w:name w:val="4924C67031AF4591AFCDCE1330779470"/>
  </w:style>
  <w:style w:type="paragraph" w:customStyle="1" w:styleId="A4B1A4DAFE074F07A04C50F76AEA2886">
    <w:name w:val="A4B1A4DAFE074F07A04C50F76AEA2886"/>
  </w:style>
  <w:style w:type="paragraph" w:customStyle="1" w:styleId="399D414185A048D5A6A00877178C677C">
    <w:name w:val="399D414185A048D5A6A00877178C677C"/>
  </w:style>
  <w:style w:type="paragraph" w:customStyle="1" w:styleId="C488D776A37146C9B12DC23837B083A9">
    <w:name w:val="C488D776A37146C9B12DC23837B083A9"/>
  </w:style>
  <w:style w:type="paragraph" w:customStyle="1" w:styleId="C631997B96194D438A66454357D64DE9">
    <w:name w:val="C631997B96194D438A66454357D64DE9"/>
  </w:style>
  <w:style w:type="paragraph" w:customStyle="1" w:styleId="5A48532D7165424F9A1A3A9460EADA04">
    <w:name w:val="5A48532D7165424F9A1A3A9460EADA04"/>
    <w:rsid w:val="00C837E9"/>
    <w:pPr>
      <w:spacing w:after="160" w:line="259" w:lineRule="auto"/>
    </w:pPr>
  </w:style>
  <w:style w:type="paragraph" w:customStyle="1" w:styleId="3F1F86B0A86F42189C4AC25DCEF8D97D">
    <w:name w:val="3F1F86B0A86F42189C4AC25DCEF8D97D"/>
    <w:rsid w:val="00C837E9"/>
    <w:pPr>
      <w:spacing w:after="160" w:line="259" w:lineRule="auto"/>
    </w:pPr>
  </w:style>
  <w:style w:type="paragraph" w:customStyle="1" w:styleId="455954A882B14B21A53AF7D57E318C30">
    <w:name w:val="455954A882B14B21A53AF7D57E318C30"/>
    <w:rsid w:val="00C837E9"/>
    <w:pPr>
      <w:spacing w:after="160" w:line="259" w:lineRule="auto"/>
    </w:pPr>
  </w:style>
  <w:style w:type="paragraph" w:customStyle="1" w:styleId="3722F454E6854555AFEB36F3D733F552">
    <w:name w:val="3722F454E6854555AFEB36F3D733F552"/>
    <w:rsid w:val="00C837E9"/>
    <w:pPr>
      <w:spacing w:after="160" w:line="259" w:lineRule="auto"/>
    </w:pPr>
  </w:style>
  <w:style w:type="paragraph" w:customStyle="1" w:styleId="56C81605E0604949A12C841AF15C308D">
    <w:name w:val="56C81605E0604949A12C841AF15C308D"/>
    <w:rsid w:val="00C837E9"/>
    <w:pPr>
      <w:spacing w:after="160" w:line="259" w:lineRule="auto"/>
    </w:pPr>
  </w:style>
  <w:style w:type="paragraph" w:customStyle="1" w:styleId="D88F1F29514E4D2D97CCE773DC77AB96">
    <w:name w:val="D88F1F29514E4D2D97CCE773DC77AB96"/>
    <w:rsid w:val="00C837E9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Radius Colleg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E30613"/>
      </a:accent1>
      <a:accent2>
        <a:srgbClr val="818181"/>
      </a:accent2>
      <a:accent3>
        <a:srgbClr val="D3D3D3"/>
      </a:accent3>
      <a:accent4>
        <a:srgbClr val="F4F4F4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adius Colleg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vaardigheidsdoelen xmlns="http://schemas.eformity.nl/radiuscollege/onderwijsvorm/2015/04/vaardigheidsdoelen">
  <vaardigheidsdoel1>
    <kruispunt>Realiseert een applicatie</kruispunt>
    <niveau>G</niveau>
    <omschrijving>Materialen en middelen inzetten</omschrijving>
  </vaardigheidsdoel1>
  <vaardigheidsdoel2>
    <kruispunt>Uitleggen wat MVC inhoud</kruispunt>
    <niveau>G</niveau>
    <omschrijving>De student kan uitleg geven over MVC</omschrijving>
  </vaardigheidsdoel2>
  <vaardigheidsdoel3>
    <kruispunt>Werken met een bestaand framework</kruispunt>
    <niveau>B</niveau>
    <omschrijving>De student kan met behulp van een bestaand framework aan de slag om daarmee en applicatie te ontwikkelen</omschrijving>
  </vaardigheidsdoel3>
  <vaardigheidsdoel4>
    <kruispunt>Test het ontwikkelde product</kruispunt>
    <niveau>G</niveau>
    <omschrijving>Creëren en innoveren</omschrijving>
  </vaardigheidsdoel4>
  <vaardigheidsdoel5>
    <kruispunt/>
    <niveau/>
    <omschrijving/>
  </vaardigheidsdoel5>
  <vaardigheidsdoel6>
    <kruispunt/>
    <niveau/>
    <omschrijving/>
  </vaardigheidsdoel6>
  <vaardigheidsdoel7>
    <kruispunt/>
    <niveau/>
    <omschrijving/>
  </vaardigheidsdoel7>
  <vaardigheidsdoel8>
    <kruispunt/>
    <niveau/>
    <omschrijving/>
  </vaardigheidsdoel8>
</vaardigheidsdoelen>
</file>

<file path=customXml/item2.xml><?xml version="1.0" encoding="utf-8"?>
<assessment xmlns="http://schemas.eformity.nl/radiuscollege/onderwijsvorm/2015/04/assessment">
  <assessmenta>
    <omschrijving/>
  </assessmenta>
  <assessmentb>
    <omschrijving/>
  </assessmentb>
</assessment>
</file>

<file path=customXml/item3.xml><?xml version="1.0" encoding="utf-8"?>
<algemeen xmlns="http://schemas.eformity.nl/radiuscollege/onderwijsvorm/2015/04/algemeen">
  <titel>ASP.NET MVC Les</titel>
  <team>??</team>
  <opleiding>??</opleiding>
  <crebo>??</crebo>
  <bolbbl>BOL</bolbbl>
  <niveau>1</niveau>
  <leerjaar>1</leerjaar>
  <periode>1</periode>
  <lesweek>1</lesweek>
  <ontwikkelaar>??</ontwikkelaar>
  <ontwikkeldatum>13 oktober 2017</ontwikkeldatum>
</algemeen>
</file>

<file path=customXml/item4.xml><?xml version="1.0" encoding="utf-8"?>
<vragen xmlns="http://schemas.eformity.nl/radiuscollege/onderwijsvorm/2015/04/vragen">
  <vraag1/>
  <vraag2/>
  <vraag3/>
  <vraag4/>
  <vraag5/>
  <vraag6/>
  <vraag7/>
  <vraag8/>
  <vraag9/>
  <vraag10/>
  <vraag11/>
  <vraag12/>
  <vraag13/>
  <vraag14/>
  <vraag15/>
  <vraag16/>
  <vraag17/>
  <vraag18/>
  <vraag19/>
  <vraag20/>
</vragen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E4815-3C7E-4DC8-B634-024B4B210AF1}">
  <ds:schemaRefs>
    <ds:schemaRef ds:uri="http://schemas.eformity.nl/radiuscollege/onderwijsvorm/2015/04/vaardigheidsdoelen"/>
  </ds:schemaRefs>
</ds:datastoreItem>
</file>

<file path=customXml/itemProps2.xml><?xml version="1.0" encoding="utf-8"?>
<ds:datastoreItem xmlns:ds="http://schemas.openxmlformats.org/officeDocument/2006/customXml" ds:itemID="{6E0F8DE5-1DDD-49CB-9D4D-FDDB76311C28}">
  <ds:schemaRefs>
    <ds:schemaRef ds:uri="http://schemas.eformity.nl/radiuscollege/onderwijsvorm/2015/04/assessment"/>
  </ds:schemaRefs>
</ds:datastoreItem>
</file>

<file path=customXml/itemProps3.xml><?xml version="1.0" encoding="utf-8"?>
<ds:datastoreItem xmlns:ds="http://schemas.openxmlformats.org/officeDocument/2006/customXml" ds:itemID="{F0C46CF1-65C0-4732-B1AD-BDE88D061E7D}">
  <ds:schemaRefs>
    <ds:schemaRef ds:uri="http://schemas.eformity.nl/radiuscollege/onderwijsvorm/2015/04/algemeen"/>
  </ds:schemaRefs>
</ds:datastoreItem>
</file>

<file path=customXml/itemProps4.xml><?xml version="1.0" encoding="utf-8"?>
<ds:datastoreItem xmlns:ds="http://schemas.openxmlformats.org/officeDocument/2006/customXml" ds:itemID="{CFF49B92-1424-44CB-9D08-08091EB419DF}">
  <ds:schemaRefs>
    <ds:schemaRef ds:uri="http://schemas.eformity.nl/radiuscollege/onderwijsvorm/2015/04/vragen"/>
  </ds:schemaRefs>
</ds:datastoreItem>
</file>

<file path=customXml/itemProps5.xml><?xml version="1.0" encoding="utf-8"?>
<ds:datastoreItem xmlns:ds="http://schemas.openxmlformats.org/officeDocument/2006/customXml" ds:itemID="{8FB2D61A-E12C-472D-8ABA-1572AEC8B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VHT.dotx</Template>
  <TotalTime>147</TotalTime>
  <Pages>6</Pages>
  <Words>775</Words>
  <Characters>4265</Characters>
  <Application>Microsoft Office Word</Application>
  <DocSecurity>0</DocSecurity>
  <Lines>35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eFormity</Company>
  <LinksUpToDate>false</LinksUpToDate>
  <CharactersWithSpaces>5030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Hiemstra, Jeroen</dc:creator>
  <cp:lastModifiedBy>Kenley Strik</cp:lastModifiedBy>
  <cp:revision>14</cp:revision>
  <cp:lastPrinted>2015-07-07T07:50:00Z</cp:lastPrinted>
  <dcterms:created xsi:type="dcterms:W3CDTF">2017-12-06T21:11:00Z</dcterms:created>
  <dcterms:modified xsi:type="dcterms:W3CDTF">2017-12-07T10:29:00Z</dcterms:modified>
</cp:coreProperties>
</file>