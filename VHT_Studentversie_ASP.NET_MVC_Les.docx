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RCTabel"/>
        <w:tblW w:w="0" w:type="auto"/>
        <w:tblLook w:val="04A0" w:firstRow="1" w:lastRow="0" w:firstColumn="1" w:lastColumn="0" w:noHBand="0" w:noVBand="1"/>
      </w:tblPr>
      <w:tblGrid>
        <w:gridCol w:w="1938"/>
        <w:gridCol w:w="7640"/>
      </w:tblGrid>
      <w:tr w:rsidR="0027137E" w:rsidRPr="00954EDF" w:rsidTr="003002C8">
        <w:trPr>
          <w:cantSplit/>
        </w:trPr>
        <w:tc>
          <w:tcPr>
            <w:tcW w:w="2026" w:type="dxa"/>
            <w:vAlign w:val="center"/>
          </w:tcPr>
          <w:p w:rsidR="0027137E" w:rsidRPr="00954EDF" w:rsidRDefault="0027137E" w:rsidP="004007F4">
            <w:pPr>
              <w:pStyle w:val="RCTitel"/>
            </w:pPr>
            <w:bookmarkStart w:id="0" w:name="_GoBack" w:colFirst="1" w:colLast="1"/>
            <w:r w:rsidRPr="00954EDF">
              <w:t>Titel</w:t>
            </w:r>
          </w:p>
        </w:tc>
        <w:sdt>
          <w:sdtPr>
            <w:id w:val="-1177883943"/>
            <w:lock w:val="sdtLocked"/>
            <w:placeholder>
              <w:docPart w:val="22D4024C9F7C48B5A99D9B41605AF3D3"/>
            </w:placeholder>
            <w:dataBinding w:prefixMappings="xmlns:ns0='http://schemas.eformity.nl/radiuscollege/onderwijsvorm/2015/04/algemeen' " w:xpath="/ns0:algemeen[1]/ns0:titel[1]" w:storeItemID="{F0C46CF1-65C0-4732-B1AD-BDE88D061E7D}"/>
            <w:text/>
          </w:sdtPr>
          <w:sdtEndPr/>
          <w:sdtContent>
            <w:tc>
              <w:tcPr>
                <w:tcW w:w="8110" w:type="dxa"/>
                <w:vAlign w:val="center"/>
              </w:tcPr>
              <w:p w:rsidR="0027137E" w:rsidRPr="00954EDF" w:rsidRDefault="00255D7C" w:rsidP="00BF77B6">
                <w:pPr>
                  <w:pStyle w:val="RCTitel"/>
                </w:pPr>
                <w:r>
                  <w:t>ASP.NET MVC Les</w:t>
                </w:r>
              </w:p>
            </w:tc>
          </w:sdtContent>
        </w:sdt>
      </w:tr>
    </w:tbl>
    <w:p w:rsidR="00E81530" w:rsidRPr="00954EDF" w:rsidRDefault="00E81530" w:rsidP="00195E5A">
      <w:bookmarkStart w:id="1" w:name="rc_ba_studentdocent_1"/>
      <w:bookmarkEnd w:id="0"/>
    </w:p>
    <w:tbl>
      <w:tblPr>
        <w:tblStyle w:val="RCTabel"/>
        <w:tblW w:w="0" w:type="auto"/>
        <w:tblLook w:val="04A0" w:firstRow="1" w:lastRow="0" w:firstColumn="1" w:lastColumn="0" w:noHBand="0" w:noVBand="1"/>
      </w:tblPr>
      <w:tblGrid>
        <w:gridCol w:w="1901"/>
        <w:gridCol w:w="2909"/>
        <w:gridCol w:w="1961"/>
        <w:gridCol w:w="2807"/>
      </w:tblGrid>
      <w:tr w:rsidR="0042486F" w:rsidRPr="00954EDF" w:rsidTr="00466329">
        <w:trPr>
          <w:cantSplit/>
        </w:trPr>
        <w:tc>
          <w:tcPr>
            <w:tcW w:w="2026" w:type="dxa"/>
          </w:tcPr>
          <w:p w:rsidR="0042486F" w:rsidRPr="00954EDF" w:rsidRDefault="0042486F" w:rsidP="00466329">
            <w:pPr>
              <w:pStyle w:val="RCMetagegevens"/>
            </w:pPr>
            <w:r w:rsidRPr="00954EDF">
              <w:t>Team</w:t>
            </w:r>
          </w:p>
        </w:tc>
        <w:sdt>
          <w:sdtPr>
            <w:id w:val="-621146927"/>
            <w:lock w:val="sdtLocked"/>
            <w:placeholder>
              <w:docPart w:val="647BAFF16ADB489687AA70C2B6841105"/>
            </w:placeholder>
            <w:dataBinding w:prefixMappings="xmlns:ns0='http://schemas.eformity.nl/radiuscollege/onderwijsvorm/2015/04/algemeen' " w:xpath="/ns0:algemeen[1]/ns0:team[1]" w:storeItemID="{F0C46CF1-65C0-4732-B1AD-BDE88D061E7D}"/>
            <w:text/>
          </w:sdtPr>
          <w:sdtEndPr/>
          <w:sdtContent>
            <w:tc>
              <w:tcPr>
                <w:tcW w:w="3040" w:type="dxa"/>
              </w:tcPr>
              <w:p w:rsidR="0042486F" w:rsidRPr="00954EDF" w:rsidRDefault="003D178F" w:rsidP="003D178F">
                <w:pPr>
                  <w:pStyle w:val="RCMetagegevens"/>
                </w:pPr>
                <w:r>
                  <w:t>ICT</w:t>
                </w:r>
              </w:p>
            </w:tc>
          </w:sdtContent>
        </w:sdt>
        <w:tc>
          <w:tcPr>
            <w:tcW w:w="2028" w:type="dxa"/>
          </w:tcPr>
          <w:p w:rsidR="0042486F" w:rsidRPr="00954EDF" w:rsidRDefault="0042486F" w:rsidP="00466329">
            <w:pPr>
              <w:pStyle w:val="RCMetagegevens"/>
            </w:pPr>
            <w:r w:rsidRPr="00954EDF">
              <w:t>Leerjaar</w:t>
            </w:r>
          </w:p>
        </w:tc>
        <w:sdt>
          <w:sdtPr>
            <w:id w:val="-256137501"/>
            <w:lock w:val="sdtLocked"/>
            <w:placeholder>
              <w:docPart w:val="1EF8F52AA2E1481DB735293D043BD418"/>
            </w:placeholder>
            <w:dataBinding w:prefixMappings="xmlns:ns0='http://schemas.eformity.nl/radiuscollege/onderwijsvorm/2015/04/algemeen' " w:xpath="/ns0:algemeen[1]/ns0:leerjaar[1]" w:storeItemID="{F0C46CF1-65C0-4732-B1AD-BDE88D061E7D}"/>
            <w:text/>
          </w:sdtPr>
          <w:sdtEndPr/>
          <w:sdtContent>
            <w:tc>
              <w:tcPr>
                <w:tcW w:w="3042" w:type="dxa"/>
              </w:tcPr>
              <w:p w:rsidR="0042486F" w:rsidRPr="00954EDF" w:rsidRDefault="00255D7C" w:rsidP="00466329">
                <w:pPr>
                  <w:pStyle w:val="RCMetagegevens"/>
                </w:pPr>
                <w:r>
                  <w:t>3</w:t>
                </w:r>
              </w:p>
            </w:tc>
          </w:sdtContent>
        </w:sdt>
      </w:tr>
      <w:tr w:rsidR="0042486F" w:rsidRPr="00954EDF" w:rsidTr="00466329">
        <w:trPr>
          <w:cantSplit/>
        </w:trPr>
        <w:tc>
          <w:tcPr>
            <w:tcW w:w="2026" w:type="dxa"/>
          </w:tcPr>
          <w:p w:rsidR="0042486F" w:rsidRPr="00954EDF" w:rsidRDefault="0042486F" w:rsidP="00466329">
            <w:pPr>
              <w:pStyle w:val="RCMetagegevens"/>
            </w:pPr>
            <w:r w:rsidRPr="00954EDF">
              <w:t>Opleiding</w:t>
            </w:r>
          </w:p>
        </w:tc>
        <w:sdt>
          <w:sdtPr>
            <w:id w:val="-1524619759"/>
            <w:lock w:val="sdtLocked"/>
            <w:placeholder>
              <w:docPart w:val="34FDA2265C7449E4AC9173516F0A60B1"/>
            </w:placeholder>
            <w:dataBinding w:prefixMappings="xmlns:ns0='http://schemas.eformity.nl/radiuscollege/onderwijsvorm/2015/04/algemeen' " w:xpath="/ns0:algemeen[1]/ns0:opleiding[1]" w:storeItemID="{F0C46CF1-65C0-4732-B1AD-BDE88D061E7D}"/>
            <w:text/>
          </w:sdtPr>
          <w:sdtEndPr/>
          <w:sdtContent>
            <w:tc>
              <w:tcPr>
                <w:tcW w:w="3040" w:type="dxa"/>
              </w:tcPr>
              <w:p w:rsidR="0042486F" w:rsidRPr="00954EDF" w:rsidRDefault="00255D7C" w:rsidP="00466329">
                <w:pPr>
                  <w:pStyle w:val="RCMetagegevens"/>
                </w:pPr>
                <w:r>
                  <w:t>Applicatieontwikkeling</w:t>
                </w:r>
              </w:p>
            </w:tc>
          </w:sdtContent>
        </w:sdt>
        <w:tc>
          <w:tcPr>
            <w:tcW w:w="2028" w:type="dxa"/>
          </w:tcPr>
          <w:p w:rsidR="0042486F" w:rsidRPr="00954EDF" w:rsidRDefault="0042486F" w:rsidP="00466329">
            <w:pPr>
              <w:pStyle w:val="RCMetagegevens"/>
            </w:pPr>
            <w:r w:rsidRPr="00954EDF">
              <w:t>Periode</w:t>
            </w:r>
          </w:p>
        </w:tc>
        <w:sdt>
          <w:sdtPr>
            <w:id w:val="-1241870833"/>
            <w:lock w:val="sdtLocked"/>
            <w:placeholder>
              <w:docPart w:val="18946E8EA452470CBD6B0415AC5312B2"/>
            </w:placeholder>
            <w:dataBinding w:prefixMappings="xmlns:ns0='http://schemas.eformity.nl/radiuscollege/onderwijsvorm/2015/04/algemeen' " w:xpath="/ns0:algemeen[1]/ns0:periode[1]" w:storeItemID="{F0C46CF1-65C0-4732-B1AD-BDE88D061E7D}"/>
            <w:text/>
          </w:sdtPr>
          <w:sdtEndPr/>
          <w:sdtContent>
            <w:tc>
              <w:tcPr>
                <w:tcW w:w="3042" w:type="dxa"/>
              </w:tcPr>
              <w:p w:rsidR="0042486F" w:rsidRPr="00954EDF" w:rsidRDefault="00255D7C" w:rsidP="00466329">
                <w:pPr>
                  <w:pStyle w:val="RCMetagegevens"/>
                </w:pPr>
                <w:r>
                  <w:t>10</w:t>
                </w:r>
              </w:p>
            </w:tc>
          </w:sdtContent>
        </w:sdt>
      </w:tr>
      <w:tr w:rsidR="0042486F" w:rsidRPr="00954EDF" w:rsidTr="00466329">
        <w:trPr>
          <w:cantSplit/>
        </w:trPr>
        <w:tc>
          <w:tcPr>
            <w:tcW w:w="2026" w:type="dxa"/>
          </w:tcPr>
          <w:p w:rsidR="0042486F" w:rsidRPr="00954EDF" w:rsidRDefault="0042486F" w:rsidP="00466329">
            <w:pPr>
              <w:pStyle w:val="RCMetagegevens"/>
            </w:pPr>
            <w:r w:rsidRPr="00954EDF">
              <w:t>Crebo</w:t>
            </w:r>
          </w:p>
        </w:tc>
        <w:sdt>
          <w:sdtPr>
            <w:id w:val="-1638407536"/>
            <w:lock w:val="sdtLocked"/>
            <w:placeholder>
              <w:docPart w:val="46B657A3F3DD48E396C665C8C844F968"/>
            </w:placeholder>
            <w:dataBinding w:prefixMappings="xmlns:ns0='http://schemas.eformity.nl/radiuscollege/onderwijsvorm/2015/04/algemeen' " w:xpath="/ns0:algemeen[1]/ns0:crebo[1]" w:storeItemID="{F0C46CF1-65C0-4732-B1AD-BDE88D061E7D}"/>
            <w:text/>
          </w:sdtPr>
          <w:sdtEndPr/>
          <w:sdtContent>
            <w:tc>
              <w:tcPr>
                <w:tcW w:w="3040" w:type="dxa"/>
              </w:tcPr>
              <w:p w:rsidR="0042486F" w:rsidRPr="00954EDF" w:rsidRDefault="00255D7C" w:rsidP="00255D7C">
                <w:pPr>
                  <w:pStyle w:val="RCMetagegevens"/>
                </w:pPr>
                <w:r>
                  <w:t>95311</w:t>
                </w:r>
              </w:p>
            </w:tc>
          </w:sdtContent>
        </w:sdt>
        <w:tc>
          <w:tcPr>
            <w:tcW w:w="2028" w:type="dxa"/>
          </w:tcPr>
          <w:p w:rsidR="0042486F" w:rsidRPr="00954EDF" w:rsidRDefault="0042486F" w:rsidP="00466329">
            <w:pPr>
              <w:pStyle w:val="RCMetagegevens"/>
            </w:pPr>
            <w:r w:rsidRPr="00954EDF">
              <w:t>Lesweek</w:t>
            </w:r>
          </w:p>
        </w:tc>
        <w:sdt>
          <w:sdtPr>
            <w:id w:val="569851558"/>
            <w:lock w:val="sdtLocked"/>
            <w:placeholder>
              <w:docPart w:val="CF47EA646DD84C91A28B2114EDF4C97E"/>
            </w:placeholder>
            <w:dataBinding w:prefixMappings="xmlns:ns0='http://schemas.eformity.nl/radiuscollege/onderwijsvorm/2015/04/algemeen' " w:xpath="/ns0:algemeen[1]/ns0:lesweek[1]" w:storeItemID="{F0C46CF1-65C0-4732-B1AD-BDE88D061E7D}"/>
            <w:text/>
          </w:sdtPr>
          <w:sdtEndPr/>
          <w:sdtContent>
            <w:tc>
              <w:tcPr>
                <w:tcW w:w="3042" w:type="dxa"/>
              </w:tcPr>
              <w:p w:rsidR="0042486F" w:rsidRPr="00954EDF" w:rsidRDefault="00255D7C" w:rsidP="00466329">
                <w:pPr>
                  <w:pStyle w:val="RCMetagegevens"/>
                </w:pPr>
                <w:r>
                  <w:t>5</w:t>
                </w:r>
              </w:p>
            </w:tc>
          </w:sdtContent>
        </w:sdt>
      </w:tr>
      <w:tr w:rsidR="0042486F" w:rsidRPr="00954EDF" w:rsidTr="00E17B42">
        <w:trPr>
          <w:cantSplit/>
          <w:trHeight w:val="76"/>
        </w:trPr>
        <w:tc>
          <w:tcPr>
            <w:tcW w:w="2026" w:type="dxa"/>
          </w:tcPr>
          <w:p w:rsidR="0042486F" w:rsidRPr="00954EDF" w:rsidRDefault="0042486F" w:rsidP="00466329">
            <w:pPr>
              <w:pStyle w:val="RCMetagegevens"/>
            </w:pPr>
            <w:r w:rsidRPr="00954EDF">
              <w:t>BOL/BBL</w:t>
            </w:r>
          </w:p>
        </w:tc>
        <w:sdt>
          <w:sdtPr>
            <w:id w:val="119353840"/>
            <w:lock w:val="sdtLocked"/>
            <w:placeholder>
              <w:docPart w:val="A9385FCA3DFB420AB551DD892B805AAA"/>
            </w:placeholder>
            <w:dataBinding w:prefixMappings="xmlns:ns0='http://schemas.eformity.nl/radiuscollege/onderwijsvorm/2015/04/algemeen' " w:xpath="/ns0:algemeen[1]/ns0:bolbbl[1]" w:storeItemID="{F0C46CF1-65C0-4732-B1AD-BDE88D061E7D}"/>
            <w:text/>
          </w:sdtPr>
          <w:sdtEndPr/>
          <w:sdtContent>
            <w:tc>
              <w:tcPr>
                <w:tcW w:w="3040" w:type="dxa"/>
              </w:tcPr>
              <w:p w:rsidR="0042486F" w:rsidRPr="00954EDF" w:rsidRDefault="00661A9C" w:rsidP="00466329">
                <w:pPr>
                  <w:pStyle w:val="RCMetagegevens"/>
                </w:pPr>
                <w:r>
                  <w:t>BOL</w:t>
                </w:r>
              </w:p>
            </w:tc>
          </w:sdtContent>
        </w:sdt>
        <w:tc>
          <w:tcPr>
            <w:tcW w:w="2028" w:type="dxa"/>
          </w:tcPr>
          <w:p w:rsidR="0042486F" w:rsidRPr="00954EDF" w:rsidRDefault="0042486F" w:rsidP="00466329">
            <w:pPr>
              <w:pStyle w:val="RCMetagegevens"/>
            </w:pPr>
            <w:r w:rsidRPr="00954EDF">
              <w:t>Ontwikkelaar</w:t>
            </w:r>
          </w:p>
        </w:tc>
        <w:sdt>
          <w:sdtPr>
            <w:id w:val="-954713604"/>
            <w:lock w:val="sdtLocked"/>
            <w:placeholder>
              <w:docPart w:val="F24219D3A8E74F15AC9F006E0D9CFBD6"/>
            </w:placeholder>
            <w:dataBinding w:prefixMappings="xmlns:ns0='http://schemas.eformity.nl/radiuscollege/onderwijsvorm/2015/04/algemeen' " w:xpath="/ns0:algemeen[1]/ns0:ontwikkelaar[1]" w:storeItemID="{F0C46CF1-65C0-4732-B1AD-BDE88D061E7D}"/>
            <w:text/>
          </w:sdtPr>
          <w:sdtEndPr/>
          <w:sdtContent>
            <w:tc>
              <w:tcPr>
                <w:tcW w:w="3042" w:type="dxa"/>
              </w:tcPr>
              <w:p w:rsidR="0042486F" w:rsidRPr="00954EDF" w:rsidRDefault="00E17B42" w:rsidP="00466329">
                <w:pPr>
                  <w:pStyle w:val="RCMetagegevens"/>
                </w:pPr>
                <w:r>
                  <w:t>Pascal, Levi, Kenley</w:t>
                </w:r>
              </w:p>
            </w:tc>
          </w:sdtContent>
        </w:sdt>
      </w:tr>
      <w:tr w:rsidR="0042486F" w:rsidRPr="00954EDF" w:rsidTr="00466329">
        <w:trPr>
          <w:cantSplit/>
        </w:trPr>
        <w:tc>
          <w:tcPr>
            <w:tcW w:w="2026" w:type="dxa"/>
          </w:tcPr>
          <w:p w:rsidR="0042486F" w:rsidRPr="00954EDF" w:rsidRDefault="0042486F" w:rsidP="00466329">
            <w:pPr>
              <w:pStyle w:val="RCMetagegevens"/>
            </w:pPr>
            <w:r w:rsidRPr="00954EDF">
              <w:t>Niveau</w:t>
            </w:r>
          </w:p>
        </w:tc>
        <w:sdt>
          <w:sdtPr>
            <w:id w:val="301042186"/>
            <w:lock w:val="sdtLocked"/>
            <w:placeholder>
              <w:docPart w:val="DF3A83D0781B4041AAE4CB5B5A999EAE"/>
            </w:placeholder>
            <w:dataBinding w:prefixMappings="xmlns:ns0='http://schemas.eformity.nl/radiuscollege/onderwijsvorm/2015/04/algemeen' " w:xpath="/ns0:algemeen[1]/ns0:niveau[1]" w:storeItemID="{F0C46CF1-65C0-4732-B1AD-BDE88D061E7D}"/>
            <w:text/>
          </w:sdtPr>
          <w:sdtEndPr/>
          <w:sdtContent>
            <w:tc>
              <w:tcPr>
                <w:tcW w:w="3040" w:type="dxa"/>
              </w:tcPr>
              <w:p w:rsidR="0042486F" w:rsidRPr="00954EDF" w:rsidRDefault="00255D7C" w:rsidP="00466329">
                <w:pPr>
                  <w:pStyle w:val="RCMetagegevens"/>
                </w:pPr>
                <w:r>
                  <w:t>4</w:t>
                </w:r>
              </w:p>
            </w:tc>
          </w:sdtContent>
        </w:sdt>
        <w:tc>
          <w:tcPr>
            <w:tcW w:w="2028" w:type="dxa"/>
          </w:tcPr>
          <w:p w:rsidR="0042486F" w:rsidRPr="00954EDF" w:rsidRDefault="0042486F" w:rsidP="00466329">
            <w:pPr>
              <w:pStyle w:val="RCMetagegevens"/>
            </w:pPr>
            <w:r w:rsidRPr="00954EDF">
              <w:t>Ontwikkeldatum</w:t>
            </w:r>
          </w:p>
        </w:tc>
        <w:sdt>
          <w:sdtPr>
            <w:id w:val="-977537303"/>
            <w:lock w:val="sdtLocked"/>
            <w:placeholder>
              <w:docPart w:val="40F60392AD0246928650E51DF226915D"/>
            </w:placeholder>
            <w:dataBinding w:prefixMappings="xmlns:ns0='http://schemas.eformity.nl/radiuscollege/onderwijsvorm/2015/04/algemeen' " w:xpath="/ns0:algemeen[1]/ns0:ontwikkeldatum[1]" w:storeItemID="{F0C46CF1-65C0-4732-B1AD-BDE88D061E7D}"/>
            <w:text/>
          </w:sdtPr>
          <w:sdtEndPr/>
          <w:sdtContent>
            <w:tc>
              <w:tcPr>
                <w:tcW w:w="3042" w:type="dxa"/>
              </w:tcPr>
              <w:p w:rsidR="0042486F" w:rsidRPr="00954EDF" w:rsidRDefault="003F4B08" w:rsidP="00466329">
                <w:pPr>
                  <w:pStyle w:val="RCMetagegevens"/>
                </w:pPr>
                <w:r>
                  <w:t xml:space="preserve">8 December </w:t>
                </w:r>
                <w:r w:rsidR="00661A9C">
                  <w:t>2017</w:t>
                </w:r>
              </w:p>
            </w:tc>
          </w:sdtContent>
        </w:sdt>
      </w:tr>
      <w:bookmarkEnd w:id="1"/>
    </w:tbl>
    <w:p w:rsidR="0042486F" w:rsidRPr="00954EDF" w:rsidRDefault="0042486F" w:rsidP="00195E5A"/>
    <w:tbl>
      <w:tblPr>
        <w:tblStyle w:val="RCTabel"/>
        <w:tblW w:w="0" w:type="auto"/>
        <w:tblLook w:val="04A0" w:firstRow="1" w:lastRow="0" w:firstColumn="1" w:lastColumn="0" w:noHBand="0" w:noVBand="1"/>
      </w:tblPr>
      <w:tblGrid>
        <w:gridCol w:w="2415"/>
        <w:gridCol w:w="7163"/>
      </w:tblGrid>
      <w:tr w:rsidR="0042486F" w:rsidRPr="00954EDF" w:rsidTr="00466329">
        <w:tc>
          <w:tcPr>
            <w:tcW w:w="2484" w:type="dxa"/>
          </w:tcPr>
          <w:p w:rsidR="0042486F" w:rsidRPr="00954EDF" w:rsidRDefault="0042486F" w:rsidP="00466329">
            <w:pPr>
              <w:pStyle w:val="RCMetagegevens"/>
            </w:pPr>
            <w:r w:rsidRPr="00954EDF">
              <w:t>Soort VHT</w:t>
            </w:r>
          </w:p>
        </w:tc>
        <w:tc>
          <w:tcPr>
            <w:tcW w:w="7380" w:type="dxa"/>
          </w:tcPr>
          <w:p w:rsidR="0042486F" w:rsidRPr="00954EDF" w:rsidRDefault="00544B71" w:rsidP="00466329">
            <w:pPr>
              <w:pStyle w:val="RCMetagegevens"/>
            </w:pPr>
            <w:sdt>
              <w:sdtPr>
                <w:id w:val="-1440521543"/>
                <w:lock w:val="sdtLocked"/>
                <w:placeholder>
                  <w:docPart w:val="187C62182EB942A9B3C8F60C65BF0515"/>
                </w:placeholder>
                <w:dropDownList>
                  <w:listItem w:displayText="vaktechnisch" w:value="vaktechnisch"/>
                  <w:listItem w:displayText="loopbaan &amp; burgerschap" w:value="loopbaan &amp; burgerschap"/>
                </w:dropDownList>
              </w:sdtPr>
              <w:sdtEndPr/>
              <w:sdtContent>
                <w:r w:rsidR="00E17B42">
                  <w:t>vaktechnisch</w:t>
                </w:r>
              </w:sdtContent>
            </w:sdt>
          </w:p>
        </w:tc>
      </w:tr>
      <w:tr w:rsidR="00954EDF" w:rsidRPr="00954EDF" w:rsidTr="00466329">
        <w:tc>
          <w:tcPr>
            <w:tcW w:w="2484" w:type="dxa"/>
          </w:tcPr>
          <w:p w:rsidR="00954EDF" w:rsidRPr="00954EDF" w:rsidRDefault="00954EDF" w:rsidP="00954EDF">
            <w:pPr>
              <w:pStyle w:val="RCMetagegevens"/>
            </w:pPr>
            <w:r w:rsidRPr="00954EDF">
              <w:t>Kerntaak/kerntaken</w:t>
            </w:r>
          </w:p>
        </w:tc>
        <w:sdt>
          <w:sdtPr>
            <w:id w:val="-512917830"/>
            <w:placeholder>
              <w:docPart w:val="966A23E2E5534E39BF54EAA06C311A50"/>
            </w:placeholder>
            <w:temporary/>
            <w:showingPlcHdr/>
            <w:text/>
          </w:sdtPr>
          <w:sdtEndPr/>
          <w:sdtContent>
            <w:tc>
              <w:tcPr>
                <w:tcW w:w="7380" w:type="dxa"/>
              </w:tcPr>
              <w:p w:rsidR="00954EDF" w:rsidRPr="00954EDF" w:rsidRDefault="00954EDF" w:rsidP="00954EDF">
                <w:pPr>
                  <w:pStyle w:val="RCMetagegevens"/>
                </w:pPr>
                <w:r w:rsidRPr="00954EDF">
                  <w:rPr>
                    <w:rStyle w:val="Tekstvantijdelijkeaanduiding"/>
                  </w:rPr>
                  <w:t>Vermeld hier de kerntaak (cijfer) + titel.</w:t>
                </w:r>
              </w:p>
            </w:tc>
          </w:sdtContent>
        </w:sdt>
      </w:tr>
      <w:tr w:rsidR="00954EDF" w:rsidRPr="00954EDF" w:rsidTr="00466329">
        <w:tc>
          <w:tcPr>
            <w:tcW w:w="2484" w:type="dxa"/>
          </w:tcPr>
          <w:p w:rsidR="00954EDF" w:rsidRPr="00954EDF" w:rsidRDefault="00954EDF" w:rsidP="00954EDF">
            <w:pPr>
              <w:pStyle w:val="RCMetagegevens"/>
            </w:pPr>
            <w:r w:rsidRPr="00954EDF">
              <w:t>Werkproces(sen)</w:t>
            </w:r>
          </w:p>
        </w:tc>
        <w:sdt>
          <w:sdtPr>
            <w:id w:val="-1074661128"/>
            <w:placeholder>
              <w:docPart w:val="8544F6BB333F460B90095F0FF89293DD"/>
            </w:placeholder>
            <w:temporary/>
            <w:showingPlcHdr/>
            <w:text/>
          </w:sdtPr>
          <w:sdtEndPr/>
          <w:sdtContent>
            <w:tc>
              <w:tcPr>
                <w:tcW w:w="7380" w:type="dxa"/>
              </w:tcPr>
              <w:p w:rsidR="00954EDF" w:rsidRPr="00954EDF" w:rsidRDefault="00954EDF" w:rsidP="00954EDF">
                <w:pPr>
                  <w:pStyle w:val="RCMetagegevens"/>
                </w:pPr>
                <w:r w:rsidRPr="00954EDF">
                  <w:rPr>
                    <w:rStyle w:val="Tekstvantijdelijkeaanduiding"/>
                  </w:rPr>
                  <w:t>Vermeld hier het werkproces (cijfer) + titel.</w:t>
                </w:r>
              </w:p>
            </w:tc>
          </w:sdtContent>
        </w:sdt>
      </w:tr>
      <w:tr w:rsidR="0042486F" w:rsidRPr="00954EDF" w:rsidTr="00466329">
        <w:tc>
          <w:tcPr>
            <w:tcW w:w="2484" w:type="dxa"/>
          </w:tcPr>
          <w:p w:rsidR="0042486F" w:rsidRPr="00954EDF" w:rsidRDefault="0042486F" w:rsidP="00466329">
            <w:pPr>
              <w:pStyle w:val="RCMetagegevens"/>
            </w:pPr>
            <w:r w:rsidRPr="00954EDF">
              <w:t>Tijdsverdeling</w:t>
            </w:r>
          </w:p>
        </w:tc>
        <w:tc>
          <w:tcPr>
            <w:tcW w:w="7380" w:type="dxa"/>
          </w:tcPr>
          <w:p w:rsidR="0042486F" w:rsidRPr="00954EDF" w:rsidRDefault="0042486F" w:rsidP="00466329">
            <w:pPr>
              <w:pStyle w:val="RCMetagegevens"/>
            </w:pPr>
            <w:r w:rsidRPr="00954EDF">
              <w:t xml:space="preserve">Aansturing (AS): </w:t>
            </w:r>
            <w:r w:rsidRPr="00954EDF">
              <w:tab/>
            </w:r>
            <w:r w:rsidRPr="00954EDF">
              <w:tab/>
            </w:r>
            <w:r w:rsidR="001617BB">
              <w:t>30</w:t>
            </w:r>
            <w:r w:rsidRPr="00954EDF">
              <w:t xml:space="preserve"> minuten</w:t>
            </w:r>
          </w:p>
          <w:p w:rsidR="0042486F" w:rsidRPr="00954EDF" w:rsidRDefault="0042486F" w:rsidP="00466329">
            <w:pPr>
              <w:pStyle w:val="RCMetagegevens"/>
            </w:pPr>
            <w:r w:rsidRPr="00954EDF">
              <w:t xml:space="preserve">Zelfstandig Trainen (ZT): </w:t>
            </w:r>
            <w:r w:rsidRPr="00954EDF">
              <w:tab/>
            </w:r>
            <w:r w:rsidR="001617BB">
              <w:t>7</w:t>
            </w:r>
            <w:r w:rsidR="00A315C3">
              <w:t>5</w:t>
            </w:r>
            <w:r w:rsidRPr="00954EDF">
              <w:t xml:space="preserve"> minuten</w:t>
            </w:r>
          </w:p>
          <w:p w:rsidR="0042486F" w:rsidRPr="00954EDF" w:rsidRDefault="0042486F" w:rsidP="0053004C">
            <w:pPr>
              <w:pStyle w:val="RCMetagegevens"/>
            </w:pPr>
            <w:r w:rsidRPr="00954EDF">
              <w:t xml:space="preserve">Terugkoppeling (TK): </w:t>
            </w:r>
            <w:r w:rsidRPr="00954EDF">
              <w:tab/>
            </w:r>
            <w:r w:rsidR="001617BB">
              <w:t>5</w:t>
            </w:r>
            <w:r w:rsidRPr="00954EDF">
              <w:t xml:space="preserve"> minuten</w:t>
            </w:r>
          </w:p>
        </w:tc>
      </w:tr>
      <w:tr w:rsidR="0042486F" w:rsidRPr="00954EDF" w:rsidTr="00466329">
        <w:tc>
          <w:tcPr>
            <w:tcW w:w="2484" w:type="dxa"/>
          </w:tcPr>
          <w:p w:rsidR="0042486F" w:rsidRPr="00954EDF" w:rsidRDefault="0042486F" w:rsidP="00466329">
            <w:pPr>
              <w:pStyle w:val="RCMetagegevens"/>
            </w:pPr>
            <w:r w:rsidRPr="00954EDF">
              <w:t>Assessment bijlagen</w:t>
            </w:r>
          </w:p>
        </w:tc>
        <w:tc>
          <w:tcPr>
            <w:tcW w:w="7380" w:type="dxa"/>
          </w:tcPr>
          <w:p w:rsidR="0042486F" w:rsidRPr="00954EDF" w:rsidRDefault="0042486F" w:rsidP="003E1ED3">
            <w:pPr>
              <w:pStyle w:val="RCMetagegevens"/>
            </w:pPr>
          </w:p>
        </w:tc>
      </w:tr>
      <w:tr w:rsidR="0042486F" w:rsidRPr="00954EDF" w:rsidTr="00466329">
        <w:tc>
          <w:tcPr>
            <w:tcW w:w="2484" w:type="dxa"/>
          </w:tcPr>
          <w:p w:rsidR="0042486F" w:rsidRPr="00954EDF" w:rsidRDefault="0042486F" w:rsidP="00466329">
            <w:pPr>
              <w:pStyle w:val="RCMetagegevens"/>
            </w:pPr>
            <w:r w:rsidRPr="00954EDF">
              <w:t>Inhoudelijke bijlagen</w:t>
            </w:r>
          </w:p>
        </w:tc>
        <w:tc>
          <w:tcPr>
            <w:tcW w:w="7380" w:type="dxa"/>
          </w:tcPr>
          <w:p w:rsidR="0042486F" w:rsidRPr="00954EDF" w:rsidRDefault="00466329" w:rsidP="00466329">
            <w:pPr>
              <w:pStyle w:val="RCMetagegevens"/>
              <w:numPr>
                <w:ilvl w:val="0"/>
                <w:numId w:val="20"/>
              </w:numPr>
            </w:pPr>
            <w:r>
              <w:t>N.v.t</w:t>
            </w:r>
          </w:p>
        </w:tc>
      </w:tr>
      <w:tr w:rsidR="00F72E30" w:rsidRPr="00954EDF" w:rsidTr="00466329">
        <w:tc>
          <w:tcPr>
            <w:tcW w:w="2484" w:type="dxa"/>
          </w:tcPr>
          <w:p w:rsidR="00F72E30" w:rsidRPr="00954EDF" w:rsidRDefault="00F72E30" w:rsidP="00466329">
            <w:pPr>
              <w:pStyle w:val="RCMetagegevens"/>
            </w:pPr>
            <w:r w:rsidRPr="00954EDF">
              <w:t>Leermiddelen en materialen</w:t>
            </w:r>
          </w:p>
        </w:tc>
        <w:tc>
          <w:tcPr>
            <w:tcW w:w="7380" w:type="dxa"/>
          </w:tcPr>
          <w:p w:rsidR="00F72E30" w:rsidRPr="00954EDF" w:rsidRDefault="00466329" w:rsidP="00F72E30">
            <w:pPr>
              <w:pStyle w:val="RCMetagegevens"/>
              <w:numPr>
                <w:ilvl w:val="0"/>
                <w:numId w:val="22"/>
              </w:numPr>
            </w:pPr>
            <w:r>
              <w:t xml:space="preserve">Slideshow. </w:t>
            </w:r>
            <w:r w:rsidR="00083F89">
              <w:t>Laatste versie van ASP.NET</w:t>
            </w:r>
          </w:p>
        </w:tc>
      </w:tr>
      <w:tr w:rsidR="0042486F" w:rsidRPr="00954EDF" w:rsidTr="00466329">
        <w:tc>
          <w:tcPr>
            <w:tcW w:w="2484" w:type="dxa"/>
          </w:tcPr>
          <w:p w:rsidR="0042486F" w:rsidRPr="00954EDF" w:rsidRDefault="0042486F" w:rsidP="00466329">
            <w:pPr>
              <w:pStyle w:val="RCMetagegevens"/>
            </w:pPr>
            <w:r w:rsidRPr="00954EDF">
              <w:t>Literatuur en bronnen</w:t>
            </w:r>
          </w:p>
        </w:tc>
        <w:tc>
          <w:tcPr>
            <w:tcW w:w="7380" w:type="dxa"/>
          </w:tcPr>
          <w:p w:rsidR="0042486F" w:rsidRPr="00954EDF" w:rsidRDefault="0042486F" w:rsidP="00466329">
            <w:pPr>
              <w:pStyle w:val="RCMetagegevens"/>
            </w:pPr>
            <w:r w:rsidRPr="00954EDF">
              <w:t>Boeken</w:t>
            </w:r>
          </w:p>
          <w:p w:rsidR="0042486F" w:rsidRPr="00954EDF" w:rsidRDefault="00466329" w:rsidP="00466329">
            <w:pPr>
              <w:pStyle w:val="RCMetagegevens"/>
              <w:numPr>
                <w:ilvl w:val="0"/>
                <w:numId w:val="17"/>
              </w:numPr>
            </w:pPr>
            <w:r>
              <w:t>Geen</w:t>
            </w:r>
          </w:p>
          <w:p w:rsidR="0042486F" w:rsidRDefault="0042486F" w:rsidP="00083F89">
            <w:pPr>
              <w:pStyle w:val="RCMetagegevens"/>
            </w:pPr>
            <w:r w:rsidRPr="00954EDF">
              <w:t>Internet</w:t>
            </w:r>
          </w:p>
          <w:p w:rsidR="00083F89" w:rsidRPr="00083F89" w:rsidRDefault="00544B71" w:rsidP="00083F89">
            <w:pPr>
              <w:pStyle w:val="RCMetagegevens"/>
              <w:numPr>
                <w:ilvl w:val="0"/>
                <w:numId w:val="18"/>
              </w:numPr>
              <w:rPr>
                <w:rStyle w:val="Hyperlink"/>
                <w:color w:val="auto"/>
                <w:u w:val="none"/>
              </w:rPr>
            </w:pPr>
            <w:hyperlink r:id="rId12" w:history="1">
              <w:r w:rsidR="00083F89" w:rsidRPr="00083F89">
                <w:rPr>
                  <w:rStyle w:val="Hyperlink"/>
                  <w:szCs w:val="18"/>
                </w:rPr>
                <w:t>https://en.wikipedia.org/wiki/ASP.NET</w:t>
              </w:r>
            </w:hyperlink>
          </w:p>
          <w:p w:rsidR="00083F89" w:rsidRPr="00083F89" w:rsidRDefault="00544B71" w:rsidP="00083F89">
            <w:pPr>
              <w:pStyle w:val="RCMetagegevens"/>
              <w:numPr>
                <w:ilvl w:val="0"/>
                <w:numId w:val="18"/>
              </w:numPr>
              <w:rPr>
                <w:rStyle w:val="Hyperlink"/>
                <w:color w:val="auto"/>
                <w:u w:val="none"/>
              </w:rPr>
            </w:pPr>
            <w:hyperlink r:id="rId13" w:history="1">
              <w:r w:rsidR="00083F89" w:rsidRPr="00083F89">
                <w:rPr>
                  <w:rStyle w:val="Hyperlink"/>
                  <w:szCs w:val="18"/>
                </w:rPr>
                <w:t>https://nl.wikipedia.org/wiki/Model-view-controller-model</w:t>
              </w:r>
            </w:hyperlink>
          </w:p>
          <w:p w:rsidR="00083F89" w:rsidRPr="00083F89" w:rsidRDefault="00544B71" w:rsidP="00083F89">
            <w:pPr>
              <w:pStyle w:val="RCMetagegevens"/>
              <w:numPr>
                <w:ilvl w:val="0"/>
                <w:numId w:val="18"/>
              </w:numPr>
              <w:rPr>
                <w:rStyle w:val="Hyperlink"/>
                <w:color w:val="auto"/>
                <w:u w:val="none"/>
              </w:rPr>
            </w:pPr>
            <w:hyperlink r:id="rId14" w:history="1">
              <w:r w:rsidR="00083F89" w:rsidRPr="00083F89">
                <w:rPr>
                  <w:rStyle w:val="Hyperlink"/>
                  <w:szCs w:val="18"/>
                </w:rPr>
                <w:t>https://www.codeproject.com/Articles/668182/Difference-betweeen-ASP-NET-WebForms-and-ASP-NET-M</w:t>
              </w:r>
            </w:hyperlink>
          </w:p>
          <w:p w:rsidR="00083F89" w:rsidRPr="00083F89" w:rsidRDefault="00544B71" w:rsidP="00083F89">
            <w:pPr>
              <w:pStyle w:val="RCMetagegevens"/>
              <w:numPr>
                <w:ilvl w:val="0"/>
                <w:numId w:val="18"/>
              </w:numPr>
              <w:rPr>
                <w:rStyle w:val="Hyperlink"/>
                <w:color w:val="auto"/>
                <w:u w:val="none"/>
              </w:rPr>
            </w:pPr>
            <w:hyperlink r:id="rId15" w:history="1">
              <w:r w:rsidR="00083F89" w:rsidRPr="00083F89">
                <w:rPr>
                  <w:rStyle w:val="Hyperlink"/>
                  <w:szCs w:val="18"/>
                </w:rPr>
                <w:t>https://www.quora.com/What-is-the-difference-between-ASP-NET-MVC-and-ASP-NET</w:t>
              </w:r>
            </w:hyperlink>
          </w:p>
          <w:p w:rsidR="00083F89" w:rsidRPr="00083F89" w:rsidRDefault="00544B71" w:rsidP="00083F89">
            <w:pPr>
              <w:pStyle w:val="RCMetagegevens"/>
              <w:numPr>
                <w:ilvl w:val="0"/>
                <w:numId w:val="18"/>
              </w:numPr>
              <w:rPr>
                <w:rStyle w:val="Hyperlink"/>
                <w:color w:val="auto"/>
                <w:u w:val="none"/>
              </w:rPr>
            </w:pPr>
            <w:hyperlink r:id="rId16" w:history="1">
              <w:r w:rsidR="00083F89" w:rsidRPr="00083F89">
                <w:rPr>
                  <w:rStyle w:val="Hyperlink"/>
                  <w:szCs w:val="18"/>
                </w:rPr>
                <w:t>https://docs.microsoft.com/en-us/aspnet/web-pages/overview/getting-started/introducing-razor-syntax-c</w:t>
              </w:r>
            </w:hyperlink>
          </w:p>
          <w:p w:rsidR="00083F89" w:rsidRPr="00083F89" w:rsidRDefault="00544B71" w:rsidP="00083F89">
            <w:pPr>
              <w:pStyle w:val="RCMetagegevens"/>
              <w:numPr>
                <w:ilvl w:val="0"/>
                <w:numId w:val="18"/>
              </w:numPr>
              <w:rPr>
                <w:rStyle w:val="Hyperlink"/>
                <w:color w:val="auto"/>
                <w:u w:val="none"/>
              </w:rPr>
            </w:pPr>
            <w:hyperlink r:id="rId17" w:history="1">
              <w:r w:rsidR="00083F89" w:rsidRPr="00083F89">
                <w:rPr>
                  <w:rStyle w:val="Hyperlink"/>
                  <w:szCs w:val="18"/>
                </w:rPr>
                <w:t>https://docs.microsoft.com/en-us/aspnet/mvc/overview/older-versions-1/views/creating-custom-html-helpers-cs</w:t>
              </w:r>
            </w:hyperlink>
          </w:p>
          <w:p w:rsidR="00083F89" w:rsidRPr="00083F89" w:rsidRDefault="00544B71" w:rsidP="00083F89">
            <w:pPr>
              <w:pStyle w:val="RCMetagegevens"/>
              <w:numPr>
                <w:ilvl w:val="0"/>
                <w:numId w:val="18"/>
              </w:numPr>
              <w:rPr>
                <w:rStyle w:val="Hyperlink"/>
                <w:color w:val="auto"/>
                <w:u w:val="none"/>
              </w:rPr>
            </w:pPr>
            <w:hyperlink r:id="rId18" w:history="1">
              <w:r w:rsidR="00083F89" w:rsidRPr="00083F89">
                <w:rPr>
                  <w:rStyle w:val="Hyperlink"/>
                  <w:szCs w:val="18"/>
                </w:rPr>
                <w:t>https://www.aspsnippets.com/Articles/ASPNet-MVC-jQuery-AJAX-and-JSON-Example.aspx</w:t>
              </w:r>
            </w:hyperlink>
          </w:p>
          <w:p w:rsidR="00083F89" w:rsidRPr="00083F89" w:rsidRDefault="00544B71" w:rsidP="00083F89">
            <w:pPr>
              <w:pStyle w:val="RCMetagegevens"/>
              <w:numPr>
                <w:ilvl w:val="0"/>
                <w:numId w:val="18"/>
              </w:numPr>
              <w:rPr>
                <w:rStyle w:val="Hyperlink"/>
                <w:color w:val="auto"/>
                <w:u w:val="none"/>
              </w:rPr>
            </w:pPr>
            <w:hyperlink r:id="rId19" w:history="1">
              <w:r w:rsidR="00083F89" w:rsidRPr="00083F89">
                <w:rPr>
                  <w:rStyle w:val="Hyperlink"/>
                  <w:szCs w:val="18"/>
                </w:rPr>
                <w:t>https://docs.microsoft.com/en-us/aspnet/core/mvc/views/partial</w:t>
              </w:r>
            </w:hyperlink>
          </w:p>
          <w:p w:rsidR="00083F89" w:rsidRPr="00083F89" w:rsidRDefault="00544B71" w:rsidP="00083F89">
            <w:pPr>
              <w:pStyle w:val="RCMetagegevens"/>
              <w:numPr>
                <w:ilvl w:val="0"/>
                <w:numId w:val="18"/>
              </w:numPr>
            </w:pPr>
            <w:hyperlink r:id="rId20" w:history="1">
              <w:r w:rsidR="00083F89" w:rsidRPr="00083F89">
                <w:rPr>
                  <w:rStyle w:val="Hyperlink"/>
                  <w:szCs w:val="18"/>
                </w:rPr>
                <w:t>https://msdn.microsoft.com/en-us/library/ms178581.aspx</w:t>
              </w:r>
            </w:hyperlink>
          </w:p>
          <w:p w:rsidR="0042486F" w:rsidRPr="00954EDF" w:rsidRDefault="0042486F" w:rsidP="00466329">
            <w:pPr>
              <w:pStyle w:val="RCMetagegevens"/>
            </w:pPr>
            <w:r w:rsidRPr="00954EDF">
              <w:t>Overig</w:t>
            </w:r>
          </w:p>
          <w:p w:rsidR="0042486F" w:rsidRPr="00954EDF" w:rsidRDefault="00083F89" w:rsidP="00466329">
            <w:pPr>
              <w:pStyle w:val="RCMetagegevens"/>
              <w:numPr>
                <w:ilvl w:val="0"/>
                <w:numId w:val="19"/>
              </w:numPr>
            </w:pPr>
            <w:r>
              <w:t>Geen</w:t>
            </w:r>
          </w:p>
        </w:tc>
      </w:tr>
    </w:tbl>
    <w:p w:rsidR="0042486F" w:rsidRPr="00954EDF" w:rsidRDefault="0042486F" w:rsidP="00195E5A"/>
    <w:tbl>
      <w:tblPr>
        <w:tblStyle w:val="RCTabel"/>
        <w:tblW w:w="0" w:type="auto"/>
        <w:tblLook w:val="04A0" w:firstRow="1" w:lastRow="0" w:firstColumn="1" w:lastColumn="0" w:noHBand="0" w:noVBand="1"/>
      </w:tblPr>
      <w:tblGrid>
        <w:gridCol w:w="504"/>
        <w:gridCol w:w="1408"/>
        <w:gridCol w:w="850"/>
        <w:gridCol w:w="6816"/>
      </w:tblGrid>
      <w:tr w:rsidR="004E23C2" w:rsidRPr="00954EDF" w:rsidTr="00C434D1">
        <w:tc>
          <w:tcPr>
            <w:tcW w:w="9864" w:type="dxa"/>
            <w:gridSpan w:val="4"/>
            <w:tcBorders>
              <w:top w:val="single" w:sz="24" w:space="0" w:color="E30613" w:themeColor="accent1"/>
              <w:bottom w:val="single" w:sz="4" w:space="0" w:color="E30613" w:themeColor="accent1"/>
            </w:tcBorders>
            <w:shd w:val="clear" w:color="auto" w:fill="D3D3D3" w:themeFill="accent3"/>
          </w:tcPr>
          <w:p w:rsidR="004E23C2" w:rsidRPr="00954EDF" w:rsidRDefault="004E23C2" w:rsidP="004E23C2">
            <w:pPr>
              <w:rPr>
                <w:b/>
              </w:rPr>
            </w:pPr>
            <w:r w:rsidRPr="00954EDF">
              <w:rPr>
                <w:b/>
              </w:rPr>
              <w:t>VAARDIGHEIDSDOELEN</w:t>
            </w:r>
          </w:p>
          <w:p w:rsidR="004E23C2" w:rsidRPr="00954EDF" w:rsidRDefault="004E23C2" w:rsidP="004E23C2">
            <w:r w:rsidRPr="00954EDF">
              <w:t>De student kan…</w:t>
            </w:r>
          </w:p>
        </w:tc>
      </w:tr>
      <w:tr w:rsidR="00C050C5" w:rsidRPr="00954EDF" w:rsidTr="004831D4">
        <w:tc>
          <w:tcPr>
            <w:tcW w:w="510" w:type="dxa"/>
            <w:tcBorders>
              <w:top w:val="single" w:sz="4" w:space="0" w:color="E30613" w:themeColor="accent1"/>
            </w:tcBorders>
          </w:tcPr>
          <w:p w:rsidR="004E23C2" w:rsidRPr="00954EDF" w:rsidRDefault="004E23C2" w:rsidP="004E23C2">
            <w:pPr>
              <w:rPr>
                <w:rStyle w:val="RCRood"/>
              </w:rPr>
            </w:pPr>
            <w:bookmarkStart w:id="2" w:name="rc_ba_vaardigheidsdoel1_1"/>
            <w:r w:rsidRPr="00954EDF">
              <w:rPr>
                <w:rStyle w:val="RCRood"/>
              </w:rPr>
              <w:t>1.</w:t>
            </w:r>
          </w:p>
        </w:tc>
        <w:sdt>
          <w:sdtPr>
            <w:id w:val="-630173262"/>
            <w:lock w:val="sdtLocked"/>
            <w:placeholder>
              <w:docPart w:val="A92F5306A5C341E48FCF96241AAB5C49"/>
            </w:placeholder>
            <w:dataBinding w:prefixMappings="xmlns:ns0='http://schemas.eformity.nl/radiuscollege/onderwijsvorm/2015/04/vaardigheidsdoelen' " w:xpath="/ns0:vaardigheidsdoelen[1]/ns0:vaardigheidsdoel1[1]/ns0:kruispunt[1]" w:storeItemID="{9FEE4815-3C7E-4DC8-B634-024B4B210AF1}"/>
            <w:text/>
          </w:sdtPr>
          <w:sdtEndPr/>
          <w:sdtContent>
            <w:tc>
              <w:tcPr>
                <w:tcW w:w="1418" w:type="dxa"/>
                <w:tcBorders>
                  <w:top w:val="single" w:sz="4" w:space="0" w:color="E30613" w:themeColor="accent1"/>
                </w:tcBorders>
              </w:tcPr>
              <w:p w:rsidR="004E23C2" w:rsidRPr="00954EDF" w:rsidRDefault="00466329" w:rsidP="00661A9C">
                <w:r>
                  <w:t>Realiseert een applicatie</w:t>
                </w:r>
              </w:p>
            </w:tc>
          </w:sdtContent>
        </w:sdt>
        <w:sdt>
          <w:sdtPr>
            <w:id w:val="651020031"/>
            <w:lock w:val="sdtLocked"/>
            <w:placeholder>
              <w:docPart w:val="0D3FAF1D1E304298A7BF9F8C0677E448"/>
            </w:placeholder>
            <w:dataBinding w:prefixMappings="xmlns:ns0='http://schemas.eformity.nl/radiuscollege/onderwijsvorm/2015/04/vaardigheidsdoelen' " w:xpath="/ns0:vaardigheidsdoelen[1]/ns0:vaardigheidsdoel1[1]/ns0:niveau[1]" w:storeItemID="{9FEE4815-3C7E-4DC8-B634-024B4B210AF1}"/>
            <w:dropDownList w:lastValue="G">
              <w:listItem w:value="Niveau"/>
              <w:listItem w:displayText="BB" w:value="BB"/>
              <w:listItem w:displayText="G" w:value="G"/>
              <w:listItem w:displayText="B" w:value="B"/>
            </w:dropDownList>
          </w:sdtPr>
          <w:sdtEndPr/>
          <w:sdtContent>
            <w:tc>
              <w:tcPr>
                <w:tcW w:w="850" w:type="dxa"/>
                <w:tcBorders>
                  <w:top w:val="single" w:sz="4" w:space="0" w:color="E30613" w:themeColor="accent1"/>
                </w:tcBorders>
              </w:tcPr>
              <w:p w:rsidR="004E23C2" w:rsidRPr="00954EDF" w:rsidRDefault="00466329" w:rsidP="00C050C5">
                <w:r>
                  <w:t>G</w:t>
                </w:r>
              </w:p>
            </w:tc>
          </w:sdtContent>
        </w:sdt>
        <w:sdt>
          <w:sdtPr>
            <w:id w:val="-2094386996"/>
            <w:lock w:val="sdtLocked"/>
            <w:placeholder>
              <w:docPart w:val="B2E3524ACFDF4DACA266EBC149ECAD3E"/>
            </w:placeholder>
            <w:dataBinding w:prefixMappings="xmlns:ns0='http://schemas.eformity.nl/radiuscollege/onderwijsvorm/2015/04/vaardigheidsdoelen' " w:xpath="/ns0:vaardigheidsdoelen[1]/ns0:vaardigheidsdoel1[1]/ns0:omschrijving[1]" w:storeItemID="{9FEE4815-3C7E-4DC8-B634-024B4B210AF1}"/>
            <w:text/>
          </w:sdtPr>
          <w:sdtEndPr/>
          <w:sdtContent>
            <w:tc>
              <w:tcPr>
                <w:tcW w:w="7086" w:type="dxa"/>
                <w:tcBorders>
                  <w:top w:val="single" w:sz="4" w:space="0" w:color="E30613" w:themeColor="accent1"/>
                </w:tcBorders>
              </w:tcPr>
              <w:p w:rsidR="004E23C2" w:rsidRPr="00954EDF" w:rsidRDefault="00466329" w:rsidP="00661A9C">
                <w:r>
                  <w:t>Materialen en middelen inzetten</w:t>
                </w:r>
              </w:p>
            </w:tc>
          </w:sdtContent>
        </w:sdt>
      </w:tr>
      <w:tr w:rsidR="00C050C5" w:rsidRPr="00954EDF" w:rsidTr="004831D4">
        <w:tc>
          <w:tcPr>
            <w:tcW w:w="510" w:type="dxa"/>
          </w:tcPr>
          <w:p w:rsidR="004E23C2" w:rsidRPr="00954EDF" w:rsidRDefault="004E23C2" w:rsidP="00195E5A">
            <w:pPr>
              <w:rPr>
                <w:rStyle w:val="RCRood"/>
              </w:rPr>
            </w:pPr>
            <w:bookmarkStart w:id="3" w:name="rc_ba_vaardigheidsdoel2_1"/>
            <w:bookmarkEnd w:id="2"/>
            <w:r w:rsidRPr="00954EDF">
              <w:rPr>
                <w:rStyle w:val="RCRood"/>
              </w:rPr>
              <w:t>2.</w:t>
            </w:r>
          </w:p>
        </w:tc>
        <w:sdt>
          <w:sdtPr>
            <w:id w:val="1364557176"/>
            <w:lock w:val="sdtLocked"/>
            <w:placeholder>
              <w:docPart w:val="411C9C90FD9A4920BE468C2C57F6890E"/>
            </w:placeholder>
            <w:dataBinding w:prefixMappings="xmlns:ns0='http://schemas.eformity.nl/radiuscollege/onderwijsvorm/2015/04/vaardigheidsdoelen' " w:xpath="/ns0:vaardigheidsdoelen[1]/ns0:vaardigheidsdoel2[1]/ns0:kruispunt[1]" w:storeItemID="{9FEE4815-3C7E-4DC8-B634-024B4B210AF1}"/>
            <w:text/>
          </w:sdtPr>
          <w:sdtEndPr/>
          <w:sdtContent>
            <w:tc>
              <w:tcPr>
                <w:tcW w:w="1418" w:type="dxa"/>
              </w:tcPr>
              <w:p w:rsidR="004E23C2" w:rsidRPr="00954EDF" w:rsidRDefault="00466329" w:rsidP="00107C6A">
                <w:r>
                  <w:t>Uitleggen wat ASP.NET inhoud</w:t>
                </w:r>
              </w:p>
            </w:tc>
          </w:sdtContent>
        </w:sdt>
        <w:sdt>
          <w:sdtPr>
            <w:id w:val="1472554721"/>
            <w:lock w:val="sdtLocked"/>
            <w:placeholder>
              <w:docPart w:val="41783B45DB144A90A2A1EE163CF3E8C1"/>
            </w:placeholder>
            <w:dataBinding w:prefixMappings="xmlns:ns0='http://schemas.eformity.nl/radiuscollege/onderwijsvorm/2015/04/vaardigheidsdoelen' " w:xpath="/ns0:vaardigheidsdoelen[1]/ns0:vaardigheidsdoel2[1]/ns0:niveau[1]" w:storeItemID="{9FEE4815-3C7E-4DC8-B634-024B4B210AF1}"/>
            <w:dropDownList w:lastValue="G">
              <w:listItem w:value="Niveau"/>
              <w:listItem w:displayText="BB" w:value="BB"/>
              <w:listItem w:displayText="G" w:value="G"/>
              <w:listItem w:displayText="B" w:value="B"/>
            </w:dropDownList>
          </w:sdtPr>
          <w:sdtEndPr/>
          <w:sdtContent>
            <w:tc>
              <w:tcPr>
                <w:tcW w:w="850" w:type="dxa"/>
              </w:tcPr>
              <w:p w:rsidR="004E23C2" w:rsidRPr="00954EDF" w:rsidRDefault="00466329" w:rsidP="00C050C5">
                <w:r>
                  <w:t>G</w:t>
                </w:r>
              </w:p>
            </w:tc>
          </w:sdtContent>
        </w:sdt>
        <w:sdt>
          <w:sdtPr>
            <w:id w:val="1368254853"/>
            <w:lock w:val="sdtLocked"/>
            <w:placeholder>
              <w:docPart w:val="B47A8DC9066D4558BCABC1F2854369FC"/>
            </w:placeholder>
            <w:dataBinding w:prefixMappings="xmlns:ns0='http://schemas.eformity.nl/radiuscollege/onderwijsvorm/2015/04/vaardigheidsdoelen' " w:xpath="/ns0:vaardigheidsdoelen[1]/ns0:vaardigheidsdoel2[1]/ns0:omschrijving[1]" w:storeItemID="{9FEE4815-3C7E-4DC8-B634-024B4B210AF1}"/>
            <w:text/>
          </w:sdtPr>
          <w:sdtEndPr/>
          <w:sdtContent>
            <w:tc>
              <w:tcPr>
                <w:tcW w:w="7086" w:type="dxa"/>
              </w:tcPr>
              <w:p w:rsidR="004E23C2" w:rsidRPr="00954EDF" w:rsidRDefault="00466329" w:rsidP="00107C6A">
                <w:r>
                  <w:t>De student kan uitleg geven over ASP.NET</w:t>
                </w:r>
              </w:p>
            </w:tc>
          </w:sdtContent>
        </w:sdt>
      </w:tr>
      <w:tr w:rsidR="00C050C5" w:rsidRPr="00954EDF" w:rsidTr="004831D4">
        <w:tc>
          <w:tcPr>
            <w:tcW w:w="510" w:type="dxa"/>
          </w:tcPr>
          <w:p w:rsidR="004E23C2" w:rsidRPr="00954EDF" w:rsidRDefault="004E23C2" w:rsidP="00195E5A">
            <w:pPr>
              <w:rPr>
                <w:rStyle w:val="RCRood"/>
              </w:rPr>
            </w:pPr>
            <w:bookmarkStart w:id="4" w:name="rc_ba_vaardigheidsdoel3_1"/>
            <w:bookmarkEnd w:id="3"/>
            <w:r w:rsidRPr="00954EDF">
              <w:rPr>
                <w:rStyle w:val="RCRood"/>
              </w:rPr>
              <w:t>3.</w:t>
            </w:r>
          </w:p>
        </w:tc>
        <w:sdt>
          <w:sdtPr>
            <w:id w:val="98686211"/>
            <w:lock w:val="sdtLocked"/>
            <w:placeholder>
              <w:docPart w:val="C1F0A9B1209C415589A3B0FB926AFD92"/>
            </w:placeholder>
            <w:dataBinding w:prefixMappings="xmlns:ns0='http://schemas.eformity.nl/radiuscollege/onderwijsvorm/2015/04/vaardigheidsdoelen' " w:xpath="/ns0:vaardigheidsdoelen[1]/ns0:vaardigheidsdoel3[1]/ns0:kruispunt[1]" w:storeItemID="{9FEE4815-3C7E-4DC8-B634-024B4B210AF1}"/>
            <w:text/>
          </w:sdtPr>
          <w:sdtEndPr/>
          <w:sdtContent>
            <w:tc>
              <w:tcPr>
                <w:tcW w:w="1418" w:type="dxa"/>
              </w:tcPr>
              <w:p w:rsidR="004E23C2" w:rsidRPr="00954EDF" w:rsidRDefault="00940091" w:rsidP="00107C6A">
                <w:r>
                  <w:t>Uitleggen wat MVC inhoud</w:t>
                </w:r>
              </w:p>
            </w:tc>
          </w:sdtContent>
        </w:sdt>
        <w:sdt>
          <w:sdtPr>
            <w:id w:val="-1919091030"/>
            <w:lock w:val="sdtLocked"/>
            <w:placeholder>
              <w:docPart w:val="E76242A6644648FC9996CDCCE4FA93AB"/>
            </w:placeholder>
            <w:dataBinding w:prefixMappings="xmlns:ns0='http://schemas.eformity.nl/radiuscollege/onderwijsvorm/2015/04/vaardigheidsdoelen' " w:xpath="/ns0:vaardigheidsdoelen[1]/ns0:vaardigheidsdoel3[1]/ns0:niveau[1]" w:storeItemID="{9FEE4815-3C7E-4DC8-B634-024B4B210AF1}"/>
            <w:dropDownList w:lastValue="G">
              <w:listItem w:value="Niveau"/>
              <w:listItem w:displayText="BB" w:value="BB"/>
              <w:listItem w:displayText="G" w:value="G"/>
              <w:listItem w:displayText="B" w:value="B"/>
            </w:dropDownList>
          </w:sdtPr>
          <w:sdtEndPr/>
          <w:sdtContent>
            <w:tc>
              <w:tcPr>
                <w:tcW w:w="850" w:type="dxa"/>
              </w:tcPr>
              <w:p w:rsidR="004E23C2" w:rsidRPr="00954EDF" w:rsidRDefault="00940091" w:rsidP="00C050C5">
                <w:r>
                  <w:t>G</w:t>
                </w:r>
              </w:p>
            </w:tc>
          </w:sdtContent>
        </w:sdt>
        <w:sdt>
          <w:sdtPr>
            <w:id w:val="-1619294280"/>
            <w:lock w:val="sdtLocked"/>
            <w:placeholder>
              <w:docPart w:val="78D28E1835A044B4AB34D937C4F425DA"/>
            </w:placeholder>
            <w:dataBinding w:prefixMappings="xmlns:ns0='http://schemas.eformity.nl/radiuscollege/onderwijsvorm/2015/04/vaardigheidsdoelen' " w:xpath="/ns0:vaardigheidsdoelen[1]/ns0:vaardigheidsdoel3[1]/ns0:omschrijving[1]" w:storeItemID="{9FEE4815-3C7E-4DC8-B634-024B4B210AF1}"/>
            <w:text/>
          </w:sdtPr>
          <w:sdtEndPr/>
          <w:sdtContent>
            <w:tc>
              <w:tcPr>
                <w:tcW w:w="7086" w:type="dxa"/>
              </w:tcPr>
              <w:p w:rsidR="004E23C2" w:rsidRPr="00954EDF" w:rsidRDefault="00940091" w:rsidP="00107C6A">
                <w:r>
                  <w:t>De student kan uitleg geven over MVC</w:t>
                </w:r>
              </w:p>
            </w:tc>
          </w:sdtContent>
        </w:sdt>
      </w:tr>
      <w:tr w:rsidR="00C050C5" w:rsidRPr="00954EDF" w:rsidTr="004831D4">
        <w:tc>
          <w:tcPr>
            <w:tcW w:w="510" w:type="dxa"/>
          </w:tcPr>
          <w:p w:rsidR="004E23C2" w:rsidRPr="00954EDF" w:rsidRDefault="004E23C2" w:rsidP="00195E5A">
            <w:pPr>
              <w:rPr>
                <w:rStyle w:val="RCRood"/>
              </w:rPr>
            </w:pPr>
            <w:bookmarkStart w:id="5" w:name="rc_ba_vaardigheidsdoel4_1"/>
            <w:bookmarkEnd w:id="4"/>
            <w:r w:rsidRPr="00954EDF">
              <w:rPr>
                <w:rStyle w:val="RCRood"/>
              </w:rPr>
              <w:t>4.</w:t>
            </w:r>
          </w:p>
        </w:tc>
        <w:sdt>
          <w:sdtPr>
            <w:id w:val="-205729524"/>
            <w:lock w:val="sdtLocked"/>
            <w:placeholder>
              <w:docPart w:val="BB73EA9A441F4495ACFDCA60C6BD6A7C"/>
            </w:placeholder>
            <w:dataBinding w:prefixMappings="xmlns:ns0='http://schemas.eformity.nl/radiuscollege/onderwijsvorm/2015/04/vaardigheidsdoelen' " w:xpath="/ns0:vaardigheidsdoelen[1]/ns0:vaardigheidsdoel4[1]/ns0:kruispunt[1]" w:storeItemID="{9FEE4815-3C7E-4DC8-B634-024B4B210AF1}"/>
            <w:text/>
          </w:sdtPr>
          <w:sdtEndPr/>
          <w:sdtContent>
            <w:tc>
              <w:tcPr>
                <w:tcW w:w="1418" w:type="dxa"/>
              </w:tcPr>
              <w:p w:rsidR="004E23C2" w:rsidRPr="00954EDF" w:rsidRDefault="00940091" w:rsidP="00107C6A">
                <w:r>
                  <w:t>Werken met een bestaand framework</w:t>
                </w:r>
              </w:p>
            </w:tc>
          </w:sdtContent>
        </w:sdt>
        <w:sdt>
          <w:sdtPr>
            <w:id w:val="523375178"/>
            <w:lock w:val="sdtLocked"/>
            <w:placeholder>
              <w:docPart w:val="5D20F9AB37EA4E6CBA772FDBFED67765"/>
            </w:placeholder>
            <w:dataBinding w:prefixMappings="xmlns:ns0='http://schemas.eformity.nl/radiuscollege/onderwijsvorm/2015/04/vaardigheidsdoelen' " w:xpath="/ns0:vaardigheidsdoelen[1]/ns0:vaardigheidsdoel4[1]/ns0:niveau[1]" w:storeItemID="{9FEE4815-3C7E-4DC8-B634-024B4B210AF1}"/>
            <w:dropDownList w:lastValue="B">
              <w:listItem w:value="Niveau"/>
              <w:listItem w:displayText="BB" w:value="BB"/>
              <w:listItem w:displayText="G" w:value="G"/>
              <w:listItem w:displayText="B" w:value="B"/>
            </w:dropDownList>
          </w:sdtPr>
          <w:sdtEndPr/>
          <w:sdtContent>
            <w:tc>
              <w:tcPr>
                <w:tcW w:w="850" w:type="dxa"/>
              </w:tcPr>
              <w:p w:rsidR="004E23C2" w:rsidRPr="00954EDF" w:rsidRDefault="00940091" w:rsidP="00C050C5">
                <w:r>
                  <w:t>B</w:t>
                </w:r>
              </w:p>
            </w:tc>
          </w:sdtContent>
        </w:sdt>
        <w:sdt>
          <w:sdtPr>
            <w:id w:val="1993667181"/>
            <w:lock w:val="sdtLocked"/>
            <w:placeholder>
              <w:docPart w:val="36143155D4E94EC4ABF272A97B817B18"/>
            </w:placeholder>
            <w:dataBinding w:prefixMappings="xmlns:ns0='http://schemas.eformity.nl/radiuscollege/onderwijsvorm/2015/04/vaardigheidsdoelen' " w:xpath="/ns0:vaardigheidsdoelen[1]/ns0:vaardigheidsdoel4[1]/ns0:omschrijving[1]" w:storeItemID="{9FEE4815-3C7E-4DC8-B634-024B4B210AF1}"/>
            <w:text/>
          </w:sdtPr>
          <w:sdtEndPr/>
          <w:sdtContent>
            <w:tc>
              <w:tcPr>
                <w:tcW w:w="7086" w:type="dxa"/>
              </w:tcPr>
              <w:p w:rsidR="004E23C2" w:rsidRPr="00954EDF" w:rsidRDefault="00940091" w:rsidP="00107C6A">
                <w:r>
                  <w:t>De student kan met behulp van een bestaand framework aan de slag om daarmee een applicatie te ontwikkelen</w:t>
                </w:r>
              </w:p>
            </w:tc>
          </w:sdtContent>
        </w:sdt>
      </w:tr>
      <w:tr w:rsidR="00C050C5" w:rsidRPr="00954EDF" w:rsidTr="004831D4">
        <w:tc>
          <w:tcPr>
            <w:tcW w:w="510" w:type="dxa"/>
          </w:tcPr>
          <w:p w:rsidR="004E23C2" w:rsidRPr="00954EDF" w:rsidRDefault="004E23C2" w:rsidP="00195E5A">
            <w:pPr>
              <w:rPr>
                <w:rStyle w:val="RCRood"/>
              </w:rPr>
            </w:pPr>
            <w:bookmarkStart w:id="6" w:name="rc_ba_vaardigheidsdoel5_1"/>
            <w:bookmarkEnd w:id="5"/>
            <w:r w:rsidRPr="00954EDF">
              <w:rPr>
                <w:rStyle w:val="RCRood"/>
              </w:rPr>
              <w:t>5.</w:t>
            </w:r>
          </w:p>
        </w:tc>
        <w:sdt>
          <w:sdtPr>
            <w:id w:val="-1175032787"/>
            <w:lock w:val="sdtLocked"/>
            <w:placeholder>
              <w:docPart w:val="605536D0B937420D9364CFEAD70E3FC6"/>
            </w:placeholder>
            <w:showingPlcHdr/>
            <w:dataBinding w:prefixMappings="xmlns:ns0='http://schemas.eformity.nl/radiuscollege/onderwijsvorm/2015/04/vaardigheidsdoelen' " w:xpath="/ns0:vaardigheidsdoelen[1]/ns0:vaardigheidsdoel5[1]/ns0:kruispunt[1]" w:storeItemID="{9FEE4815-3C7E-4DC8-B634-024B4B210AF1}"/>
            <w:text/>
          </w:sdtPr>
          <w:sdtEndPr/>
          <w:sdtContent>
            <w:tc>
              <w:tcPr>
                <w:tcW w:w="1418" w:type="dxa"/>
              </w:tcPr>
              <w:p w:rsidR="004E23C2" w:rsidRPr="00954EDF" w:rsidRDefault="00107C6A" w:rsidP="00107C6A">
                <w:r w:rsidRPr="00954EDF">
                  <w:rPr>
                    <w:rStyle w:val="Tekstvantijdelijkeaanduiding"/>
                  </w:rPr>
                  <w:t>Kruispunt</w:t>
                </w:r>
              </w:p>
            </w:tc>
          </w:sdtContent>
        </w:sdt>
        <w:sdt>
          <w:sdtPr>
            <w:id w:val="1121349609"/>
            <w:lock w:val="sdtLocked"/>
            <w:placeholder>
              <w:docPart w:val="15B9CB32E89B4DF79DBEF0495F35CB9B"/>
            </w:placeholder>
            <w:showingPlcHdr/>
            <w:dataBinding w:prefixMappings="xmlns:ns0='http://schemas.eformity.nl/radiuscollege/onderwijsvorm/2015/04/vaardigheidsdoelen' " w:xpath="/ns0:vaardigheidsdoelen[1]/ns0:vaardigheidsdoel5[1]/ns0:niveau[1]" w:storeItemID="{9FEE4815-3C7E-4DC8-B634-024B4B210AF1}"/>
            <w:dropDownList w:lastValue="">
              <w:listItem w:value="Niveau"/>
              <w:listItem w:displayText="BB" w:value="BB"/>
              <w:listItem w:displayText="G" w:value="G"/>
              <w:listItem w:displayText="B" w:value="B"/>
            </w:dropDownList>
          </w:sdtPr>
          <w:sdtEndPr/>
          <w:sdtContent>
            <w:tc>
              <w:tcPr>
                <w:tcW w:w="850" w:type="dxa"/>
              </w:tcPr>
              <w:p w:rsidR="004E23C2" w:rsidRPr="00954EDF" w:rsidRDefault="00C050C5" w:rsidP="00C050C5">
                <w:r w:rsidRPr="00954EDF">
                  <w:rPr>
                    <w:rStyle w:val="Tekstvantijdelijkeaanduiding"/>
                  </w:rPr>
                  <w:t>Niveau</w:t>
                </w:r>
              </w:p>
            </w:tc>
          </w:sdtContent>
        </w:sdt>
        <w:sdt>
          <w:sdtPr>
            <w:id w:val="2040932408"/>
            <w:lock w:val="sdtLocked"/>
            <w:placeholder>
              <w:docPart w:val="35C07898C3684E1D9F490FC9D40340C5"/>
            </w:placeholder>
            <w:showingPlcHdr/>
            <w:dataBinding w:prefixMappings="xmlns:ns0='http://schemas.eformity.nl/radiuscollege/onderwijsvorm/2015/04/vaardigheidsdoelen' " w:xpath="/ns0:vaardigheidsdoelen[1]/ns0:vaardigheidsdoel5[1]/ns0:omschrijving[1]" w:storeItemID="{9FEE4815-3C7E-4DC8-B634-024B4B210AF1}"/>
            <w:text/>
          </w:sdtPr>
          <w:sdtEndPr/>
          <w:sdtContent>
            <w:tc>
              <w:tcPr>
                <w:tcW w:w="7086" w:type="dxa"/>
              </w:tcPr>
              <w:p w:rsidR="004E23C2" w:rsidRPr="00954EDF" w:rsidRDefault="00107C6A" w:rsidP="00107C6A">
                <w:r w:rsidRPr="00954EDF">
                  <w:rPr>
                    <w:rStyle w:val="Tekstvantijdelijkeaanduiding"/>
                  </w:rPr>
                  <w:t>Geef hier een vaardigheidsdoel op.</w:t>
                </w:r>
              </w:p>
            </w:tc>
          </w:sdtContent>
        </w:sdt>
      </w:tr>
      <w:tr w:rsidR="00C050C5" w:rsidRPr="00954EDF" w:rsidTr="004831D4">
        <w:tc>
          <w:tcPr>
            <w:tcW w:w="510" w:type="dxa"/>
          </w:tcPr>
          <w:p w:rsidR="004E23C2" w:rsidRPr="00954EDF" w:rsidRDefault="004E23C2" w:rsidP="00195E5A">
            <w:pPr>
              <w:rPr>
                <w:rStyle w:val="RCRood"/>
              </w:rPr>
            </w:pPr>
            <w:bookmarkStart w:id="7" w:name="rc_ba_vaardigheidsdoel6_1"/>
            <w:bookmarkEnd w:id="6"/>
            <w:r w:rsidRPr="00954EDF">
              <w:rPr>
                <w:rStyle w:val="RCRood"/>
              </w:rPr>
              <w:t>6.</w:t>
            </w:r>
          </w:p>
        </w:tc>
        <w:sdt>
          <w:sdtPr>
            <w:id w:val="711466554"/>
            <w:lock w:val="sdtLocked"/>
            <w:placeholder>
              <w:docPart w:val="CD9C0C37229746E6B5039DA941E0AD39"/>
            </w:placeholder>
            <w:showingPlcHdr/>
            <w:dataBinding w:prefixMappings="xmlns:ns0='http://schemas.eformity.nl/radiuscollege/onderwijsvorm/2015/04/vaardigheidsdoelen' " w:xpath="/ns0:vaardigheidsdoelen[1]/ns0:vaardigheidsdoel6[1]/ns0:kruispunt[1]" w:storeItemID="{9FEE4815-3C7E-4DC8-B634-024B4B210AF1}"/>
            <w:text/>
          </w:sdtPr>
          <w:sdtEndPr/>
          <w:sdtContent>
            <w:tc>
              <w:tcPr>
                <w:tcW w:w="1418" w:type="dxa"/>
              </w:tcPr>
              <w:p w:rsidR="004E23C2" w:rsidRPr="00954EDF" w:rsidRDefault="00107C6A" w:rsidP="00107C6A">
                <w:r w:rsidRPr="00954EDF">
                  <w:rPr>
                    <w:rStyle w:val="Tekstvantijdelijkeaanduiding"/>
                  </w:rPr>
                  <w:t>Kruispunt</w:t>
                </w:r>
              </w:p>
            </w:tc>
          </w:sdtContent>
        </w:sdt>
        <w:sdt>
          <w:sdtPr>
            <w:id w:val="-1613275830"/>
            <w:lock w:val="sdtLocked"/>
            <w:placeholder>
              <w:docPart w:val="AE1ED80EDE31414C9A5BBF31A959D40E"/>
            </w:placeholder>
            <w:showingPlcHdr/>
            <w:dataBinding w:prefixMappings="xmlns:ns0='http://schemas.eformity.nl/radiuscollege/onderwijsvorm/2015/04/vaardigheidsdoelen' " w:xpath="/ns0:vaardigheidsdoelen[1]/ns0:vaardigheidsdoel6[1]/ns0:niveau[1]" w:storeItemID="{9FEE4815-3C7E-4DC8-B634-024B4B210AF1}"/>
            <w:dropDownList w:lastValue="">
              <w:listItem w:value="Niveau"/>
              <w:listItem w:displayText="BB" w:value="BB"/>
              <w:listItem w:displayText="G" w:value="G"/>
              <w:listItem w:displayText="B" w:value="B"/>
            </w:dropDownList>
          </w:sdtPr>
          <w:sdtEndPr/>
          <w:sdtContent>
            <w:tc>
              <w:tcPr>
                <w:tcW w:w="850" w:type="dxa"/>
              </w:tcPr>
              <w:p w:rsidR="004E23C2" w:rsidRPr="00954EDF" w:rsidRDefault="00C050C5" w:rsidP="00C050C5">
                <w:r w:rsidRPr="00954EDF">
                  <w:rPr>
                    <w:rStyle w:val="Tekstvantijdelijkeaanduiding"/>
                  </w:rPr>
                  <w:t>Niveau</w:t>
                </w:r>
              </w:p>
            </w:tc>
          </w:sdtContent>
        </w:sdt>
        <w:sdt>
          <w:sdtPr>
            <w:id w:val="-274254125"/>
            <w:lock w:val="sdtLocked"/>
            <w:placeholder>
              <w:docPart w:val="FC7258C01093413F9D44CCC65A3CF7F4"/>
            </w:placeholder>
            <w:showingPlcHdr/>
            <w:dataBinding w:prefixMappings="xmlns:ns0='http://schemas.eformity.nl/radiuscollege/onderwijsvorm/2015/04/vaardigheidsdoelen' " w:xpath="/ns0:vaardigheidsdoelen[1]/ns0:vaardigheidsdoel6[1]/ns0:omschrijving[1]" w:storeItemID="{9FEE4815-3C7E-4DC8-B634-024B4B210AF1}"/>
            <w:text/>
          </w:sdtPr>
          <w:sdtEndPr/>
          <w:sdtContent>
            <w:tc>
              <w:tcPr>
                <w:tcW w:w="7086" w:type="dxa"/>
              </w:tcPr>
              <w:p w:rsidR="004E23C2" w:rsidRPr="00954EDF" w:rsidRDefault="00107C6A" w:rsidP="00107C6A">
                <w:r w:rsidRPr="00954EDF">
                  <w:rPr>
                    <w:rStyle w:val="Tekstvantijdelijkeaanduiding"/>
                  </w:rPr>
                  <w:t>Geef hier een vaardigheidsdoel op.</w:t>
                </w:r>
              </w:p>
            </w:tc>
          </w:sdtContent>
        </w:sdt>
      </w:tr>
      <w:tr w:rsidR="00C050C5" w:rsidRPr="00954EDF" w:rsidTr="004831D4">
        <w:tc>
          <w:tcPr>
            <w:tcW w:w="510" w:type="dxa"/>
          </w:tcPr>
          <w:p w:rsidR="004E23C2" w:rsidRPr="00954EDF" w:rsidRDefault="004E23C2" w:rsidP="00195E5A">
            <w:pPr>
              <w:rPr>
                <w:rStyle w:val="RCRood"/>
              </w:rPr>
            </w:pPr>
            <w:bookmarkStart w:id="8" w:name="rc_ba_vaardigheidsdoel7_1"/>
            <w:bookmarkEnd w:id="7"/>
            <w:r w:rsidRPr="00954EDF">
              <w:rPr>
                <w:rStyle w:val="RCRood"/>
              </w:rPr>
              <w:t>7.</w:t>
            </w:r>
          </w:p>
        </w:tc>
        <w:sdt>
          <w:sdtPr>
            <w:id w:val="-426808238"/>
            <w:lock w:val="sdtLocked"/>
            <w:placeholder>
              <w:docPart w:val="7769356E0F07404EA82B545B0A53001E"/>
            </w:placeholder>
            <w:showingPlcHdr/>
            <w:dataBinding w:prefixMappings="xmlns:ns0='http://schemas.eformity.nl/radiuscollege/onderwijsvorm/2015/04/vaardigheidsdoelen' " w:xpath="/ns0:vaardigheidsdoelen[1]/ns0:vaardigheidsdoel7[1]/ns0:kruispunt[1]" w:storeItemID="{9FEE4815-3C7E-4DC8-B634-024B4B210AF1}"/>
            <w:text/>
          </w:sdtPr>
          <w:sdtEndPr/>
          <w:sdtContent>
            <w:tc>
              <w:tcPr>
                <w:tcW w:w="1418" w:type="dxa"/>
              </w:tcPr>
              <w:p w:rsidR="004E23C2" w:rsidRPr="00954EDF" w:rsidRDefault="00107C6A" w:rsidP="00107C6A">
                <w:r w:rsidRPr="00954EDF">
                  <w:rPr>
                    <w:rStyle w:val="Tekstvantijdelijkeaanduiding"/>
                  </w:rPr>
                  <w:t>Kruispunt</w:t>
                </w:r>
              </w:p>
            </w:tc>
          </w:sdtContent>
        </w:sdt>
        <w:sdt>
          <w:sdtPr>
            <w:id w:val="-1843396874"/>
            <w:lock w:val="sdtLocked"/>
            <w:placeholder>
              <w:docPart w:val="4C3933738E754AF793D9FAE9BA507916"/>
            </w:placeholder>
            <w:showingPlcHdr/>
            <w:dataBinding w:prefixMappings="xmlns:ns0='http://schemas.eformity.nl/radiuscollege/onderwijsvorm/2015/04/vaardigheidsdoelen' " w:xpath="/ns0:vaardigheidsdoelen[1]/ns0:vaardigheidsdoel7[1]/ns0:niveau[1]" w:storeItemID="{9FEE4815-3C7E-4DC8-B634-024B4B210AF1}"/>
            <w:dropDownList w:lastValue="">
              <w:listItem w:value="Niveau"/>
              <w:listItem w:displayText="BB" w:value="BB"/>
              <w:listItem w:displayText="G" w:value="G"/>
              <w:listItem w:displayText="B" w:value="B"/>
            </w:dropDownList>
          </w:sdtPr>
          <w:sdtEndPr/>
          <w:sdtContent>
            <w:tc>
              <w:tcPr>
                <w:tcW w:w="850" w:type="dxa"/>
              </w:tcPr>
              <w:p w:rsidR="004E23C2" w:rsidRPr="00954EDF" w:rsidRDefault="00C050C5" w:rsidP="00C050C5">
                <w:r w:rsidRPr="00954EDF">
                  <w:rPr>
                    <w:rStyle w:val="Tekstvantijdelijkeaanduiding"/>
                  </w:rPr>
                  <w:t>Niveau</w:t>
                </w:r>
              </w:p>
            </w:tc>
          </w:sdtContent>
        </w:sdt>
        <w:sdt>
          <w:sdtPr>
            <w:id w:val="-1162924129"/>
            <w:lock w:val="sdtLocked"/>
            <w:placeholder>
              <w:docPart w:val="3D44719FC64C47EE9E777496992043EE"/>
            </w:placeholder>
            <w:showingPlcHdr/>
            <w:dataBinding w:prefixMappings="xmlns:ns0='http://schemas.eformity.nl/radiuscollege/onderwijsvorm/2015/04/vaardigheidsdoelen' " w:xpath="/ns0:vaardigheidsdoelen[1]/ns0:vaardigheidsdoel7[1]/ns0:omschrijving[1]" w:storeItemID="{9FEE4815-3C7E-4DC8-B634-024B4B210AF1}"/>
            <w:text/>
          </w:sdtPr>
          <w:sdtEndPr/>
          <w:sdtContent>
            <w:tc>
              <w:tcPr>
                <w:tcW w:w="7086" w:type="dxa"/>
              </w:tcPr>
              <w:p w:rsidR="004E23C2" w:rsidRPr="00954EDF" w:rsidRDefault="00107C6A" w:rsidP="00107C6A">
                <w:r w:rsidRPr="00954EDF">
                  <w:rPr>
                    <w:rStyle w:val="Tekstvantijdelijkeaanduiding"/>
                  </w:rPr>
                  <w:t>Geef hier een vaardigheidsdoel op.</w:t>
                </w:r>
              </w:p>
            </w:tc>
          </w:sdtContent>
        </w:sdt>
      </w:tr>
      <w:tr w:rsidR="00C050C5" w:rsidRPr="00954EDF" w:rsidTr="004831D4">
        <w:tc>
          <w:tcPr>
            <w:tcW w:w="510" w:type="dxa"/>
          </w:tcPr>
          <w:p w:rsidR="004E23C2" w:rsidRPr="00954EDF" w:rsidRDefault="004E23C2" w:rsidP="00195E5A">
            <w:pPr>
              <w:rPr>
                <w:rStyle w:val="RCRood"/>
              </w:rPr>
            </w:pPr>
            <w:bookmarkStart w:id="9" w:name="rc_ba_vaardigheidsdoel8_1"/>
            <w:bookmarkEnd w:id="8"/>
            <w:r w:rsidRPr="00954EDF">
              <w:rPr>
                <w:rStyle w:val="RCRood"/>
              </w:rPr>
              <w:t>8.</w:t>
            </w:r>
          </w:p>
        </w:tc>
        <w:sdt>
          <w:sdtPr>
            <w:id w:val="-749741523"/>
            <w:lock w:val="sdtLocked"/>
            <w:placeholder>
              <w:docPart w:val="902EE1F9AD05467185758AED4DEA53CD"/>
            </w:placeholder>
            <w:showingPlcHdr/>
            <w:dataBinding w:prefixMappings="xmlns:ns0='http://schemas.eformity.nl/radiuscollege/onderwijsvorm/2015/04/vaardigheidsdoelen' " w:xpath="/ns0:vaardigheidsdoelen[1]/ns0:vaardigheidsdoel8[1]/ns0:kruispunt[1]" w:storeItemID="{9FEE4815-3C7E-4DC8-B634-024B4B210AF1}"/>
            <w:text/>
          </w:sdtPr>
          <w:sdtEndPr/>
          <w:sdtContent>
            <w:tc>
              <w:tcPr>
                <w:tcW w:w="1418" w:type="dxa"/>
              </w:tcPr>
              <w:p w:rsidR="004E23C2" w:rsidRPr="00954EDF" w:rsidRDefault="00107C6A" w:rsidP="00107C6A">
                <w:r w:rsidRPr="00954EDF">
                  <w:rPr>
                    <w:rStyle w:val="Tekstvantijdelijkeaanduiding"/>
                  </w:rPr>
                  <w:t>Kruispunt</w:t>
                </w:r>
              </w:p>
            </w:tc>
          </w:sdtContent>
        </w:sdt>
        <w:sdt>
          <w:sdtPr>
            <w:id w:val="-586691044"/>
            <w:lock w:val="sdtLocked"/>
            <w:placeholder>
              <w:docPart w:val="CEA1B7161F1E42BA9970310C52B0557E"/>
            </w:placeholder>
            <w:showingPlcHdr/>
            <w:dataBinding w:prefixMappings="xmlns:ns0='http://schemas.eformity.nl/radiuscollege/onderwijsvorm/2015/04/vaardigheidsdoelen' " w:xpath="/ns0:vaardigheidsdoelen[1]/ns0:vaardigheidsdoel8[1]/ns0:niveau[1]" w:storeItemID="{9FEE4815-3C7E-4DC8-B634-024B4B210AF1}"/>
            <w:dropDownList w:lastValue="">
              <w:listItem w:value="Niveau"/>
              <w:listItem w:displayText="BB" w:value="BB"/>
              <w:listItem w:displayText="G" w:value="G"/>
              <w:listItem w:displayText="B" w:value="B"/>
            </w:dropDownList>
          </w:sdtPr>
          <w:sdtEndPr/>
          <w:sdtContent>
            <w:tc>
              <w:tcPr>
                <w:tcW w:w="850" w:type="dxa"/>
              </w:tcPr>
              <w:p w:rsidR="004E23C2" w:rsidRPr="00954EDF" w:rsidRDefault="00C050C5" w:rsidP="00C050C5">
                <w:r w:rsidRPr="00954EDF">
                  <w:rPr>
                    <w:rStyle w:val="Tekstvantijdelijkeaanduiding"/>
                  </w:rPr>
                  <w:t>Niveau</w:t>
                </w:r>
              </w:p>
            </w:tc>
          </w:sdtContent>
        </w:sdt>
        <w:sdt>
          <w:sdtPr>
            <w:id w:val="636841425"/>
            <w:lock w:val="sdtLocked"/>
            <w:placeholder>
              <w:docPart w:val="32C6EA08FC0E4EB2BE51452C62ACAE19"/>
            </w:placeholder>
            <w:showingPlcHdr/>
            <w:dataBinding w:prefixMappings="xmlns:ns0='http://schemas.eformity.nl/radiuscollege/onderwijsvorm/2015/04/vaardigheidsdoelen' " w:xpath="/ns0:vaardigheidsdoelen[1]/ns0:vaardigheidsdoel8[1]/ns0:omschrijving[1]" w:storeItemID="{9FEE4815-3C7E-4DC8-B634-024B4B210AF1}"/>
            <w:text/>
          </w:sdtPr>
          <w:sdtEndPr/>
          <w:sdtContent>
            <w:tc>
              <w:tcPr>
                <w:tcW w:w="7086" w:type="dxa"/>
              </w:tcPr>
              <w:p w:rsidR="004E23C2" w:rsidRPr="00954EDF" w:rsidRDefault="00107C6A" w:rsidP="00107C6A">
                <w:r w:rsidRPr="00954EDF">
                  <w:rPr>
                    <w:rStyle w:val="Tekstvantijdelijkeaanduiding"/>
                  </w:rPr>
                  <w:t>Geef hier een vaardigheidsdoel op.</w:t>
                </w:r>
              </w:p>
            </w:tc>
          </w:sdtContent>
        </w:sdt>
      </w:tr>
      <w:bookmarkEnd w:id="9"/>
    </w:tbl>
    <w:p w:rsidR="00390162" w:rsidRPr="00954EDF" w:rsidRDefault="00390162"/>
    <w:tbl>
      <w:tblPr>
        <w:tblStyle w:val="RCTabel"/>
        <w:tblW w:w="0" w:type="auto"/>
        <w:tblLayout w:type="fixed"/>
        <w:tblLook w:val="04A0" w:firstRow="1" w:lastRow="0" w:firstColumn="1" w:lastColumn="0" w:noHBand="0" w:noVBand="1"/>
      </w:tblPr>
      <w:tblGrid>
        <w:gridCol w:w="9864"/>
      </w:tblGrid>
      <w:tr w:rsidR="00390162" w:rsidRPr="00954EDF" w:rsidTr="00C434D1">
        <w:trPr>
          <w:cantSplit/>
        </w:trPr>
        <w:tc>
          <w:tcPr>
            <w:tcW w:w="9864" w:type="dxa"/>
          </w:tcPr>
          <w:p w:rsidR="00390162" w:rsidRPr="00954EDF" w:rsidRDefault="00390162" w:rsidP="008B3471">
            <w:pPr>
              <w:pStyle w:val="RCLeerbreinprincipeLegenda"/>
            </w:pPr>
            <w:r w:rsidRPr="00954EDF">
              <w:lastRenderedPageBreak/>
              <w:tab/>
            </w:r>
            <w:r w:rsidRPr="00954EDF">
              <w:rPr>
                <w:noProof/>
              </w:rPr>
              <w:drawing>
                <wp:inline distT="0" distB="0" distL="0" distR="0" wp14:anchorId="2FD89C0F" wp14:editId="23E7B6D4">
                  <wp:extent cx="324000" cy="324000"/>
                  <wp:effectExtent l="0" t="0" r="0" b="0"/>
                  <wp:docPr id="3" name="Picture 3" descr="Icon_L_Veiligheid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rsidRPr="00954EDF">
              <w:tab/>
            </w:r>
            <w:r w:rsidRPr="00954EDF">
              <w:rPr>
                <w:noProof/>
              </w:rPr>
              <w:drawing>
                <wp:inline distT="0" distB="0" distL="0" distR="0" wp14:anchorId="0B5DB285" wp14:editId="24964114">
                  <wp:extent cx="324000" cy="324000"/>
                  <wp:effectExtent l="0" t="0" r="0" b="0"/>
                  <wp:docPr id="4" name="Picture 4" descr="Icon_L_Nieuwsgierigheid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rsidRPr="00954EDF">
              <w:tab/>
            </w:r>
            <w:r w:rsidRPr="00954EDF">
              <w:rPr>
                <w:noProof/>
              </w:rPr>
              <w:drawing>
                <wp:inline distT="0" distB="0" distL="0" distR="0" wp14:anchorId="334B6EEA" wp14:editId="6FEAC7E5">
                  <wp:extent cx="324000" cy="324000"/>
                  <wp:effectExtent l="0" t="0" r="0" b="0"/>
                  <wp:docPr id="5" name="Picture 5" descr="Icon_L_Leeromgeving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rsidRPr="00954EDF">
              <w:tab/>
            </w:r>
            <w:r w:rsidRPr="00954EDF">
              <w:rPr>
                <w:noProof/>
              </w:rPr>
              <w:drawing>
                <wp:inline distT="0" distB="0" distL="0" distR="0" wp14:anchorId="1D038192" wp14:editId="2A8E8EBD">
                  <wp:extent cx="324000" cy="324000"/>
                  <wp:effectExtent l="0" t="0" r="0" b="0"/>
                  <wp:docPr id="6" name="Picture 6" descr="Icon_L_Herhale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rsidRPr="00954EDF">
              <w:tab/>
            </w:r>
            <w:r w:rsidRPr="00954EDF">
              <w:rPr>
                <w:noProof/>
              </w:rPr>
              <w:drawing>
                <wp:inline distT="0" distB="0" distL="0" distR="0" wp14:anchorId="3A06B430" wp14:editId="2E3B72E0">
                  <wp:extent cx="324000" cy="324000"/>
                  <wp:effectExtent l="0" t="0" r="0" b="0"/>
                  <wp:docPr id="7" name="Picture 7" descr="Icon_L_Samenwerking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rsidRPr="00954EDF">
              <w:tab/>
            </w:r>
            <w:r w:rsidRPr="00954EDF">
              <w:rPr>
                <w:noProof/>
              </w:rPr>
              <w:drawing>
                <wp:inline distT="0" distB="0" distL="0" distR="0" wp14:anchorId="39B2C242" wp14:editId="19D33160">
                  <wp:extent cx="324000" cy="324000"/>
                  <wp:effectExtent l="0" t="0" r="0" b="0"/>
                  <wp:docPr id="8" name="Picture 8" descr="Icon_L_Focus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rsidRPr="00954EDF">
              <w:tab/>
            </w:r>
            <w:r w:rsidRPr="00954EDF">
              <w:rPr>
                <w:noProof/>
              </w:rPr>
              <w:drawing>
                <wp:inline distT="0" distB="0" distL="0" distR="0" wp14:anchorId="5619E9B8" wp14:editId="3B281A60">
                  <wp:extent cx="324000" cy="324000"/>
                  <wp:effectExtent l="0" t="0" r="0" b="0"/>
                  <wp:docPr id="9" name="Picture 9" descr="Icon_L_Zintuige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rsidRPr="00954EDF">
              <w:tab/>
            </w:r>
            <w:r w:rsidRPr="00954EDF">
              <w:rPr>
                <w:noProof/>
              </w:rPr>
              <w:drawing>
                <wp:inline distT="0" distB="0" distL="0" distR="0" wp14:anchorId="0C88A93F" wp14:editId="71D19D97">
                  <wp:extent cx="324000" cy="324000"/>
                  <wp:effectExtent l="0" t="0" r="0" b="0"/>
                  <wp:docPr id="10" name="Picture 10" descr="Icon_L_Voortbouwe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rsidRPr="00954EDF">
              <w:tab/>
            </w:r>
            <w:r w:rsidRPr="00954EDF">
              <w:rPr>
                <w:noProof/>
              </w:rPr>
              <w:drawing>
                <wp:inline distT="0" distB="0" distL="0" distR="0" wp14:anchorId="1197A38B" wp14:editId="0169BE60">
                  <wp:extent cx="324000" cy="324000"/>
                  <wp:effectExtent l="0" t="0" r="0" b="0"/>
                  <wp:docPr id="11" name="Picture 11" descr="Icon_L_Feedback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rsidRPr="00954EDF">
              <w:tab/>
            </w:r>
            <w:r w:rsidRPr="00954EDF">
              <w:rPr>
                <w:noProof/>
              </w:rPr>
              <w:drawing>
                <wp:inline distT="0" distB="0" distL="0" distR="0" wp14:anchorId="50B9292A" wp14:editId="6A6D0440">
                  <wp:extent cx="324000" cy="324000"/>
                  <wp:effectExtent l="0" t="0" r="0" b="0"/>
                  <wp:docPr id="12" name="Picture 12" descr="Icon_L_Structuur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p w:rsidR="00390162" w:rsidRPr="00954EDF" w:rsidRDefault="00390162" w:rsidP="008B3471">
            <w:pPr>
              <w:pStyle w:val="RCLeerbreinprincipeLegenda"/>
            </w:pPr>
            <w:r w:rsidRPr="00954EDF">
              <w:tab/>
              <w:t>Veiligheid</w:t>
            </w:r>
            <w:r w:rsidRPr="00954EDF">
              <w:tab/>
              <w:t>Nieuwsgierigheid</w:t>
            </w:r>
            <w:r w:rsidRPr="00954EDF">
              <w:tab/>
              <w:t>Leeromgeving</w:t>
            </w:r>
            <w:r w:rsidRPr="00954EDF">
              <w:tab/>
              <w:t>Herhalen</w:t>
            </w:r>
            <w:r w:rsidRPr="00954EDF">
              <w:tab/>
              <w:t>Samenwerking</w:t>
            </w:r>
            <w:r w:rsidRPr="00954EDF">
              <w:tab/>
              <w:t>Focus</w:t>
            </w:r>
            <w:r w:rsidRPr="00954EDF">
              <w:tab/>
              <w:t>Zintuigen</w:t>
            </w:r>
            <w:r w:rsidRPr="00954EDF">
              <w:tab/>
              <w:t>Voortbouwen</w:t>
            </w:r>
            <w:r w:rsidRPr="00954EDF">
              <w:tab/>
              <w:t>Feedback</w:t>
            </w:r>
            <w:r w:rsidRPr="00954EDF">
              <w:tab/>
              <w:t>Structuur</w:t>
            </w:r>
          </w:p>
        </w:tc>
      </w:tr>
    </w:tbl>
    <w:p w:rsidR="0042486F" w:rsidRPr="00954EDF" w:rsidRDefault="0042486F" w:rsidP="0042486F">
      <w:pPr>
        <w:rPr>
          <w:sz w:val="28"/>
        </w:rPr>
      </w:pPr>
    </w:p>
    <w:p w:rsidR="006F408F" w:rsidRPr="00954EDF" w:rsidRDefault="00CC7750" w:rsidP="00FB2463">
      <w:pPr>
        <w:pStyle w:val="RCKop"/>
      </w:pPr>
      <w:r w:rsidRPr="00954EDF">
        <w:t xml:space="preserve">Aansturing: </w:t>
      </w:r>
      <w:r w:rsidR="001617BB">
        <w:t>30</w:t>
      </w:r>
      <w:r w:rsidR="006F408F" w:rsidRPr="00954EDF">
        <w:t xml:space="preserve"> min</w:t>
      </w:r>
      <w:r w:rsidR="00352FEA" w:rsidRPr="00954EDF">
        <w:t>uten</w:t>
      </w:r>
    </w:p>
    <w:tbl>
      <w:tblPr>
        <w:tblStyle w:val="RCTabel"/>
        <w:tblW w:w="0" w:type="auto"/>
        <w:tblLayout w:type="fixed"/>
        <w:tblLook w:val="04A0" w:firstRow="1" w:lastRow="0" w:firstColumn="1" w:lastColumn="0" w:noHBand="0" w:noVBand="1"/>
      </w:tblPr>
      <w:tblGrid>
        <w:gridCol w:w="936"/>
        <w:gridCol w:w="1984"/>
        <w:gridCol w:w="2126"/>
        <w:gridCol w:w="4818"/>
      </w:tblGrid>
      <w:tr w:rsidR="005F619A" w:rsidRPr="00954EDF" w:rsidTr="00C434D1">
        <w:trPr>
          <w:tblHeader/>
        </w:trPr>
        <w:tc>
          <w:tcPr>
            <w:tcW w:w="936" w:type="dxa"/>
            <w:shd w:val="clear" w:color="auto" w:fill="D3D3D3" w:themeFill="accent3"/>
          </w:tcPr>
          <w:p w:rsidR="005F619A" w:rsidRPr="00954EDF" w:rsidRDefault="00B65620" w:rsidP="00655EB9">
            <w:pPr>
              <w:pStyle w:val="RCTabelkop"/>
            </w:pPr>
            <w:r w:rsidRPr="00954EDF">
              <w:t>TIJD</w:t>
            </w:r>
            <w:r w:rsidRPr="00954EDF">
              <w:fldChar w:fldCharType="begin"/>
            </w:r>
            <w:r w:rsidRPr="00954EDF">
              <w:instrText xml:space="preserve"> RC: /v</w:instrText>
            </w:r>
            <w:r w:rsidRPr="00954EDF">
              <w:fldChar w:fldCharType="end"/>
            </w:r>
          </w:p>
        </w:tc>
        <w:tc>
          <w:tcPr>
            <w:tcW w:w="1984" w:type="dxa"/>
            <w:shd w:val="clear" w:color="auto" w:fill="D3D3D3" w:themeFill="accent3"/>
          </w:tcPr>
          <w:p w:rsidR="005F619A" w:rsidRPr="00954EDF" w:rsidRDefault="005F619A" w:rsidP="00EF7408">
            <w:pPr>
              <w:pStyle w:val="RCTabelkop"/>
            </w:pPr>
            <w:r w:rsidRPr="00954EDF">
              <w:t>VORM</w:t>
            </w:r>
          </w:p>
        </w:tc>
        <w:tc>
          <w:tcPr>
            <w:tcW w:w="6944" w:type="dxa"/>
            <w:gridSpan w:val="2"/>
            <w:shd w:val="clear" w:color="auto" w:fill="D3D3D3" w:themeFill="accent3"/>
          </w:tcPr>
          <w:p w:rsidR="005F619A" w:rsidRPr="00954EDF" w:rsidRDefault="005F619A" w:rsidP="00EF7408">
            <w:pPr>
              <w:pStyle w:val="RCTabelkop"/>
            </w:pPr>
            <w:r w:rsidRPr="00954EDF">
              <w:t xml:space="preserve">BESCHRIJVING OEFENING OF ONDERDEEL </w:t>
            </w:r>
          </w:p>
        </w:tc>
      </w:tr>
      <w:tr w:rsidR="005F619A" w:rsidRPr="00954EDF" w:rsidTr="00327697">
        <w:tc>
          <w:tcPr>
            <w:tcW w:w="936" w:type="dxa"/>
          </w:tcPr>
          <w:p w:rsidR="005F619A" w:rsidRPr="00954EDF" w:rsidRDefault="005F619A" w:rsidP="00C434D1">
            <w:bookmarkStart w:id="10" w:name="rc_ba_student_1" w:colFirst="2" w:colLast="2"/>
          </w:p>
        </w:tc>
        <w:tc>
          <w:tcPr>
            <w:tcW w:w="1984" w:type="dxa"/>
          </w:tcPr>
          <w:p w:rsidR="005F619A" w:rsidRPr="00954EDF" w:rsidRDefault="005F619A" w:rsidP="007A0E8A">
            <w:r w:rsidRPr="00954EDF">
              <w:t>Opstart</w:t>
            </w:r>
          </w:p>
          <w:p w:rsidR="005F619A" w:rsidRPr="00954EDF" w:rsidRDefault="005F619A" w:rsidP="007A0E8A">
            <w:pPr>
              <w:pStyle w:val="RCLeerbreinprincipeHandmatig"/>
            </w:pPr>
            <w:r w:rsidRPr="00954EDF">
              <w:rPr>
                <w:noProof/>
              </w:rPr>
              <w:drawing>
                <wp:inline distT="0" distB="0" distL="0" distR="0" wp14:anchorId="7349084D" wp14:editId="53D0783E">
                  <wp:extent cx="324000" cy="324000"/>
                  <wp:effectExtent l="0" t="0" r="0" b="0"/>
                  <wp:docPr id="27" name="Picture 27" descr="Icon_L_Veiligheid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7FA1CF8A" wp14:editId="7DA3EC59">
                  <wp:extent cx="324000" cy="324000"/>
                  <wp:effectExtent l="0" t="0" r="0" b="0"/>
                  <wp:docPr id="28" name="Picture 28" descr="Icon_L_Structuur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tc>
        <w:tc>
          <w:tcPr>
            <w:tcW w:w="6944" w:type="dxa"/>
            <w:gridSpan w:val="2"/>
          </w:tcPr>
          <w:p w:rsidR="00466329" w:rsidRDefault="00B57147" w:rsidP="00466329">
            <w:pPr>
              <w:numPr>
                <w:ilvl w:val="0"/>
                <w:numId w:val="2"/>
              </w:numPr>
            </w:pPr>
            <w:r w:rsidRPr="00954EDF">
              <w:t>Welkom heten</w:t>
            </w:r>
            <w:r w:rsidR="00457A37">
              <w:t>.</w:t>
            </w:r>
          </w:p>
          <w:p w:rsidR="005F619A" w:rsidRPr="00466329" w:rsidRDefault="00466329" w:rsidP="00466329">
            <w:pPr>
              <w:numPr>
                <w:ilvl w:val="0"/>
                <w:numId w:val="2"/>
              </w:numPr>
            </w:pPr>
            <w:r>
              <w:rPr>
                <w:b/>
                <w:bCs/>
              </w:rPr>
              <w:t xml:space="preserve">Introductie: </w:t>
            </w:r>
            <w:r>
              <w:t>Aan het begin van de les ga je kijken naar een slideshow presentatie.</w:t>
            </w:r>
          </w:p>
        </w:tc>
      </w:tr>
      <w:bookmarkEnd w:id="10"/>
      <w:tr w:rsidR="00D91E78" w:rsidRPr="00954EDF" w:rsidTr="00A308E6">
        <w:tc>
          <w:tcPr>
            <w:tcW w:w="936" w:type="dxa"/>
            <w:vMerge w:val="restart"/>
          </w:tcPr>
          <w:p w:rsidR="00D91E78" w:rsidRPr="00954EDF" w:rsidRDefault="00457A37" w:rsidP="00C434D1">
            <w:r>
              <w:t>30</w:t>
            </w:r>
            <w:r w:rsidR="00D91E78" w:rsidRPr="00954EDF">
              <w:t xml:space="preserve"> min</w:t>
            </w:r>
          </w:p>
        </w:tc>
        <w:tc>
          <w:tcPr>
            <w:tcW w:w="1984" w:type="dxa"/>
            <w:shd w:val="clear" w:color="auto" w:fill="F4F4F4" w:themeFill="accent4"/>
          </w:tcPr>
          <w:p w:rsidR="00D91E78" w:rsidRPr="00954EDF" w:rsidRDefault="00D91E78" w:rsidP="008B3471">
            <w:pPr>
              <w:pStyle w:val="RCTabelkop"/>
            </w:pPr>
            <w:r w:rsidRPr="00954EDF">
              <w:t>ACTIVERENDE DIDACTIEK</w:t>
            </w:r>
          </w:p>
        </w:tc>
        <w:tc>
          <w:tcPr>
            <w:tcW w:w="6944" w:type="dxa"/>
            <w:gridSpan w:val="2"/>
            <w:shd w:val="clear" w:color="auto" w:fill="F4F4F4" w:themeFill="accent4"/>
          </w:tcPr>
          <w:p w:rsidR="00D91E78" w:rsidRPr="00954EDF" w:rsidRDefault="00D91E78" w:rsidP="00D56CD8">
            <w:pPr>
              <w:pStyle w:val="RCTabelonderdeel"/>
            </w:pPr>
            <w:r w:rsidRPr="00954EDF">
              <w:t xml:space="preserve">OEFENING 1: </w:t>
            </w:r>
            <w:r w:rsidR="00457A37">
              <w:t>Introductie en uitleg over ASP.NET en MVC</w:t>
            </w:r>
          </w:p>
        </w:tc>
      </w:tr>
      <w:tr w:rsidR="003B080F" w:rsidRPr="00954EDF" w:rsidTr="00210247">
        <w:tc>
          <w:tcPr>
            <w:tcW w:w="936" w:type="dxa"/>
            <w:vMerge/>
          </w:tcPr>
          <w:p w:rsidR="003B080F" w:rsidRPr="00954EDF" w:rsidRDefault="003B080F" w:rsidP="003B080F">
            <w:bookmarkStart w:id="11" w:name="rc_ba_student_2" w:colFirst="1" w:colLast="1"/>
          </w:p>
        </w:tc>
        <w:tc>
          <w:tcPr>
            <w:tcW w:w="1984" w:type="dxa"/>
          </w:tcPr>
          <w:p w:rsidR="003B080F" w:rsidRPr="00954EDF" w:rsidRDefault="003B080F" w:rsidP="003B080F">
            <w:pPr>
              <w:pStyle w:val="RCLeerbreinprincipeLinks"/>
            </w:pPr>
            <w:r w:rsidRPr="00954EDF">
              <w:rPr>
                <w:noProof/>
              </w:rPr>
              <w:drawing>
                <wp:inline distT="0" distB="0" distL="0" distR="0" wp14:anchorId="14AEFF0E" wp14:editId="187B8525">
                  <wp:extent cx="324000" cy="324000"/>
                  <wp:effectExtent l="0" t="0" r="0" b="0"/>
                  <wp:docPr id="17" name="Afbeelding 16" descr="Icon_L_Focus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55AF93BD" wp14:editId="4BC39572">
                  <wp:extent cx="324000" cy="324000"/>
                  <wp:effectExtent l="0" t="0" r="0" b="0"/>
                  <wp:docPr id="18" name="Afbeelding 19" descr="Icon_L_Herhale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294923D0" wp14:editId="75EF9D87">
                  <wp:extent cx="324000" cy="324000"/>
                  <wp:effectExtent l="0" t="0" r="0" b="0"/>
                  <wp:docPr id="21" name="Afbeelding 20" descr="Icon_L_Veiligheid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24000" cy="324000"/>
                          </a:xfrm>
                          <a:prstGeom prst="rect">
                            <a:avLst/>
                          </a:prstGeom>
                        </pic:spPr>
                      </pic:pic>
                    </a:graphicData>
                  </a:graphic>
                </wp:inline>
              </w:drawing>
            </w:r>
            <w:r w:rsidRPr="00954EDF">
              <w:t xml:space="preserve"> </w:t>
            </w:r>
          </w:p>
        </w:tc>
        <w:tc>
          <w:tcPr>
            <w:tcW w:w="2126" w:type="dxa"/>
            <w:vAlign w:val="center"/>
          </w:tcPr>
          <w:p w:rsidR="00F94232" w:rsidRPr="00954EDF" w:rsidRDefault="00210247" w:rsidP="00210247">
            <w:pPr>
              <w:pStyle w:val="RCTabelkop"/>
            </w:pPr>
            <w:r w:rsidRPr="00954EDF">
              <w:t>DIDACTISCHE VORM</w:t>
            </w:r>
          </w:p>
          <w:sdt>
            <w:sdtPr>
              <w:id w:val="132762360"/>
              <w:lock w:val="sdtLocked"/>
              <w:placeholder>
                <w:docPart w:val="4734B4C00FF740679D4A8B5CCBCC5AAD"/>
              </w:placeholder>
              <w:comboBox>
                <w:listItem w:displayText="Demo medestudent" w:value="Demo medestudent"/>
                <w:listItem w:displayText="Demo trainer/ instructeur" w:value="Demo trainer/ instructeur"/>
                <w:listItem w:displayText="Filmpje" w:value="Filmpje"/>
                <w:listItem w:displayText="Gastspreker" w:value="Gastspreker"/>
                <w:listItem w:displayText="Instructie" w:value="Instructie"/>
                <w:listItem w:displayText="Materiaaldemo" w:value="Materiaaldemo"/>
                <w:listItem w:displayText="Quiz" w:value="Quiz"/>
                <w:listItem w:displayText="Rollenspel" w:value="Rollenspel"/>
                <w:listItem w:displayText="Subgroepen" w:value="Subgroepen"/>
                <w:listItem w:displayText="Test" w:value="Test"/>
                <w:listItem w:displayText="Werken in duo's" w:value="Werken in duo's"/>
                <w:listItem w:displayText="Zelf oefenen" w:value="Zelf oefenen"/>
                <w:listItem w:displayText="Overig" w:value="Overig"/>
              </w:comboBox>
            </w:sdtPr>
            <w:sdtEndPr/>
            <w:sdtContent>
              <w:p w:rsidR="003B080F" w:rsidRPr="00954EDF" w:rsidRDefault="00457A37" w:rsidP="006628C8">
                <w:r>
                  <w:t>Instructie</w:t>
                </w:r>
              </w:p>
            </w:sdtContent>
          </w:sdt>
        </w:tc>
        <w:tc>
          <w:tcPr>
            <w:tcW w:w="4818" w:type="dxa"/>
            <w:vAlign w:val="center"/>
          </w:tcPr>
          <w:p w:rsidR="003B080F" w:rsidRPr="00954EDF" w:rsidRDefault="003B080F" w:rsidP="00A912F1">
            <w:pPr>
              <w:pStyle w:val="RCVaardigheidsdoel"/>
            </w:pPr>
            <w:r w:rsidRPr="00954EDF">
              <w:t>1</w:t>
            </w:r>
            <w:r w:rsidRPr="00954EDF">
              <w:tab/>
              <w:t>2</w:t>
            </w:r>
            <w:r w:rsidRPr="00954EDF">
              <w:tab/>
              <w:t>3</w:t>
            </w:r>
            <w:r w:rsidRPr="00954EDF">
              <w:tab/>
              <w:t>4</w:t>
            </w:r>
            <w:r w:rsidRPr="00954EDF">
              <w:tab/>
              <w:t>5</w:t>
            </w:r>
            <w:r w:rsidRPr="00954EDF">
              <w:tab/>
              <w:t>6</w:t>
            </w:r>
            <w:r w:rsidRPr="00954EDF">
              <w:tab/>
              <w:t>7</w:t>
            </w:r>
            <w:r w:rsidRPr="00954EDF">
              <w:tab/>
              <w:t>8</w:t>
            </w:r>
          </w:p>
        </w:tc>
      </w:tr>
      <w:bookmarkEnd w:id="11"/>
      <w:tr w:rsidR="003B080F" w:rsidRPr="00954EDF" w:rsidTr="005B1884">
        <w:tc>
          <w:tcPr>
            <w:tcW w:w="936" w:type="dxa"/>
            <w:vMerge/>
          </w:tcPr>
          <w:p w:rsidR="003B080F" w:rsidRPr="00954EDF" w:rsidRDefault="003B080F" w:rsidP="003B080F"/>
        </w:tc>
        <w:tc>
          <w:tcPr>
            <w:tcW w:w="8928" w:type="dxa"/>
            <w:gridSpan w:val="3"/>
          </w:tcPr>
          <w:p w:rsidR="003B080F" w:rsidRPr="00954EDF" w:rsidRDefault="003B080F" w:rsidP="003B080F">
            <w:pPr>
              <w:pStyle w:val="RCTabelkop"/>
            </w:pPr>
            <w:r w:rsidRPr="00954EDF">
              <w:t>DE STUDENT TRAINT HIERMEE DE VAARDIGHEIDSDOELEN:</w:t>
            </w:r>
          </w:p>
          <w:p w:rsidR="003B080F" w:rsidRDefault="00466329" w:rsidP="003B080F">
            <w:pPr>
              <w:numPr>
                <w:ilvl w:val="0"/>
                <w:numId w:val="2"/>
              </w:numPr>
            </w:pPr>
            <w:r>
              <w:t>Nieuwsgierigheid</w:t>
            </w:r>
            <w:r w:rsidR="00457A37">
              <w:t>.</w:t>
            </w:r>
          </w:p>
          <w:p w:rsidR="00466329" w:rsidRDefault="00466329" w:rsidP="003B080F">
            <w:pPr>
              <w:numPr>
                <w:ilvl w:val="0"/>
                <w:numId w:val="2"/>
              </w:numPr>
            </w:pPr>
            <w:r>
              <w:t>Focus</w:t>
            </w:r>
            <w:r w:rsidR="00457A37">
              <w:t>.</w:t>
            </w:r>
          </w:p>
          <w:p w:rsidR="00466329" w:rsidRDefault="00466329" w:rsidP="003B080F">
            <w:pPr>
              <w:numPr>
                <w:ilvl w:val="0"/>
                <w:numId w:val="2"/>
              </w:numPr>
            </w:pPr>
            <w:r>
              <w:t>Zintuiglijk rijk</w:t>
            </w:r>
            <w:r w:rsidR="00457A37">
              <w:t>.</w:t>
            </w:r>
          </w:p>
          <w:p w:rsidR="00466329" w:rsidRPr="00954EDF" w:rsidRDefault="00466329" w:rsidP="003B080F">
            <w:pPr>
              <w:numPr>
                <w:ilvl w:val="0"/>
                <w:numId w:val="2"/>
              </w:numPr>
            </w:pPr>
            <w:r>
              <w:t>Veiligheid en relatie</w:t>
            </w:r>
            <w:r w:rsidR="00457A37">
              <w:t>.</w:t>
            </w:r>
          </w:p>
        </w:tc>
      </w:tr>
      <w:tr w:rsidR="003B080F" w:rsidRPr="00954EDF" w:rsidTr="00B57147">
        <w:trPr>
          <w:trHeight w:val="1077"/>
        </w:trPr>
        <w:tc>
          <w:tcPr>
            <w:tcW w:w="936" w:type="dxa"/>
            <w:vMerge/>
          </w:tcPr>
          <w:p w:rsidR="003B080F" w:rsidRPr="00954EDF" w:rsidRDefault="003B080F" w:rsidP="003B080F"/>
        </w:tc>
        <w:tc>
          <w:tcPr>
            <w:tcW w:w="8928" w:type="dxa"/>
            <w:gridSpan w:val="3"/>
          </w:tcPr>
          <w:p w:rsidR="003B080F" w:rsidRPr="00954EDF" w:rsidRDefault="003B080F" w:rsidP="003B080F">
            <w:pPr>
              <w:pStyle w:val="RCTabelkop"/>
            </w:pPr>
            <w:r w:rsidRPr="00954EDF">
              <w:t>DE OEFENING STAP-VOOR-STAP UITGEWERKT:</w:t>
            </w:r>
          </w:p>
          <w:p w:rsidR="003B080F" w:rsidRDefault="00466329" w:rsidP="00954EDF">
            <w:pPr>
              <w:numPr>
                <w:ilvl w:val="0"/>
                <w:numId w:val="17"/>
              </w:numPr>
            </w:pPr>
            <w:r>
              <w:t>Luisteren naar een korte uitleg over ASP en ASP.NET</w:t>
            </w:r>
            <w:r w:rsidR="00457A37">
              <w:t>.</w:t>
            </w:r>
          </w:p>
          <w:p w:rsidR="00466329" w:rsidRDefault="00466329" w:rsidP="00466329">
            <w:pPr>
              <w:numPr>
                <w:ilvl w:val="0"/>
                <w:numId w:val="17"/>
              </w:numPr>
            </w:pPr>
            <w:r>
              <w:t>Luisteren naar een korte uitleg over MVC</w:t>
            </w:r>
            <w:r w:rsidR="00457A37">
              <w:t>.</w:t>
            </w:r>
          </w:p>
          <w:p w:rsidR="00466329" w:rsidRPr="00954EDF" w:rsidRDefault="00466329" w:rsidP="00466329">
            <w:pPr>
              <w:numPr>
                <w:ilvl w:val="0"/>
                <w:numId w:val="17"/>
              </w:numPr>
            </w:pPr>
            <w:r>
              <w:t>Luisteren naar een korte uitleg over het verschil tussen ASP.NET en ASP.NET MVC, en argumenten geven waarom je voor MVC zou kunnen kiezen</w:t>
            </w:r>
            <w:r w:rsidR="00457A37">
              <w:t>.</w:t>
            </w:r>
          </w:p>
        </w:tc>
      </w:tr>
      <w:tr w:rsidR="00A912F1" w:rsidRPr="00954EDF" w:rsidTr="00210247">
        <w:tc>
          <w:tcPr>
            <w:tcW w:w="936" w:type="dxa"/>
            <w:vMerge/>
          </w:tcPr>
          <w:p w:rsidR="00A912F1" w:rsidRPr="00954EDF" w:rsidRDefault="00A912F1" w:rsidP="003B080F">
            <w:bookmarkStart w:id="12" w:name="rc_ba_student_3" w:colFirst="1" w:colLast="1"/>
            <w:bookmarkStart w:id="13" w:name="rc_bo_aansturing_oefening2_1" w:colFirst="0" w:colLast="2"/>
          </w:p>
        </w:tc>
        <w:tc>
          <w:tcPr>
            <w:tcW w:w="1984" w:type="dxa"/>
          </w:tcPr>
          <w:p w:rsidR="00A912F1" w:rsidRPr="00954EDF" w:rsidRDefault="00A912F1" w:rsidP="00A912F1">
            <w:pPr>
              <w:pStyle w:val="RCLeerbreinprincipeLinks"/>
            </w:pPr>
            <w:r w:rsidRPr="00954EDF">
              <w:rPr>
                <w:noProof/>
              </w:rPr>
              <w:drawing>
                <wp:inline distT="0" distB="0" distL="0" distR="0" wp14:anchorId="047B4260" wp14:editId="07AE19F2">
                  <wp:extent cx="324000" cy="324000"/>
                  <wp:effectExtent l="0" t="0" r="0" b="0"/>
                  <wp:docPr id="15" name="Afbeelding 16" descr="Icon_L_Focus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3D260DD0" wp14:editId="77ECC78A">
                  <wp:extent cx="324000" cy="324000"/>
                  <wp:effectExtent l="0" t="0" r="0" b="0"/>
                  <wp:docPr id="16" name="Afbeelding 19" descr="Icon_L_Herhale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51AFF750" wp14:editId="66AF8D67">
                  <wp:extent cx="324000" cy="324000"/>
                  <wp:effectExtent l="0" t="0" r="0" b="0"/>
                  <wp:docPr id="19" name="Afbeelding 20" descr="Icon_L_Veiligheid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24000" cy="324000"/>
                          </a:xfrm>
                          <a:prstGeom prst="rect">
                            <a:avLst/>
                          </a:prstGeom>
                        </pic:spPr>
                      </pic:pic>
                    </a:graphicData>
                  </a:graphic>
                </wp:inline>
              </w:drawing>
            </w:r>
            <w:r w:rsidRPr="00954EDF">
              <w:t xml:space="preserve"> </w:t>
            </w:r>
          </w:p>
        </w:tc>
        <w:tc>
          <w:tcPr>
            <w:tcW w:w="2126" w:type="dxa"/>
            <w:vAlign w:val="center"/>
          </w:tcPr>
          <w:p w:rsidR="00F94232" w:rsidRPr="00954EDF" w:rsidRDefault="00210247" w:rsidP="00210247">
            <w:pPr>
              <w:pStyle w:val="RCTabelkop"/>
            </w:pPr>
            <w:r w:rsidRPr="00954EDF">
              <w:t>DIDACTISCHE VORM</w:t>
            </w:r>
          </w:p>
          <w:sdt>
            <w:sdtPr>
              <w:id w:val="-944999404"/>
              <w:lock w:val="sdtLocked"/>
              <w:placeholder>
                <w:docPart w:val="855C7B646CB643B0BCEC5384899A5825"/>
              </w:placeholder>
              <w:showingPlcHdr/>
              <w:comboBox>
                <w:listItem w:displayText="Demo medestudent" w:value="Demo medestudent"/>
                <w:listItem w:displayText="Demo trainer/ instructeur" w:value="Demo trainer/ instructeur"/>
                <w:listItem w:displayText="Filmpje" w:value="Filmpje"/>
                <w:listItem w:displayText="Gastspreker" w:value="Gastspreker"/>
                <w:listItem w:displayText="Instructie" w:value="Instructie"/>
                <w:listItem w:displayText="Materiaaldemo" w:value="Materiaaldemo"/>
                <w:listItem w:displayText="Quiz" w:value="Quiz"/>
                <w:listItem w:displayText="Rollenspel" w:value="Rollenspel"/>
                <w:listItem w:displayText="Subgroepen" w:value="Subgroepen"/>
                <w:listItem w:displayText="Test" w:value="Test"/>
                <w:listItem w:displayText="Werken in duo's" w:value="Werken in duo's"/>
                <w:listItem w:displayText="Zelf oefenen" w:value="Zelf oefenen"/>
                <w:listItem w:displayText="Overig" w:value="Overig"/>
              </w:comboBox>
            </w:sdtPr>
            <w:sdtEndPr/>
            <w:sdtContent>
              <w:p w:rsidR="00A912F1" w:rsidRPr="00954EDF" w:rsidRDefault="006D16F6" w:rsidP="006628C8">
                <w:r w:rsidRPr="00954EDF">
                  <w:rPr>
                    <w:color w:val="808080"/>
                  </w:rPr>
                  <w:t>Maak hier een keuze</w:t>
                </w:r>
              </w:p>
            </w:sdtContent>
          </w:sdt>
        </w:tc>
        <w:tc>
          <w:tcPr>
            <w:tcW w:w="4818" w:type="dxa"/>
            <w:vAlign w:val="center"/>
          </w:tcPr>
          <w:p w:rsidR="00A912F1" w:rsidRPr="00954EDF" w:rsidRDefault="00A912F1" w:rsidP="003B080F">
            <w:pPr>
              <w:pStyle w:val="RCVaardigheidsdoel"/>
            </w:pPr>
            <w:r w:rsidRPr="00954EDF">
              <w:t>1</w:t>
            </w:r>
            <w:r w:rsidRPr="00954EDF">
              <w:tab/>
              <w:t>2</w:t>
            </w:r>
            <w:r w:rsidRPr="00954EDF">
              <w:tab/>
              <w:t>3</w:t>
            </w:r>
            <w:r w:rsidRPr="00954EDF">
              <w:tab/>
              <w:t>4</w:t>
            </w:r>
            <w:r w:rsidRPr="00954EDF">
              <w:tab/>
              <w:t>5</w:t>
            </w:r>
            <w:r w:rsidRPr="00954EDF">
              <w:tab/>
              <w:t>6</w:t>
            </w:r>
            <w:r w:rsidRPr="00954EDF">
              <w:tab/>
              <w:t>7</w:t>
            </w:r>
            <w:r w:rsidRPr="00954EDF">
              <w:tab/>
              <w:t>8</w:t>
            </w:r>
          </w:p>
        </w:tc>
      </w:tr>
      <w:bookmarkEnd w:id="12"/>
      <w:bookmarkEnd w:id="13"/>
      <w:tr w:rsidR="003B080F" w:rsidRPr="00954EDF" w:rsidTr="00A308E6">
        <w:tc>
          <w:tcPr>
            <w:tcW w:w="936" w:type="dxa"/>
          </w:tcPr>
          <w:p w:rsidR="003B080F" w:rsidRPr="00954EDF" w:rsidRDefault="003B080F" w:rsidP="003B080F"/>
        </w:tc>
        <w:tc>
          <w:tcPr>
            <w:tcW w:w="1984" w:type="dxa"/>
          </w:tcPr>
          <w:p w:rsidR="003B080F" w:rsidRPr="00954EDF" w:rsidRDefault="003B080F" w:rsidP="003B080F">
            <w:r w:rsidRPr="00954EDF">
              <w:t>Doorstart</w:t>
            </w:r>
          </w:p>
          <w:p w:rsidR="003B080F" w:rsidRPr="00954EDF" w:rsidRDefault="003B080F" w:rsidP="003B080F">
            <w:pPr>
              <w:pStyle w:val="RCLeerbreinprincipeHandmatig"/>
            </w:pPr>
            <w:r w:rsidRPr="00954EDF">
              <w:rPr>
                <w:noProof/>
              </w:rPr>
              <w:drawing>
                <wp:inline distT="0" distB="0" distL="0" distR="0" wp14:anchorId="77D0A459" wp14:editId="1A3DD4CF">
                  <wp:extent cx="324000" cy="324000"/>
                  <wp:effectExtent l="0" t="0" r="0" b="0"/>
                  <wp:docPr id="29" name="Picture 29" descr="Icon_L_Structuur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tc>
        <w:tc>
          <w:tcPr>
            <w:tcW w:w="6944" w:type="dxa"/>
            <w:gridSpan w:val="2"/>
          </w:tcPr>
          <w:p w:rsidR="003B080F" w:rsidRPr="00954EDF" w:rsidRDefault="003B080F" w:rsidP="003B080F">
            <w:pPr>
              <w:numPr>
                <w:ilvl w:val="0"/>
                <w:numId w:val="2"/>
              </w:numPr>
            </w:pPr>
            <w:r w:rsidRPr="00954EDF">
              <w:t>Voorbereiding op Zelfstandig Trainen</w:t>
            </w:r>
          </w:p>
          <w:p w:rsidR="003B080F" w:rsidRPr="00954EDF" w:rsidRDefault="003B080F" w:rsidP="003B080F">
            <w:pPr>
              <w:numPr>
                <w:ilvl w:val="0"/>
                <w:numId w:val="2"/>
              </w:numPr>
            </w:pPr>
            <w:r w:rsidRPr="00954EDF">
              <w:t>Vaardigheidsdoelen nogmaals doornemen</w:t>
            </w:r>
          </w:p>
        </w:tc>
      </w:tr>
    </w:tbl>
    <w:p w:rsidR="0020541D" w:rsidRDefault="0020541D" w:rsidP="005C2587">
      <w:pPr>
        <w:pStyle w:val="RCKop"/>
      </w:pPr>
    </w:p>
    <w:p w:rsidR="0020541D" w:rsidRDefault="0020541D" w:rsidP="005C2587">
      <w:pPr>
        <w:pStyle w:val="RCKop"/>
      </w:pPr>
    </w:p>
    <w:p w:rsidR="0020541D" w:rsidRDefault="0020541D" w:rsidP="005C2587">
      <w:pPr>
        <w:pStyle w:val="RCKop"/>
      </w:pPr>
    </w:p>
    <w:p w:rsidR="0020541D" w:rsidRDefault="0020541D" w:rsidP="0020541D"/>
    <w:p w:rsidR="0020541D" w:rsidRDefault="0020541D" w:rsidP="0020541D"/>
    <w:p w:rsidR="0020541D" w:rsidRDefault="0020541D" w:rsidP="0020541D"/>
    <w:p w:rsidR="0020541D" w:rsidRDefault="0020541D" w:rsidP="0020541D"/>
    <w:p w:rsidR="0020541D" w:rsidRDefault="0020541D" w:rsidP="0020541D"/>
    <w:p w:rsidR="0020541D" w:rsidRDefault="0020541D" w:rsidP="0020541D"/>
    <w:p w:rsidR="0020541D" w:rsidRDefault="0020541D" w:rsidP="0020541D"/>
    <w:p w:rsidR="0020541D" w:rsidRDefault="0020541D" w:rsidP="0020541D"/>
    <w:p w:rsidR="0020541D" w:rsidRDefault="0020541D" w:rsidP="0020541D"/>
    <w:p w:rsidR="0020541D" w:rsidRDefault="0020541D" w:rsidP="0020541D"/>
    <w:p w:rsidR="0020541D" w:rsidRDefault="0020541D" w:rsidP="0020541D"/>
    <w:p w:rsidR="0020541D" w:rsidRDefault="0020541D" w:rsidP="0020541D"/>
    <w:p w:rsidR="0020541D" w:rsidRDefault="0020541D" w:rsidP="0020541D"/>
    <w:p w:rsidR="0020541D" w:rsidRDefault="0020541D" w:rsidP="0020541D"/>
    <w:p w:rsidR="0020541D" w:rsidRPr="0020541D" w:rsidRDefault="0020541D" w:rsidP="0020541D"/>
    <w:p w:rsidR="00CF4074" w:rsidRPr="00954EDF" w:rsidRDefault="00CF4074" w:rsidP="005C2587">
      <w:pPr>
        <w:pStyle w:val="RCKop"/>
      </w:pPr>
      <w:r w:rsidRPr="00954EDF">
        <w:t>Zelfstandig trainen</w:t>
      </w:r>
      <w:r w:rsidR="00CC7750" w:rsidRPr="00954EDF">
        <w:t>:</w:t>
      </w:r>
      <w:r w:rsidRPr="00954EDF">
        <w:t xml:space="preserve"> </w:t>
      </w:r>
      <w:r w:rsidR="001617BB">
        <w:t>7</w:t>
      </w:r>
      <w:r w:rsidR="00A315C3">
        <w:t>5</w:t>
      </w:r>
      <w:r w:rsidRPr="00954EDF">
        <w:t xml:space="preserve"> min</w:t>
      </w:r>
      <w:r w:rsidR="00CC7750" w:rsidRPr="00954EDF">
        <w:t>uten</w:t>
      </w:r>
    </w:p>
    <w:tbl>
      <w:tblPr>
        <w:tblStyle w:val="RCTabel"/>
        <w:tblW w:w="0" w:type="auto"/>
        <w:tblLayout w:type="fixed"/>
        <w:tblLook w:val="04A0" w:firstRow="1" w:lastRow="0" w:firstColumn="1" w:lastColumn="0" w:noHBand="0" w:noVBand="1"/>
      </w:tblPr>
      <w:tblGrid>
        <w:gridCol w:w="936"/>
        <w:gridCol w:w="1984"/>
        <w:gridCol w:w="2126"/>
        <w:gridCol w:w="4818"/>
      </w:tblGrid>
      <w:tr w:rsidR="00EB00C4" w:rsidRPr="00954EDF" w:rsidTr="00C434D1">
        <w:trPr>
          <w:tblHeader/>
        </w:trPr>
        <w:tc>
          <w:tcPr>
            <w:tcW w:w="936" w:type="dxa"/>
            <w:shd w:val="clear" w:color="auto" w:fill="D3D3D3" w:themeFill="accent3"/>
          </w:tcPr>
          <w:p w:rsidR="00EB00C4" w:rsidRPr="00954EDF" w:rsidRDefault="00655EB9" w:rsidP="00655EB9">
            <w:pPr>
              <w:pStyle w:val="RCTabelkop"/>
            </w:pPr>
            <w:r w:rsidRPr="00954EDF">
              <w:t>TIJD</w:t>
            </w:r>
            <w:r w:rsidRPr="00954EDF">
              <w:fldChar w:fldCharType="begin"/>
            </w:r>
            <w:r w:rsidRPr="00954EDF">
              <w:instrText xml:space="preserve"> RC</w:instrText>
            </w:r>
            <w:r w:rsidR="00B65620" w:rsidRPr="00954EDF">
              <w:instrText>:</w:instrText>
            </w:r>
            <w:r w:rsidRPr="00954EDF">
              <w:instrText xml:space="preserve"> /v</w:instrText>
            </w:r>
            <w:r w:rsidRPr="00954EDF">
              <w:fldChar w:fldCharType="end"/>
            </w:r>
          </w:p>
        </w:tc>
        <w:tc>
          <w:tcPr>
            <w:tcW w:w="1984" w:type="dxa"/>
            <w:shd w:val="clear" w:color="auto" w:fill="D3D3D3" w:themeFill="accent3"/>
          </w:tcPr>
          <w:p w:rsidR="00EB00C4" w:rsidRPr="00954EDF" w:rsidRDefault="00EB00C4" w:rsidP="007A0E8A">
            <w:pPr>
              <w:pStyle w:val="RCTabelkop"/>
            </w:pPr>
            <w:r w:rsidRPr="00954EDF">
              <w:t>VORM</w:t>
            </w:r>
          </w:p>
        </w:tc>
        <w:tc>
          <w:tcPr>
            <w:tcW w:w="6944" w:type="dxa"/>
            <w:gridSpan w:val="2"/>
            <w:shd w:val="clear" w:color="auto" w:fill="D3D3D3" w:themeFill="accent3"/>
          </w:tcPr>
          <w:p w:rsidR="00EB00C4" w:rsidRPr="00954EDF" w:rsidRDefault="00EB00C4" w:rsidP="007A0E8A">
            <w:pPr>
              <w:pStyle w:val="RCTabelkop"/>
            </w:pPr>
            <w:r w:rsidRPr="00954EDF">
              <w:t xml:space="preserve">BESCHRIJVING OEFENING OF ONDERDEEL </w:t>
            </w:r>
          </w:p>
        </w:tc>
      </w:tr>
      <w:tr w:rsidR="00EB00C4" w:rsidRPr="00954EDF" w:rsidTr="00A308E6">
        <w:tc>
          <w:tcPr>
            <w:tcW w:w="936" w:type="dxa"/>
          </w:tcPr>
          <w:p w:rsidR="00EB00C4" w:rsidRPr="00954EDF" w:rsidRDefault="00EB00C4" w:rsidP="00C434D1">
            <w:bookmarkStart w:id="14" w:name="rc_ba_student_4" w:colFirst="2" w:colLast="2"/>
          </w:p>
        </w:tc>
        <w:tc>
          <w:tcPr>
            <w:tcW w:w="1984" w:type="dxa"/>
          </w:tcPr>
          <w:p w:rsidR="00EB00C4" w:rsidRPr="00954EDF" w:rsidRDefault="00EB00C4" w:rsidP="007A0E8A">
            <w:r w:rsidRPr="00954EDF">
              <w:t>Opstart</w:t>
            </w:r>
          </w:p>
          <w:p w:rsidR="00EB00C4" w:rsidRPr="00954EDF" w:rsidRDefault="00917E0E" w:rsidP="008B3471">
            <w:pPr>
              <w:pStyle w:val="RCLeerbreinprincipeHandmatig"/>
            </w:pPr>
            <w:r w:rsidRPr="00954EDF">
              <w:rPr>
                <w:noProof/>
              </w:rPr>
              <w:drawing>
                <wp:inline distT="0" distB="0" distL="0" distR="0" wp14:anchorId="5119C105" wp14:editId="640EC304">
                  <wp:extent cx="324000" cy="324000"/>
                  <wp:effectExtent l="0" t="0" r="0" b="0"/>
                  <wp:docPr id="23" name="Afbeelding 23" descr="Icon_L_Veiligheid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255C675E" wp14:editId="64F63EBD">
                  <wp:extent cx="324000" cy="324000"/>
                  <wp:effectExtent l="0" t="0" r="0" b="0"/>
                  <wp:docPr id="22" name="Afbeelding 22" descr="Icon_L_Structuur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24000" cy="324000"/>
                          </a:xfrm>
                          <a:prstGeom prst="rect">
                            <a:avLst/>
                          </a:prstGeom>
                        </pic:spPr>
                      </pic:pic>
                    </a:graphicData>
                  </a:graphic>
                </wp:inline>
              </w:drawing>
            </w:r>
          </w:p>
        </w:tc>
        <w:tc>
          <w:tcPr>
            <w:tcW w:w="6944" w:type="dxa"/>
            <w:gridSpan w:val="2"/>
          </w:tcPr>
          <w:p w:rsidR="00FC6C96" w:rsidRDefault="00FC6C96" w:rsidP="002747C1">
            <w:pPr>
              <w:numPr>
                <w:ilvl w:val="0"/>
                <w:numId w:val="2"/>
              </w:numPr>
            </w:pPr>
            <w:r>
              <w:t>Luisteren naar uitleg en werken aan de kleine oefeningen die gaan over verschillende dingen die je zult tegenkomen bij het maken van een ASP.NET applicatie.</w:t>
            </w:r>
          </w:p>
          <w:p w:rsidR="00FC6C96" w:rsidRPr="00954EDF" w:rsidRDefault="003F4B08" w:rsidP="00FC6C96">
            <w:pPr>
              <w:numPr>
                <w:ilvl w:val="0"/>
                <w:numId w:val="2"/>
              </w:numPr>
            </w:pPr>
            <w:r>
              <w:t>Groepjes</w:t>
            </w:r>
            <w:r w:rsidR="00FC6C96" w:rsidRPr="00954EDF">
              <w:t xml:space="preserve"> aan het werk zetten</w:t>
            </w:r>
          </w:p>
        </w:tc>
      </w:tr>
      <w:tr w:rsidR="005B1884" w:rsidRPr="00954EDF" w:rsidTr="00A308E6">
        <w:tc>
          <w:tcPr>
            <w:tcW w:w="936" w:type="dxa"/>
            <w:vMerge w:val="restart"/>
          </w:tcPr>
          <w:p w:rsidR="005B1884" w:rsidRPr="00954EDF" w:rsidRDefault="009E4798" w:rsidP="00C434D1">
            <w:bookmarkStart w:id="15" w:name="rc_ba_student_5" w:colFirst="1" w:colLast="1"/>
            <w:bookmarkEnd w:id="14"/>
            <w:r>
              <w:t>40</w:t>
            </w:r>
            <w:r w:rsidR="005B1884" w:rsidRPr="00954EDF">
              <w:t xml:space="preserve"> min</w:t>
            </w:r>
          </w:p>
        </w:tc>
        <w:tc>
          <w:tcPr>
            <w:tcW w:w="1984" w:type="dxa"/>
            <w:shd w:val="clear" w:color="auto" w:fill="F4F4F4" w:themeFill="accent4"/>
          </w:tcPr>
          <w:p w:rsidR="005B1884" w:rsidRPr="00954EDF" w:rsidRDefault="005B1884" w:rsidP="008B3471">
            <w:pPr>
              <w:pStyle w:val="RCTabelkop"/>
            </w:pPr>
            <w:r w:rsidRPr="00954EDF">
              <w:t>ACTIVERENDE DIDACTIEK</w:t>
            </w:r>
          </w:p>
        </w:tc>
        <w:tc>
          <w:tcPr>
            <w:tcW w:w="6944" w:type="dxa"/>
            <w:gridSpan w:val="2"/>
            <w:shd w:val="clear" w:color="auto" w:fill="F4F4F4" w:themeFill="accent4"/>
          </w:tcPr>
          <w:p w:rsidR="005B1884" w:rsidRPr="00954EDF" w:rsidRDefault="005B1884" w:rsidP="005C2587">
            <w:pPr>
              <w:pStyle w:val="RCTabelonderdeel"/>
            </w:pPr>
            <w:r w:rsidRPr="00954EDF">
              <w:t xml:space="preserve">OEFENING of station A: </w:t>
            </w:r>
            <w:r w:rsidR="009E4798">
              <w:t>Makkelijke oefeningen over ASP.NET MVC</w:t>
            </w:r>
          </w:p>
        </w:tc>
      </w:tr>
      <w:tr w:rsidR="00A912F1" w:rsidRPr="00954EDF" w:rsidTr="00210247">
        <w:tc>
          <w:tcPr>
            <w:tcW w:w="936" w:type="dxa"/>
            <w:vMerge/>
          </w:tcPr>
          <w:p w:rsidR="00A912F1" w:rsidRPr="00954EDF" w:rsidRDefault="00A912F1" w:rsidP="00A912F1"/>
        </w:tc>
        <w:tc>
          <w:tcPr>
            <w:tcW w:w="1984" w:type="dxa"/>
          </w:tcPr>
          <w:p w:rsidR="00A912F1" w:rsidRPr="00954EDF" w:rsidRDefault="00A912F1" w:rsidP="00A912F1">
            <w:pPr>
              <w:pStyle w:val="RCLeerbreinprincipeLinks"/>
            </w:pPr>
            <w:r w:rsidRPr="00954EDF">
              <w:rPr>
                <w:noProof/>
              </w:rPr>
              <w:drawing>
                <wp:inline distT="0" distB="0" distL="0" distR="0" wp14:anchorId="55D1BE56" wp14:editId="6A7FD5BC">
                  <wp:extent cx="324000" cy="324000"/>
                  <wp:effectExtent l="0" t="0" r="0" b="0"/>
                  <wp:docPr id="48" name="Picture 48" descr="Icon_L_Samenwerking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45378E19" wp14:editId="7F533822">
                  <wp:extent cx="324000" cy="324000"/>
                  <wp:effectExtent l="0" t="0" r="0" b="0"/>
                  <wp:docPr id="49" name="Picture 49" descr="Icon_L_Zintuige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369D7580" wp14:editId="51B180CC">
                  <wp:extent cx="324000" cy="324000"/>
                  <wp:effectExtent l="0" t="0" r="0" b="0"/>
                  <wp:docPr id="50" name="Picture 50" descr="Icon_L_Leeromgeving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rsidRPr="00954EDF">
              <w:t xml:space="preserve"> </w:t>
            </w:r>
          </w:p>
        </w:tc>
        <w:tc>
          <w:tcPr>
            <w:tcW w:w="2126" w:type="dxa"/>
            <w:vAlign w:val="center"/>
          </w:tcPr>
          <w:p w:rsidR="009D5FC1" w:rsidRPr="00954EDF" w:rsidRDefault="00210247" w:rsidP="00210247">
            <w:pPr>
              <w:pStyle w:val="RCTabelkop"/>
            </w:pPr>
            <w:r w:rsidRPr="00954EDF">
              <w:t>DIDACTISCHE VORM</w:t>
            </w:r>
          </w:p>
          <w:sdt>
            <w:sdtPr>
              <w:id w:val="531390314"/>
              <w:lock w:val="sdtLocked"/>
              <w:placeholder>
                <w:docPart w:val="E3508F36C3C747BD9D02C3E6F18FD1C7"/>
              </w:placeholder>
              <w:comboBox>
                <w:listItem w:displayText="Demo medestudent" w:value="Demo medestudent"/>
                <w:listItem w:displayText="Demo trainer/ instructeur" w:value="Demo trainer/ instructeur"/>
                <w:listItem w:displayText="Filmpje" w:value="Filmpje"/>
                <w:listItem w:displayText="Gastspreker" w:value="Gastspreker"/>
                <w:listItem w:displayText="Instructie" w:value="Instructie"/>
                <w:listItem w:displayText="Materiaaldemo" w:value="Materiaaldemo"/>
                <w:listItem w:displayText="Quiz" w:value="Quiz"/>
                <w:listItem w:displayText="Rollenspel" w:value="Rollenspel"/>
                <w:listItem w:displayText="Subgroepen" w:value="Subgroepen"/>
                <w:listItem w:displayText="Test" w:value="Test"/>
                <w:listItem w:displayText="Werken in duo's" w:value="Werken in duo's"/>
                <w:listItem w:displayText="Zelf oefenen" w:value="Zelf oefenen"/>
                <w:listItem w:displayText="Overig" w:value="Overig"/>
              </w:comboBox>
            </w:sdtPr>
            <w:sdtEndPr/>
            <w:sdtContent>
              <w:p w:rsidR="00A912F1" w:rsidRPr="00954EDF" w:rsidRDefault="00FC5CA0" w:rsidP="006628C8">
                <w:r>
                  <w:t>Subgroepen</w:t>
                </w:r>
              </w:p>
            </w:sdtContent>
          </w:sdt>
        </w:tc>
        <w:tc>
          <w:tcPr>
            <w:tcW w:w="4818" w:type="dxa"/>
            <w:vAlign w:val="center"/>
          </w:tcPr>
          <w:p w:rsidR="00A912F1" w:rsidRPr="00954EDF" w:rsidRDefault="00A912F1" w:rsidP="00A912F1">
            <w:pPr>
              <w:pStyle w:val="RCVaardigheidsdoel"/>
            </w:pPr>
            <w:r w:rsidRPr="00954EDF">
              <w:t>1</w:t>
            </w:r>
            <w:r w:rsidRPr="00954EDF">
              <w:tab/>
              <w:t>2</w:t>
            </w:r>
            <w:r w:rsidRPr="00954EDF">
              <w:tab/>
              <w:t>3</w:t>
            </w:r>
            <w:r w:rsidRPr="00954EDF">
              <w:tab/>
              <w:t>4</w:t>
            </w:r>
            <w:r w:rsidRPr="00954EDF">
              <w:tab/>
              <w:t>5</w:t>
            </w:r>
            <w:r w:rsidRPr="00954EDF">
              <w:tab/>
              <w:t>6</w:t>
            </w:r>
            <w:r w:rsidRPr="00954EDF">
              <w:tab/>
              <w:t>7</w:t>
            </w:r>
            <w:r w:rsidRPr="00954EDF">
              <w:tab/>
              <w:t>8</w:t>
            </w:r>
          </w:p>
        </w:tc>
      </w:tr>
      <w:bookmarkEnd w:id="15"/>
      <w:tr w:rsidR="005B1884" w:rsidRPr="00954EDF" w:rsidTr="005B1884">
        <w:tc>
          <w:tcPr>
            <w:tcW w:w="936" w:type="dxa"/>
            <w:vMerge/>
          </w:tcPr>
          <w:p w:rsidR="005B1884" w:rsidRPr="00954EDF" w:rsidRDefault="005B1884" w:rsidP="005B1884"/>
        </w:tc>
        <w:tc>
          <w:tcPr>
            <w:tcW w:w="8928" w:type="dxa"/>
            <w:gridSpan w:val="3"/>
          </w:tcPr>
          <w:p w:rsidR="005B1884" w:rsidRPr="00954EDF" w:rsidRDefault="005B1884" w:rsidP="005B1884">
            <w:pPr>
              <w:pStyle w:val="RCTabelkop"/>
            </w:pPr>
            <w:r w:rsidRPr="00954EDF">
              <w:t>DE STUDENT TRAINT HIERMEE DE VAARDIGHEIDSDOELEN:</w:t>
            </w:r>
          </w:p>
          <w:p w:rsidR="005B1884" w:rsidRDefault="004F6306" w:rsidP="005B1884">
            <w:pPr>
              <w:numPr>
                <w:ilvl w:val="0"/>
                <w:numId w:val="2"/>
              </w:numPr>
            </w:pPr>
            <w:r>
              <w:t>Omgaan met ASP.NET</w:t>
            </w:r>
          </w:p>
          <w:p w:rsidR="00323B2D" w:rsidRPr="00954EDF" w:rsidRDefault="00795568" w:rsidP="005B1884">
            <w:pPr>
              <w:numPr>
                <w:ilvl w:val="0"/>
                <w:numId w:val="2"/>
              </w:numPr>
            </w:pPr>
            <w:r>
              <w:t>De onderwerpen die aan bod komen begrijpen en hiermee een applicatie kunnen ontwikkelen in ASP.NET MVC</w:t>
            </w:r>
          </w:p>
        </w:tc>
      </w:tr>
      <w:tr w:rsidR="005B1884" w:rsidRPr="00954EDF" w:rsidTr="0056742F">
        <w:trPr>
          <w:trHeight w:val="1077"/>
        </w:trPr>
        <w:tc>
          <w:tcPr>
            <w:tcW w:w="936" w:type="dxa"/>
          </w:tcPr>
          <w:p w:rsidR="005B1884" w:rsidRPr="00954EDF" w:rsidRDefault="005B1884" w:rsidP="005B1884"/>
        </w:tc>
        <w:tc>
          <w:tcPr>
            <w:tcW w:w="8928" w:type="dxa"/>
            <w:gridSpan w:val="3"/>
          </w:tcPr>
          <w:p w:rsidR="004F6306" w:rsidRDefault="005B1884" w:rsidP="004F6306">
            <w:pPr>
              <w:pStyle w:val="RCTabelkop"/>
            </w:pPr>
            <w:r w:rsidRPr="00954EDF">
              <w:t>DE OEFENING STAP-VOOR-STAP UITGEWERKT:</w:t>
            </w:r>
          </w:p>
          <w:p w:rsidR="002D2BAB" w:rsidRPr="004F6306" w:rsidRDefault="004F6306" w:rsidP="00FA5957">
            <w:pPr>
              <w:numPr>
                <w:ilvl w:val="0"/>
                <w:numId w:val="17"/>
              </w:numPr>
            </w:pPr>
            <w:r>
              <w:t>De klas krijgt voor de eerste paar makkelijkere oefeningen een uitleg en gaat hiermee aan de slag er kunnen tijdens het oefenen ook vragen gesteld worden.</w:t>
            </w:r>
            <w:r w:rsidR="00FA5957">
              <w:t xml:space="preserve"> Deze uitleg zal bestaand uit een uitleg over Models, Controllers, Views, Get En Post requests, Razor en Html helpers.</w:t>
            </w:r>
            <w:r w:rsidR="00D27C85">
              <w:t xml:space="preserve"> Ook zal aangegeven worden waar de opdrachten te vinden zijn.</w:t>
            </w:r>
            <w:r w:rsidR="00093923">
              <w:t xml:space="preserve"> De oefeningen worden in groepjes van 2 uitgevoerd met de gene naast je. Zit je alleen dan moet je iemand vinden. Zijn er geen individuelen meer over geef dat dan aan dan wijzen we je aan een groepje toe.</w:t>
            </w:r>
            <w:r w:rsidR="00D27C85">
              <w:br/>
            </w:r>
            <w:r>
              <w:br/>
              <w:t xml:space="preserve">Stap 1: </w:t>
            </w:r>
            <w:r w:rsidR="00376A9B">
              <w:t>Downloaden van solution voor de oefeningen</w:t>
            </w:r>
            <w:r w:rsidR="00D27C85">
              <w:br/>
              <w:t>Stap 2: Open het project genaamd makkelijke oefeningen</w:t>
            </w:r>
            <w:r>
              <w:br/>
              <w:t xml:space="preserve">Stap </w:t>
            </w:r>
            <w:r w:rsidR="00D27C85">
              <w:t>3</w:t>
            </w:r>
            <w:r>
              <w:t>:</w:t>
            </w:r>
            <w:r w:rsidR="00376A9B">
              <w:t xml:space="preserve"> Uitvoeren van oefening over Models, Views en Controllers</w:t>
            </w:r>
            <w:r w:rsidR="00376A9B">
              <w:br/>
              <w:t xml:space="preserve">Stap </w:t>
            </w:r>
            <w:r w:rsidR="00D27C85">
              <w:t>4</w:t>
            </w:r>
            <w:r w:rsidR="00376A9B">
              <w:t>: Uitvoeren van oefening over Get en Post requests</w:t>
            </w:r>
            <w:r w:rsidR="00376A9B">
              <w:br/>
              <w:t xml:space="preserve">Stap </w:t>
            </w:r>
            <w:r w:rsidR="00D27C85">
              <w:t>5</w:t>
            </w:r>
            <w:r w:rsidR="00376A9B">
              <w:t>: Uitvoeren van oefening over Razor</w:t>
            </w:r>
            <w:r w:rsidR="00376A9B">
              <w:br/>
              <w:t xml:space="preserve">Stap </w:t>
            </w:r>
            <w:r w:rsidR="00D27C85">
              <w:t>6</w:t>
            </w:r>
            <w:r w:rsidR="00376A9B">
              <w:t xml:space="preserve">: Uitvoeren </w:t>
            </w:r>
            <w:r w:rsidR="00D27C85">
              <w:t xml:space="preserve">van oefening over </w:t>
            </w:r>
            <w:r w:rsidR="00376A9B">
              <w:t>Html helpers</w:t>
            </w:r>
          </w:p>
        </w:tc>
      </w:tr>
      <w:tr w:rsidR="005B1884" w:rsidRPr="00954EDF" w:rsidTr="00A308E6">
        <w:tc>
          <w:tcPr>
            <w:tcW w:w="936" w:type="dxa"/>
            <w:vMerge w:val="restart"/>
          </w:tcPr>
          <w:p w:rsidR="005B1884" w:rsidRPr="00954EDF" w:rsidRDefault="0037352C" w:rsidP="00917E0E">
            <w:bookmarkStart w:id="16" w:name="rc_ba_student_6" w:colFirst="1" w:colLast="1"/>
            <w:bookmarkStart w:id="17" w:name="rc_bo_zelfsstandig_oefeningb_1" w:colFirst="0" w:colLast="1"/>
            <w:r>
              <w:t>30</w:t>
            </w:r>
            <w:r w:rsidR="005B1884" w:rsidRPr="00954EDF">
              <w:t xml:space="preserve"> min</w:t>
            </w:r>
          </w:p>
        </w:tc>
        <w:tc>
          <w:tcPr>
            <w:tcW w:w="1984" w:type="dxa"/>
            <w:shd w:val="clear" w:color="auto" w:fill="F4F4F4" w:themeFill="accent4"/>
          </w:tcPr>
          <w:p w:rsidR="005B1884" w:rsidRPr="00954EDF" w:rsidRDefault="005B1884" w:rsidP="008B3471">
            <w:pPr>
              <w:pStyle w:val="RCTabelkop"/>
            </w:pPr>
            <w:r w:rsidRPr="00954EDF">
              <w:t>ACTIVERENDE DIDACTIEK</w:t>
            </w:r>
          </w:p>
        </w:tc>
        <w:tc>
          <w:tcPr>
            <w:tcW w:w="6944" w:type="dxa"/>
            <w:gridSpan w:val="2"/>
            <w:shd w:val="clear" w:color="auto" w:fill="F4F4F4" w:themeFill="accent4"/>
          </w:tcPr>
          <w:p w:rsidR="005B1884" w:rsidRPr="00954EDF" w:rsidRDefault="005B1884" w:rsidP="005C2587">
            <w:pPr>
              <w:pStyle w:val="RCTabelonderdeel"/>
            </w:pPr>
            <w:r w:rsidRPr="00954EDF">
              <w:t xml:space="preserve">OEFENING of station B: </w:t>
            </w:r>
            <w:r w:rsidR="009E4798">
              <w:t>Moeilijkere oefeningen over ASP.NET MVC</w:t>
            </w:r>
          </w:p>
        </w:tc>
      </w:tr>
      <w:tr w:rsidR="00A912F1" w:rsidRPr="00954EDF" w:rsidTr="00210247">
        <w:tc>
          <w:tcPr>
            <w:tcW w:w="936" w:type="dxa"/>
            <w:vMerge/>
          </w:tcPr>
          <w:p w:rsidR="00A912F1" w:rsidRPr="00954EDF" w:rsidRDefault="00A912F1" w:rsidP="00A912F1"/>
        </w:tc>
        <w:tc>
          <w:tcPr>
            <w:tcW w:w="1984" w:type="dxa"/>
          </w:tcPr>
          <w:p w:rsidR="00A912F1" w:rsidRPr="00954EDF" w:rsidRDefault="00A912F1" w:rsidP="00A912F1">
            <w:pPr>
              <w:pStyle w:val="RCLeerbreinprincipeLinks"/>
            </w:pPr>
            <w:r w:rsidRPr="00954EDF">
              <w:rPr>
                <w:noProof/>
              </w:rPr>
              <w:drawing>
                <wp:inline distT="0" distB="0" distL="0" distR="0" wp14:anchorId="70AA2B2E" wp14:editId="4B4787A9">
                  <wp:extent cx="324000" cy="324000"/>
                  <wp:effectExtent l="0" t="0" r="0" b="0"/>
                  <wp:docPr id="54" name="Picture 54" descr="Icon_L_Samenwerking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122C334B" wp14:editId="44B87001">
                  <wp:extent cx="324000" cy="324000"/>
                  <wp:effectExtent l="0" t="0" r="0" b="0"/>
                  <wp:docPr id="55" name="Picture 55" descr="Icon_L_Zintuige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72ADB332" wp14:editId="0CC08765">
                  <wp:extent cx="324000" cy="324000"/>
                  <wp:effectExtent l="0" t="0" r="0" b="0"/>
                  <wp:docPr id="56" name="Picture 56" descr="Icon_L_Leeromgeving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tc>
        <w:tc>
          <w:tcPr>
            <w:tcW w:w="2126" w:type="dxa"/>
            <w:vAlign w:val="center"/>
          </w:tcPr>
          <w:p w:rsidR="009D5FC1" w:rsidRPr="00954EDF" w:rsidRDefault="00210247" w:rsidP="00210247">
            <w:pPr>
              <w:pStyle w:val="RCTabelkop"/>
            </w:pPr>
            <w:r w:rsidRPr="00954EDF">
              <w:t>DIDACTISCHE VORM</w:t>
            </w:r>
          </w:p>
          <w:sdt>
            <w:sdtPr>
              <w:id w:val="-1045214986"/>
              <w:lock w:val="sdtLocked"/>
              <w:placeholder>
                <w:docPart w:val="FCA4CF1613E544FD8144CF5991972D86"/>
              </w:placeholder>
              <w:comboBox>
                <w:listItem w:displayText="Demo medestudent" w:value="Demo medestudent"/>
                <w:listItem w:displayText="Demo trainer/ instructeur" w:value="Demo trainer/ instructeur"/>
                <w:listItem w:displayText="Filmpje" w:value="Filmpje"/>
                <w:listItem w:displayText="Gastspreker" w:value="Gastspreker"/>
                <w:listItem w:displayText="Instructie" w:value="Instructie"/>
                <w:listItem w:displayText="Materiaaldemo" w:value="Materiaaldemo"/>
                <w:listItem w:displayText="Quiz" w:value="Quiz"/>
                <w:listItem w:displayText="Rollenspel" w:value="Rollenspel"/>
                <w:listItem w:displayText="Subgroepen" w:value="Subgroepen"/>
                <w:listItem w:displayText="Test" w:value="Test"/>
                <w:listItem w:displayText="Werken in duo's" w:value="Werken in duo's"/>
                <w:listItem w:displayText="Zelf oefenen" w:value="Zelf oefenen"/>
                <w:listItem w:displayText="Overig" w:value="Overig"/>
              </w:comboBox>
            </w:sdtPr>
            <w:sdtEndPr/>
            <w:sdtContent>
              <w:p w:rsidR="00A912F1" w:rsidRPr="00954EDF" w:rsidRDefault="006A14C4" w:rsidP="006628C8">
                <w:r>
                  <w:t>Subgroepen</w:t>
                </w:r>
              </w:p>
            </w:sdtContent>
          </w:sdt>
        </w:tc>
        <w:tc>
          <w:tcPr>
            <w:tcW w:w="4818" w:type="dxa"/>
            <w:vAlign w:val="center"/>
          </w:tcPr>
          <w:p w:rsidR="00A912F1" w:rsidRPr="00954EDF" w:rsidRDefault="00A912F1" w:rsidP="00A912F1">
            <w:pPr>
              <w:pStyle w:val="RCVaardigheidsdoel"/>
            </w:pPr>
            <w:r w:rsidRPr="00954EDF">
              <w:t>1</w:t>
            </w:r>
            <w:r w:rsidRPr="00954EDF">
              <w:tab/>
              <w:t>2</w:t>
            </w:r>
            <w:r w:rsidRPr="00954EDF">
              <w:tab/>
              <w:t>3</w:t>
            </w:r>
            <w:r w:rsidRPr="00954EDF">
              <w:tab/>
              <w:t>4</w:t>
            </w:r>
            <w:r w:rsidRPr="00954EDF">
              <w:tab/>
              <w:t>5</w:t>
            </w:r>
            <w:r w:rsidRPr="00954EDF">
              <w:tab/>
              <w:t>6</w:t>
            </w:r>
            <w:r w:rsidRPr="00954EDF">
              <w:tab/>
              <w:t>7</w:t>
            </w:r>
            <w:r w:rsidRPr="00954EDF">
              <w:tab/>
              <w:t>8</w:t>
            </w:r>
          </w:p>
        </w:tc>
      </w:tr>
      <w:bookmarkEnd w:id="16"/>
      <w:tr w:rsidR="005B1884" w:rsidRPr="00954EDF" w:rsidTr="005B1884">
        <w:trPr>
          <w:trHeight w:val="90"/>
        </w:trPr>
        <w:tc>
          <w:tcPr>
            <w:tcW w:w="936" w:type="dxa"/>
            <w:vMerge/>
          </w:tcPr>
          <w:p w:rsidR="005B1884" w:rsidRPr="00954EDF" w:rsidRDefault="005B1884" w:rsidP="005B1884"/>
        </w:tc>
        <w:tc>
          <w:tcPr>
            <w:tcW w:w="8928" w:type="dxa"/>
            <w:gridSpan w:val="3"/>
          </w:tcPr>
          <w:p w:rsidR="005B1884" w:rsidRPr="00954EDF" w:rsidRDefault="005B1884" w:rsidP="005B1884">
            <w:pPr>
              <w:pStyle w:val="RCTabelkop"/>
            </w:pPr>
            <w:r w:rsidRPr="00954EDF">
              <w:t>DE STUDENT TRAINT HIERMEE DE VAARDIGHEIDSDOELEN:</w:t>
            </w:r>
          </w:p>
          <w:p w:rsidR="005B1884" w:rsidRDefault="009E4798" w:rsidP="005B1884">
            <w:pPr>
              <w:numPr>
                <w:ilvl w:val="0"/>
                <w:numId w:val="2"/>
              </w:numPr>
            </w:pPr>
            <w:r>
              <w:t>Omgaan met ASP.NET</w:t>
            </w:r>
          </w:p>
          <w:p w:rsidR="00795568" w:rsidRPr="00954EDF" w:rsidRDefault="00795568" w:rsidP="005B1884">
            <w:pPr>
              <w:numPr>
                <w:ilvl w:val="0"/>
                <w:numId w:val="2"/>
              </w:numPr>
            </w:pPr>
            <w:r>
              <w:t>De onderwerpen die aan bod komen begrijpen en hiermee een applicatie kunnen ontwikkelen in ASP.NET MVC</w:t>
            </w:r>
          </w:p>
        </w:tc>
      </w:tr>
      <w:tr w:rsidR="005B1884" w:rsidRPr="00954EDF" w:rsidTr="0056742F">
        <w:trPr>
          <w:trHeight w:val="1077"/>
        </w:trPr>
        <w:tc>
          <w:tcPr>
            <w:tcW w:w="936" w:type="dxa"/>
            <w:vMerge/>
          </w:tcPr>
          <w:p w:rsidR="005B1884" w:rsidRPr="00954EDF" w:rsidRDefault="005B1884" w:rsidP="005B1884"/>
        </w:tc>
        <w:tc>
          <w:tcPr>
            <w:tcW w:w="8928" w:type="dxa"/>
            <w:gridSpan w:val="3"/>
          </w:tcPr>
          <w:p w:rsidR="005B1884" w:rsidRPr="00954EDF" w:rsidRDefault="005B1884" w:rsidP="005B1884">
            <w:pPr>
              <w:pStyle w:val="RCTabelkop"/>
            </w:pPr>
            <w:r w:rsidRPr="00954EDF">
              <w:t>DE OEFENING STAP-VOOR-STAP UITGEWERKT:</w:t>
            </w:r>
          </w:p>
          <w:p w:rsidR="005B1884" w:rsidRPr="00954EDF" w:rsidRDefault="00B61127" w:rsidP="00954EDF">
            <w:pPr>
              <w:numPr>
                <w:ilvl w:val="0"/>
                <w:numId w:val="17"/>
              </w:numPr>
            </w:pPr>
            <w:r>
              <w:t>De klas krijgt voor de tweede paar moeilijkere oefeningen een uitleg en gaat hiermee aan de slag er kunnen tijdens het oefenen ook vragen gesteld worden.</w:t>
            </w:r>
            <w:r w:rsidR="00FA5957">
              <w:t xml:space="preserve"> Deze uitleg zal bestaand uit een uitleg over jQuery Ajax(Get en Post), Partial loading met en zonder Ajax en Sessions</w:t>
            </w:r>
            <w:r w:rsidR="00D27C85">
              <w:t>. Ook zal aangegeven worden waar de opdrachten te vinden zijn.</w:t>
            </w:r>
            <w:r w:rsidR="00093923">
              <w:t xml:space="preserve"> De oefeningen worden in groepjes van 2 uitgevoerd met de gene naast je. Zit je alleen dan moet je iemand vinden. Zijn er geen individuelen meer over geef dat dan aan dan wijzen we je aan een groepje toe.</w:t>
            </w:r>
            <w:r w:rsidR="00D27C85">
              <w:br/>
            </w:r>
            <w:r>
              <w:br/>
            </w:r>
            <w:r w:rsidRPr="004F6306">
              <w:t xml:space="preserve">Stap 1: </w:t>
            </w:r>
            <w:r w:rsidR="007A7B33">
              <w:t>Open het project genaamd moeilijkere oefeningen</w:t>
            </w:r>
            <w:r>
              <w:br/>
            </w:r>
            <w:r w:rsidRPr="004F6306">
              <w:t xml:space="preserve">Stap 2: </w:t>
            </w:r>
            <w:r w:rsidR="007A7B33">
              <w:t>Uitvoeren van oefening over jQuery Ajax(Get en Post)</w:t>
            </w:r>
            <w:r w:rsidR="007A7B33">
              <w:br/>
              <w:t>Stap 3: Uitvoeren van oefening over Partial loading met en zonder Ajax</w:t>
            </w:r>
            <w:r w:rsidR="007A7B33">
              <w:br/>
              <w:t>Stap 4: Uitvoeren van oefening over Sessions</w:t>
            </w:r>
          </w:p>
        </w:tc>
      </w:tr>
      <w:tr w:rsidR="005B1884" w:rsidRPr="00954EDF" w:rsidTr="00A308E6">
        <w:tc>
          <w:tcPr>
            <w:tcW w:w="936" w:type="dxa"/>
            <w:vMerge w:val="restart"/>
          </w:tcPr>
          <w:p w:rsidR="005B1884" w:rsidRPr="00954EDF" w:rsidRDefault="00A315C3" w:rsidP="00C434D1">
            <w:bookmarkStart w:id="18" w:name="rc_ba_student_7" w:colFirst="1" w:colLast="1"/>
            <w:bookmarkStart w:id="19" w:name="rc_bo_zelfsstandig_oefeningc_1" w:colFirst="0" w:colLast="2"/>
            <w:bookmarkEnd w:id="17"/>
            <w:r>
              <w:lastRenderedPageBreak/>
              <w:t>5 min</w:t>
            </w:r>
          </w:p>
        </w:tc>
        <w:tc>
          <w:tcPr>
            <w:tcW w:w="1984" w:type="dxa"/>
            <w:shd w:val="clear" w:color="auto" w:fill="F4F4F4" w:themeFill="accent4"/>
          </w:tcPr>
          <w:p w:rsidR="005B1884" w:rsidRPr="00954EDF" w:rsidRDefault="005B1884" w:rsidP="008B3471">
            <w:pPr>
              <w:pStyle w:val="RCTabelkop"/>
            </w:pPr>
            <w:r w:rsidRPr="00954EDF">
              <w:t>ACTIVERENDE DIDACTIEK</w:t>
            </w:r>
          </w:p>
        </w:tc>
        <w:tc>
          <w:tcPr>
            <w:tcW w:w="6944" w:type="dxa"/>
            <w:gridSpan w:val="2"/>
            <w:shd w:val="clear" w:color="auto" w:fill="F4F4F4" w:themeFill="accent4"/>
          </w:tcPr>
          <w:p w:rsidR="005B1884" w:rsidRPr="00954EDF" w:rsidRDefault="005B1884" w:rsidP="005C2587">
            <w:pPr>
              <w:pStyle w:val="RCTabelonderdeel"/>
            </w:pPr>
            <w:r w:rsidRPr="00954EDF">
              <w:t xml:space="preserve">OEFENING of station C: </w:t>
            </w:r>
            <w:r w:rsidR="0037352C">
              <w:t>Kahoot quiz</w:t>
            </w:r>
          </w:p>
        </w:tc>
      </w:tr>
      <w:tr w:rsidR="00A912F1" w:rsidRPr="00954EDF" w:rsidTr="00210247">
        <w:tc>
          <w:tcPr>
            <w:tcW w:w="936" w:type="dxa"/>
            <w:vMerge/>
          </w:tcPr>
          <w:p w:rsidR="00A912F1" w:rsidRPr="00954EDF" w:rsidRDefault="00A912F1" w:rsidP="00A912F1"/>
        </w:tc>
        <w:tc>
          <w:tcPr>
            <w:tcW w:w="1984" w:type="dxa"/>
          </w:tcPr>
          <w:p w:rsidR="00A912F1" w:rsidRPr="00954EDF" w:rsidRDefault="00A912F1" w:rsidP="00A912F1">
            <w:pPr>
              <w:pStyle w:val="RCLeerbreinprincipeLinks"/>
            </w:pPr>
            <w:r w:rsidRPr="00954EDF">
              <w:rPr>
                <w:noProof/>
              </w:rPr>
              <w:drawing>
                <wp:inline distT="0" distB="0" distL="0" distR="0" wp14:anchorId="08348FB2" wp14:editId="637959E2">
                  <wp:extent cx="324000" cy="324000"/>
                  <wp:effectExtent l="0" t="0" r="0" b="0"/>
                  <wp:docPr id="62" name="Picture 62" descr="Icon_L_Samenwerking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417A121C" wp14:editId="0315A24E">
                  <wp:extent cx="324000" cy="324000"/>
                  <wp:effectExtent l="0" t="0" r="0" b="0"/>
                  <wp:docPr id="63" name="Picture 63" descr="Icon_L_Zintuige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70002D8D" wp14:editId="51E0624D">
                  <wp:extent cx="324000" cy="324000"/>
                  <wp:effectExtent l="0" t="0" r="0" b="0"/>
                  <wp:docPr id="64" name="Picture 64" descr="Icon_L_Leeromgeving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tc>
        <w:tc>
          <w:tcPr>
            <w:tcW w:w="2126" w:type="dxa"/>
            <w:vAlign w:val="center"/>
          </w:tcPr>
          <w:p w:rsidR="009D5FC1" w:rsidRPr="00954EDF" w:rsidRDefault="00210247" w:rsidP="00210247">
            <w:pPr>
              <w:pStyle w:val="RCTabelkop"/>
            </w:pPr>
            <w:r w:rsidRPr="00954EDF">
              <w:t>DIDACTISCHE VORM</w:t>
            </w:r>
          </w:p>
          <w:sdt>
            <w:sdtPr>
              <w:id w:val="-516702081"/>
              <w:lock w:val="sdtLocked"/>
              <w:placeholder>
                <w:docPart w:val="AD82856C4F9749AF9099B61DC3F9C814"/>
              </w:placeholder>
              <w:comboBox>
                <w:listItem w:displayText="Demo medestudent" w:value="Demo medestudent"/>
                <w:listItem w:displayText="Demo trainer/ instructeur" w:value="Demo trainer/ instructeur"/>
                <w:listItem w:displayText="Filmpje" w:value="Filmpje"/>
                <w:listItem w:displayText="Gastspreker" w:value="Gastspreker"/>
                <w:listItem w:displayText="Instructie" w:value="Instructie"/>
                <w:listItem w:displayText="Materiaaldemo" w:value="Materiaaldemo"/>
                <w:listItem w:displayText="Quiz" w:value="Quiz"/>
                <w:listItem w:displayText="Rollenspel" w:value="Rollenspel"/>
                <w:listItem w:displayText="Subgroepen" w:value="Subgroepen"/>
                <w:listItem w:displayText="Test" w:value="Test"/>
                <w:listItem w:displayText="Werken in duo's" w:value="Werken in duo's"/>
                <w:listItem w:displayText="Zelf oefenen" w:value="Zelf oefenen"/>
                <w:listItem w:displayText="Overig" w:value="Overig"/>
              </w:comboBox>
            </w:sdtPr>
            <w:sdtEndPr/>
            <w:sdtContent>
              <w:p w:rsidR="00A912F1" w:rsidRPr="00954EDF" w:rsidRDefault="0037352C" w:rsidP="006D16F6">
                <w:r>
                  <w:t>Quiz</w:t>
                </w:r>
              </w:p>
            </w:sdtContent>
          </w:sdt>
        </w:tc>
        <w:tc>
          <w:tcPr>
            <w:tcW w:w="4818" w:type="dxa"/>
            <w:vAlign w:val="center"/>
          </w:tcPr>
          <w:p w:rsidR="00A912F1" w:rsidRPr="00954EDF" w:rsidRDefault="00A912F1" w:rsidP="00A912F1">
            <w:pPr>
              <w:pStyle w:val="RCVaardigheidsdoel"/>
            </w:pPr>
            <w:r w:rsidRPr="00954EDF">
              <w:t>1</w:t>
            </w:r>
            <w:r w:rsidRPr="00954EDF">
              <w:tab/>
              <w:t>2</w:t>
            </w:r>
            <w:r w:rsidRPr="00954EDF">
              <w:tab/>
              <w:t>3</w:t>
            </w:r>
            <w:r w:rsidRPr="00954EDF">
              <w:tab/>
              <w:t>4</w:t>
            </w:r>
            <w:r w:rsidRPr="00954EDF">
              <w:tab/>
              <w:t>5</w:t>
            </w:r>
            <w:r w:rsidRPr="00954EDF">
              <w:tab/>
              <w:t>6</w:t>
            </w:r>
            <w:r w:rsidRPr="00954EDF">
              <w:tab/>
              <w:t>7</w:t>
            </w:r>
            <w:r w:rsidRPr="00954EDF">
              <w:tab/>
              <w:t>8</w:t>
            </w:r>
          </w:p>
        </w:tc>
      </w:tr>
      <w:bookmarkEnd w:id="18"/>
      <w:tr w:rsidR="005B1884" w:rsidRPr="00954EDF" w:rsidTr="005B1884">
        <w:trPr>
          <w:trHeight w:val="95"/>
        </w:trPr>
        <w:tc>
          <w:tcPr>
            <w:tcW w:w="936" w:type="dxa"/>
            <w:vMerge/>
          </w:tcPr>
          <w:p w:rsidR="005B1884" w:rsidRPr="00954EDF" w:rsidRDefault="005B1884" w:rsidP="005B1884"/>
        </w:tc>
        <w:tc>
          <w:tcPr>
            <w:tcW w:w="8928" w:type="dxa"/>
            <w:gridSpan w:val="3"/>
          </w:tcPr>
          <w:p w:rsidR="0037352C" w:rsidRDefault="005B1884" w:rsidP="0037352C">
            <w:pPr>
              <w:pStyle w:val="RCTabelkop"/>
            </w:pPr>
            <w:r w:rsidRPr="00954EDF">
              <w:t>DE STUDENT TRAINT HIERMEE DE VAARDIGHEIDSDOELEN:</w:t>
            </w:r>
          </w:p>
          <w:p w:rsidR="005B1884" w:rsidRPr="00954EDF" w:rsidRDefault="0037352C" w:rsidP="005B1884">
            <w:pPr>
              <w:numPr>
                <w:ilvl w:val="0"/>
                <w:numId w:val="2"/>
              </w:numPr>
            </w:pPr>
            <w:r>
              <w:t>Uitleg kunnen geven over ASP.NET en MVC</w:t>
            </w:r>
          </w:p>
        </w:tc>
      </w:tr>
      <w:tr w:rsidR="005B1884" w:rsidRPr="00954EDF" w:rsidTr="0056742F">
        <w:trPr>
          <w:trHeight w:val="1077"/>
        </w:trPr>
        <w:tc>
          <w:tcPr>
            <w:tcW w:w="936" w:type="dxa"/>
            <w:vMerge/>
          </w:tcPr>
          <w:p w:rsidR="005B1884" w:rsidRPr="00954EDF" w:rsidRDefault="005B1884" w:rsidP="005B1884"/>
        </w:tc>
        <w:tc>
          <w:tcPr>
            <w:tcW w:w="8928" w:type="dxa"/>
            <w:gridSpan w:val="3"/>
          </w:tcPr>
          <w:p w:rsidR="0037352C" w:rsidRDefault="005B1884" w:rsidP="0037352C">
            <w:pPr>
              <w:pStyle w:val="RCTabelkop"/>
            </w:pPr>
            <w:r w:rsidRPr="00954EDF">
              <w:t>DE OEFENING STAP-VOOR-STAP UITGEWERKT:</w:t>
            </w:r>
          </w:p>
          <w:p w:rsidR="0037352C" w:rsidRDefault="0037352C" w:rsidP="0037352C">
            <w:pPr>
              <w:pStyle w:val="Default"/>
              <w:rPr>
                <w:sz w:val="22"/>
                <w:szCs w:val="22"/>
              </w:rPr>
            </w:pPr>
            <w:r>
              <w:rPr>
                <w:sz w:val="22"/>
                <w:szCs w:val="22"/>
              </w:rPr>
              <w:t xml:space="preserve">Na de quiz lopen we kort door alle vragen heen om te laten zie wat de goede antwoorden waren als er genoeg tijd over is. </w:t>
            </w:r>
          </w:p>
          <w:p w:rsidR="00954EDF" w:rsidRDefault="0037352C" w:rsidP="00954EDF">
            <w:pPr>
              <w:numPr>
                <w:ilvl w:val="0"/>
                <w:numId w:val="17"/>
              </w:numPr>
            </w:pPr>
            <w:r>
              <w:t>We laten elke student meedoen aan een Kahoot quiz waarin er specifieke vragen worden gesteld over ASP.NET en MVC als er aan het einde van de les nog genoeg tijd is.</w:t>
            </w:r>
          </w:p>
          <w:p w:rsidR="0037352C" w:rsidRPr="00954EDF" w:rsidRDefault="0037352C" w:rsidP="0037352C">
            <w:pPr>
              <w:numPr>
                <w:ilvl w:val="0"/>
                <w:numId w:val="17"/>
              </w:numPr>
            </w:pPr>
            <w:r>
              <w:t>De bedoeling hiermee is dat de studenten worden getest op de informatie die ze tijdens de les hebben gekregen om te kijken hoe goed ze de les hebben gevolgd.</w:t>
            </w:r>
          </w:p>
        </w:tc>
      </w:tr>
      <w:tr w:rsidR="00E72619" w:rsidRPr="00954EDF" w:rsidTr="00C434D1">
        <w:tc>
          <w:tcPr>
            <w:tcW w:w="936" w:type="dxa"/>
            <w:vMerge w:val="restart"/>
          </w:tcPr>
          <w:p w:rsidR="00E72619" w:rsidRPr="00954EDF" w:rsidRDefault="00E72619" w:rsidP="00C434D1">
            <w:bookmarkStart w:id="20" w:name="rc_ba_student_8" w:colFirst="1" w:colLast="1"/>
            <w:bookmarkStart w:id="21" w:name="rc_bo_zelfsstandig_oefeningd_1" w:colFirst="0" w:colLast="1"/>
            <w:bookmarkEnd w:id="19"/>
          </w:p>
        </w:tc>
        <w:tc>
          <w:tcPr>
            <w:tcW w:w="1984" w:type="dxa"/>
            <w:shd w:val="clear" w:color="auto" w:fill="F4F4F4" w:themeFill="accent4"/>
          </w:tcPr>
          <w:p w:rsidR="00E72619" w:rsidRPr="00954EDF" w:rsidRDefault="00E72619" w:rsidP="00C434D1">
            <w:pPr>
              <w:pStyle w:val="RCTabelkop"/>
            </w:pPr>
            <w:r w:rsidRPr="00954EDF">
              <w:t>ACTIVERENDE DIDACTIEK</w:t>
            </w:r>
          </w:p>
        </w:tc>
        <w:tc>
          <w:tcPr>
            <w:tcW w:w="6944" w:type="dxa"/>
            <w:gridSpan w:val="2"/>
            <w:shd w:val="clear" w:color="auto" w:fill="F4F4F4" w:themeFill="accent4"/>
          </w:tcPr>
          <w:p w:rsidR="00E72619" w:rsidRPr="00954EDF" w:rsidRDefault="00E72619" w:rsidP="00E72619">
            <w:pPr>
              <w:pStyle w:val="RCTabelonderdeel"/>
            </w:pPr>
            <w:r w:rsidRPr="00954EDF">
              <w:t xml:space="preserve">OEFENING of station D: </w:t>
            </w:r>
            <w:r w:rsidRPr="00954EDF">
              <w:rPr>
                <w:highlight w:val="yellow"/>
              </w:rPr>
              <w:t>titel van de oefening</w:t>
            </w:r>
          </w:p>
        </w:tc>
      </w:tr>
      <w:tr w:rsidR="00A912F1" w:rsidRPr="00954EDF" w:rsidTr="00210247">
        <w:tc>
          <w:tcPr>
            <w:tcW w:w="936" w:type="dxa"/>
            <w:vMerge/>
          </w:tcPr>
          <w:p w:rsidR="00A912F1" w:rsidRPr="00954EDF" w:rsidRDefault="00A912F1" w:rsidP="00A912F1"/>
        </w:tc>
        <w:tc>
          <w:tcPr>
            <w:tcW w:w="1984" w:type="dxa"/>
          </w:tcPr>
          <w:p w:rsidR="00A912F1" w:rsidRPr="00954EDF" w:rsidRDefault="00A912F1" w:rsidP="00A912F1">
            <w:pPr>
              <w:pStyle w:val="RCLeerbreinprincipeLinks"/>
            </w:pPr>
            <w:r w:rsidRPr="00954EDF">
              <w:rPr>
                <w:noProof/>
              </w:rPr>
              <w:drawing>
                <wp:inline distT="0" distB="0" distL="0" distR="0" wp14:anchorId="6B7FE2DF" wp14:editId="242F661F">
                  <wp:extent cx="324000" cy="324000"/>
                  <wp:effectExtent l="0" t="0" r="0" b="0"/>
                  <wp:docPr id="13" name="Picture 13" descr="Icon_L_Samenwerking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496D7653" wp14:editId="07611770">
                  <wp:extent cx="324000" cy="324000"/>
                  <wp:effectExtent l="0" t="0" r="0" b="0"/>
                  <wp:docPr id="14" name="Picture 14" descr="Icon_L_Zintuige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32CCC987" wp14:editId="755C0F77">
                  <wp:extent cx="324000" cy="324000"/>
                  <wp:effectExtent l="0" t="0" r="0" b="0"/>
                  <wp:docPr id="20" name="Picture 20" descr="Icon_L_Leeromgeving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tc>
        <w:tc>
          <w:tcPr>
            <w:tcW w:w="2126" w:type="dxa"/>
            <w:vAlign w:val="center"/>
          </w:tcPr>
          <w:p w:rsidR="009D5FC1" w:rsidRPr="00954EDF" w:rsidRDefault="009D5FC1" w:rsidP="00210247">
            <w:pPr>
              <w:pStyle w:val="RCTabelkop"/>
            </w:pPr>
            <w:r w:rsidRPr="00954EDF">
              <w:t>Didactische vorm</w:t>
            </w:r>
          </w:p>
          <w:sdt>
            <w:sdtPr>
              <w:id w:val="1500927905"/>
              <w:lock w:val="sdtLocked"/>
              <w:placeholder>
                <w:docPart w:val="C3FDE08D795040C3A915CC7CAB3D7767"/>
              </w:placeholder>
              <w:showingPlcHdr/>
              <w:comboBox>
                <w:listItem w:displayText="Demo medestudent" w:value="Demo medestudent"/>
                <w:listItem w:displayText="Demo trainer/ instructeur" w:value="Demo trainer/ instructeur"/>
                <w:listItem w:displayText="Filmpje" w:value="Filmpje"/>
                <w:listItem w:displayText="Gastspreker" w:value="Gastspreker"/>
                <w:listItem w:displayText="Instructie" w:value="Instructie"/>
                <w:listItem w:displayText="Materiaaldemo" w:value="Materiaaldemo"/>
                <w:listItem w:displayText="Quiz" w:value="Quiz"/>
                <w:listItem w:displayText="Rollenspel" w:value="Rollenspel"/>
                <w:listItem w:displayText="Subgroepen" w:value="Subgroepen"/>
                <w:listItem w:displayText="Test" w:value="Test"/>
                <w:listItem w:displayText="Werken in duo's" w:value="Werken in duo's"/>
                <w:listItem w:displayText="Zelf oefenen" w:value="Zelf oefenen"/>
                <w:listItem w:displayText="Overig" w:value="Overig"/>
              </w:comboBox>
            </w:sdtPr>
            <w:sdtEndPr/>
            <w:sdtContent>
              <w:p w:rsidR="00A912F1" w:rsidRPr="00954EDF" w:rsidRDefault="006D16F6" w:rsidP="006628C8">
                <w:r w:rsidRPr="00954EDF">
                  <w:rPr>
                    <w:color w:val="808080"/>
                  </w:rPr>
                  <w:t>Maak hier een keuze</w:t>
                </w:r>
              </w:p>
            </w:sdtContent>
          </w:sdt>
        </w:tc>
        <w:tc>
          <w:tcPr>
            <w:tcW w:w="4818" w:type="dxa"/>
            <w:vAlign w:val="center"/>
          </w:tcPr>
          <w:p w:rsidR="00A912F1" w:rsidRPr="00954EDF" w:rsidRDefault="00A912F1" w:rsidP="00A912F1">
            <w:pPr>
              <w:pStyle w:val="RCVaardigheidsdoel"/>
            </w:pPr>
            <w:r w:rsidRPr="00954EDF">
              <w:t>1</w:t>
            </w:r>
            <w:r w:rsidRPr="00954EDF">
              <w:tab/>
              <w:t>2</w:t>
            </w:r>
            <w:r w:rsidRPr="00954EDF">
              <w:tab/>
              <w:t>3</w:t>
            </w:r>
            <w:r w:rsidRPr="00954EDF">
              <w:tab/>
              <w:t>4</w:t>
            </w:r>
            <w:r w:rsidRPr="00954EDF">
              <w:tab/>
              <w:t>5</w:t>
            </w:r>
            <w:r w:rsidRPr="00954EDF">
              <w:tab/>
              <w:t>6</w:t>
            </w:r>
            <w:r w:rsidRPr="00954EDF">
              <w:tab/>
              <w:t>7</w:t>
            </w:r>
            <w:r w:rsidRPr="00954EDF">
              <w:tab/>
              <w:t>8</w:t>
            </w:r>
          </w:p>
        </w:tc>
      </w:tr>
      <w:bookmarkEnd w:id="20"/>
      <w:tr w:rsidR="00E72619" w:rsidRPr="00954EDF" w:rsidTr="00C434D1">
        <w:trPr>
          <w:trHeight w:val="95"/>
        </w:trPr>
        <w:tc>
          <w:tcPr>
            <w:tcW w:w="936" w:type="dxa"/>
            <w:vMerge/>
          </w:tcPr>
          <w:p w:rsidR="00E72619" w:rsidRPr="00954EDF" w:rsidRDefault="00E72619" w:rsidP="00C434D1"/>
        </w:tc>
        <w:tc>
          <w:tcPr>
            <w:tcW w:w="8928" w:type="dxa"/>
            <w:gridSpan w:val="3"/>
          </w:tcPr>
          <w:p w:rsidR="00E72619" w:rsidRPr="00954EDF" w:rsidRDefault="00E72619" w:rsidP="00C434D1">
            <w:pPr>
              <w:pStyle w:val="RCTabelkop"/>
            </w:pPr>
            <w:r w:rsidRPr="00954EDF">
              <w:t>DE STUDENT TRAINT HIERMEE DE VAARDIGHEIDSDOELEN:</w:t>
            </w:r>
          </w:p>
          <w:p w:rsidR="00E72619" w:rsidRPr="00954EDF" w:rsidRDefault="00E72619" w:rsidP="00C434D1">
            <w:pPr>
              <w:numPr>
                <w:ilvl w:val="0"/>
                <w:numId w:val="2"/>
              </w:numPr>
            </w:pPr>
          </w:p>
        </w:tc>
      </w:tr>
      <w:tr w:rsidR="00E72619" w:rsidRPr="00954EDF" w:rsidTr="0056742F">
        <w:trPr>
          <w:trHeight w:val="1077"/>
        </w:trPr>
        <w:tc>
          <w:tcPr>
            <w:tcW w:w="936" w:type="dxa"/>
            <w:vMerge/>
          </w:tcPr>
          <w:p w:rsidR="00E72619" w:rsidRPr="00954EDF" w:rsidRDefault="00E72619" w:rsidP="00C434D1"/>
        </w:tc>
        <w:tc>
          <w:tcPr>
            <w:tcW w:w="8928" w:type="dxa"/>
            <w:gridSpan w:val="3"/>
          </w:tcPr>
          <w:p w:rsidR="00E72619" w:rsidRPr="00954EDF" w:rsidRDefault="00E72619" w:rsidP="00C434D1">
            <w:pPr>
              <w:pStyle w:val="RCTabelkop"/>
            </w:pPr>
            <w:r w:rsidRPr="00954EDF">
              <w:t>DE OEFENING STAP-VOOR-STAP UITGEWERKT:</w:t>
            </w:r>
          </w:p>
          <w:sdt>
            <w:sdtPr>
              <w:id w:val="-1758206044"/>
              <w:placeholder>
                <w:docPart w:val="F96DA35C081048E7A77D8B652E382C89"/>
              </w:placeholder>
              <w:temporary/>
              <w:showingPlcHdr/>
            </w:sdtPr>
            <w:sdtEndPr/>
            <w:sdtContent>
              <w:p w:rsidR="00E72619" w:rsidRPr="00954EDF" w:rsidRDefault="00954EDF" w:rsidP="00954EDF">
                <w:pPr>
                  <w:numPr>
                    <w:ilvl w:val="0"/>
                    <w:numId w:val="17"/>
                  </w:numPr>
                </w:pPr>
                <w:r w:rsidRPr="000707CF">
                  <w:rPr>
                    <w:rStyle w:val="Tekstvantijdelijkeaanduiding"/>
                  </w:rPr>
                  <w:t>Vul hier tekst in of niet van toepassing</w:t>
                </w:r>
              </w:p>
            </w:sdtContent>
          </w:sdt>
        </w:tc>
      </w:tr>
      <w:bookmarkEnd w:id="21"/>
      <w:tr w:rsidR="005B1884" w:rsidRPr="00954EDF" w:rsidTr="00A308E6">
        <w:tc>
          <w:tcPr>
            <w:tcW w:w="936" w:type="dxa"/>
          </w:tcPr>
          <w:p w:rsidR="005B1884" w:rsidRPr="00954EDF" w:rsidRDefault="005B1884" w:rsidP="005B1884"/>
        </w:tc>
        <w:tc>
          <w:tcPr>
            <w:tcW w:w="1984" w:type="dxa"/>
          </w:tcPr>
          <w:p w:rsidR="005B1884" w:rsidRPr="00954EDF" w:rsidRDefault="005B1884" w:rsidP="005B1884">
            <w:r w:rsidRPr="00954EDF">
              <w:t>Doorstart</w:t>
            </w:r>
          </w:p>
          <w:p w:rsidR="005B1884" w:rsidRPr="00954EDF" w:rsidRDefault="005B1884" w:rsidP="005B1884">
            <w:pPr>
              <w:pStyle w:val="RCLeerbreinprincipeHandmatig"/>
            </w:pPr>
            <w:r w:rsidRPr="00954EDF">
              <w:rPr>
                <w:noProof/>
              </w:rPr>
              <w:drawing>
                <wp:inline distT="0" distB="0" distL="0" distR="0" wp14:anchorId="67CA36BF" wp14:editId="53A33A97">
                  <wp:extent cx="324000" cy="324000"/>
                  <wp:effectExtent l="0" t="0" r="0" b="0"/>
                  <wp:docPr id="67" name="Afbeelding 26" descr="Icon_L_Veiligheid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380BA0B3" wp14:editId="3120D7CF">
                  <wp:extent cx="324000" cy="324000"/>
                  <wp:effectExtent l="0" t="0" r="0" b="0"/>
                  <wp:docPr id="68" name="Afbeelding 27" descr="Icon_L_Structuur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24000" cy="324000"/>
                          </a:xfrm>
                          <a:prstGeom prst="rect">
                            <a:avLst/>
                          </a:prstGeom>
                        </pic:spPr>
                      </pic:pic>
                    </a:graphicData>
                  </a:graphic>
                </wp:inline>
              </w:drawing>
            </w:r>
          </w:p>
        </w:tc>
        <w:tc>
          <w:tcPr>
            <w:tcW w:w="6944" w:type="dxa"/>
            <w:gridSpan w:val="2"/>
          </w:tcPr>
          <w:p w:rsidR="002747C1" w:rsidRPr="00954EDF" w:rsidRDefault="002747C1" w:rsidP="002747C1">
            <w:pPr>
              <w:numPr>
                <w:ilvl w:val="0"/>
                <w:numId w:val="2"/>
              </w:numPr>
            </w:pPr>
            <w:r w:rsidRPr="00954EDF">
              <w:t>Laat studenten plaatsnemen aan centrale tafel</w:t>
            </w:r>
          </w:p>
          <w:p w:rsidR="002747C1" w:rsidRPr="00954EDF" w:rsidRDefault="002747C1" w:rsidP="002747C1">
            <w:pPr>
              <w:numPr>
                <w:ilvl w:val="0"/>
                <w:numId w:val="2"/>
              </w:numPr>
            </w:pPr>
            <w:r w:rsidRPr="00954EDF">
              <w:t>Afsluiten dit onderdeel van de VHT</w:t>
            </w:r>
          </w:p>
          <w:p w:rsidR="002747C1" w:rsidRPr="00954EDF" w:rsidRDefault="002747C1" w:rsidP="00091498">
            <w:pPr>
              <w:numPr>
                <w:ilvl w:val="0"/>
                <w:numId w:val="2"/>
              </w:numPr>
            </w:pPr>
            <w:r w:rsidRPr="00954EDF">
              <w:t>Eventueel aandachtspunten / overdracht meegeven aan trainer TK-deel</w:t>
            </w:r>
          </w:p>
        </w:tc>
      </w:tr>
    </w:tbl>
    <w:p w:rsidR="00C434D1" w:rsidRPr="00954EDF" w:rsidRDefault="00C434D1" w:rsidP="00C434D1">
      <w:pPr>
        <w:rPr>
          <w:sz w:val="28"/>
        </w:rPr>
      </w:pPr>
      <w:r w:rsidRPr="00954EDF">
        <w:br w:type="page"/>
      </w:r>
    </w:p>
    <w:p w:rsidR="00D91E78" w:rsidRPr="00954EDF" w:rsidRDefault="0053004C" w:rsidP="00167B92">
      <w:pPr>
        <w:pStyle w:val="RCKop"/>
      </w:pPr>
      <w:r w:rsidRPr="00954EDF">
        <w:lastRenderedPageBreak/>
        <w:t>Terugkoppeling</w:t>
      </w:r>
      <w:r w:rsidR="000A6DFC" w:rsidRPr="00954EDF">
        <w:t xml:space="preserve">: </w:t>
      </w:r>
      <w:r w:rsidR="001617BB">
        <w:t>5</w:t>
      </w:r>
      <w:r w:rsidR="000A6DFC" w:rsidRPr="00954EDF">
        <w:t xml:space="preserve"> minuten</w:t>
      </w:r>
    </w:p>
    <w:tbl>
      <w:tblPr>
        <w:tblStyle w:val="RCTabel"/>
        <w:tblW w:w="0" w:type="auto"/>
        <w:tblLayout w:type="fixed"/>
        <w:tblLook w:val="04A0" w:firstRow="1" w:lastRow="0" w:firstColumn="1" w:lastColumn="0" w:noHBand="0" w:noVBand="1"/>
      </w:tblPr>
      <w:tblGrid>
        <w:gridCol w:w="936"/>
        <w:gridCol w:w="1984"/>
        <w:gridCol w:w="2126"/>
        <w:gridCol w:w="4818"/>
      </w:tblGrid>
      <w:tr w:rsidR="00403628" w:rsidRPr="00954EDF" w:rsidTr="003B080F">
        <w:trPr>
          <w:tblHeader/>
        </w:trPr>
        <w:tc>
          <w:tcPr>
            <w:tcW w:w="936" w:type="dxa"/>
            <w:shd w:val="clear" w:color="auto" w:fill="D3D3D3" w:themeFill="accent3"/>
          </w:tcPr>
          <w:p w:rsidR="00403628" w:rsidRPr="00954EDF" w:rsidRDefault="00403628" w:rsidP="00EA6CA5">
            <w:pPr>
              <w:pStyle w:val="RCTabelkop"/>
            </w:pPr>
            <w:r w:rsidRPr="00954EDF">
              <w:t>TIJD</w:t>
            </w:r>
          </w:p>
        </w:tc>
        <w:tc>
          <w:tcPr>
            <w:tcW w:w="1984" w:type="dxa"/>
            <w:shd w:val="clear" w:color="auto" w:fill="D3D3D3" w:themeFill="accent3"/>
          </w:tcPr>
          <w:p w:rsidR="00403628" w:rsidRPr="00954EDF" w:rsidRDefault="00403628" w:rsidP="003B080F">
            <w:pPr>
              <w:pStyle w:val="RCTabelkop"/>
            </w:pPr>
            <w:r w:rsidRPr="00954EDF">
              <w:t>VORM</w:t>
            </w:r>
          </w:p>
        </w:tc>
        <w:tc>
          <w:tcPr>
            <w:tcW w:w="6944" w:type="dxa"/>
            <w:gridSpan w:val="2"/>
            <w:shd w:val="clear" w:color="auto" w:fill="D3D3D3" w:themeFill="accent3"/>
          </w:tcPr>
          <w:p w:rsidR="00403628" w:rsidRPr="00954EDF" w:rsidRDefault="00403628" w:rsidP="003B080F">
            <w:pPr>
              <w:pStyle w:val="RCTabelkop"/>
            </w:pPr>
            <w:r w:rsidRPr="00954EDF">
              <w:t xml:space="preserve">BESCHRIJVING OEFENING OF ONDERDEEL </w:t>
            </w:r>
          </w:p>
        </w:tc>
      </w:tr>
      <w:tr w:rsidR="00403628" w:rsidRPr="00954EDF" w:rsidTr="00327697">
        <w:tc>
          <w:tcPr>
            <w:tcW w:w="936" w:type="dxa"/>
          </w:tcPr>
          <w:p w:rsidR="00403628" w:rsidRPr="00954EDF" w:rsidRDefault="00403628" w:rsidP="003B080F">
            <w:bookmarkStart w:id="22" w:name="rc_ba_student_9" w:colFirst="2" w:colLast="2"/>
          </w:p>
        </w:tc>
        <w:tc>
          <w:tcPr>
            <w:tcW w:w="1984" w:type="dxa"/>
          </w:tcPr>
          <w:p w:rsidR="00403628" w:rsidRPr="00954EDF" w:rsidRDefault="00403628" w:rsidP="003B080F">
            <w:r w:rsidRPr="00954EDF">
              <w:t>Opstart</w:t>
            </w:r>
          </w:p>
          <w:p w:rsidR="00403628" w:rsidRPr="00954EDF" w:rsidRDefault="00403628" w:rsidP="003B080F">
            <w:pPr>
              <w:pStyle w:val="RCLeerbreinprincipeHandmatig"/>
            </w:pPr>
            <w:r w:rsidRPr="00954EDF">
              <w:rPr>
                <w:noProof/>
              </w:rPr>
              <w:drawing>
                <wp:inline distT="0" distB="0" distL="0" distR="0" wp14:anchorId="5403DF70" wp14:editId="339FB137">
                  <wp:extent cx="324000" cy="324000"/>
                  <wp:effectExtent l="0" t="0" r="0" b="0"/>
                  <wp:docPr id="24" name="Picture 24" descr="Icon_L_Veiligheid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105E698B" wp14:editId="1103B5D1">
                  <wp:extent cx="324000" cy="324000"/>
                  <wp:effectExtent l="0" t="0" r="0" b="0"/>
                  <wp:docPr id="25" name="Picture 25" descr="Icon_L_Structuur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tc>
        <w:tc>
          <w:tcPr>
            <w:tcW w:w="6944" w:type="dxa"/>
            <w:gridSpan w:val="2"/>
          </w:tcPr>
          <w:p w:rsidR="00403628" w:rsidRPr="00954EDF" w:rsidRDefault="003F4B08" w:rsidP="00403628">
            <w:pPr>
              <w:numPr>
                <w:ilvl w:val="0"/>
                <w:numId w:val="2"/>
              </w:numPr>
            </w:pPr>
            <w:r>
              <w:t>Wij zullen feedback geven over hoe het is gegaan en ede studenten krijgen de kans om feedback te geven</w:t>
            </w:r>
          </w:p>
        </w:tc>
      </w:tr>
      <w:tr w:rsidR="00403628" w:rsidRPr="00954EDF" w:rsidTr="003B080F">
        <w:tc>
          <w:tcPr>
            <w:tcW w:w="936" w:type="dxa"/>
            <w:vMerge w:val="restart"/>
          </w:tcPr>
          <w:p w:rsidR="00403628" w:rsidRPr="00954EDF" w:rsidRDefault="0037352C" w:rsidP="003B080F">
            <w:bookmarkStart w:id="23" w:name="rc_ba_student_10" w:colFirst="1" w:colLast="1"/>
            <w:bookmarkEnd w:id="22"/>
            <w:r>
              <w:t>5</w:t>
            </w:r>
            <w:r w:rsidR="00403628" w:rsidRPr="00954EDF">
              <w:t xml:space="preserve"> min</w:t>
            </w:r>
          </w:p>
        </w:tc>
        <w:tc>
          <w:tcPr>
            <w:tcW w:w="1984" w:type="dxa"/>
            <w:shd w:val="clear" w:color="auto" w:fill="F4F4F4" w:themeFill="accent4"/>
          </w:tcPr>
          <w:p w:rsidR="00403628" w:rsidRPr="00954EDF" w:rsidRDefault="00403628" w:rsidP="003B080F">
            <w:pPr>
              <w:pStyle w:val="RCTabelkop"/>
            </w:pPr>
            <w:r w:rsidRPr="00954EDF">
              <w:t>ACTIVERENDE DIDACTIEK</w:t>
            </w:r>
          </w:p>
        </w:tc>
        <w:tc>
          <w:tcPr>
            <w:tcW w:w="6944" w:type="dxa"/>
            <w:gridSpan w:val="2"/>
            <w:shd w:val="clear" w:color="auto" w:fill="F4F4F4" w:themeFill="accent4"/>
          </w:tcPr>
          <w:p w:rsidR="00403628" w:rsidRPr="00954EDF" w:rsidRDefault="00403628" w:rsidP="003B080F">
            <w:pPr>
              <w:pStyle w:val="RCTabelonderdeel"/>
            </w:pPr>
            <w:r w:rsidRPr="00954EDF">
              <w:t>ASSESSMENT OVER ALLE OF EEN DEEL VAN DE VAARDIGHEIDSDOELEN</w:t>
            </w:r>
          </w:p>
        </w:tc>
      </w:tr>
      <w:tr w:rsidR="00A912F1" w:rsidRPr="00954EDF" w:rsidTr="00210247">
        <w:tc>
          <w:tcPr>
            <w:tcW w:w="936" w:type="dxa"/>
            <w:vMerge/>
          </w:tcPr>
          <w:p w:rsidR="00A912F1" w:rsidRPr="00954EDF" w:rsidRDefault="00A912F1" w:rsidP="00A912F1"/>
        </w:tc>
        <w:tc>
          <w:tcPr>
            <w:tcW w:w="1984" w:type="dxa"/>
          </w:tcPr>
          <w:p w:rsidR="00A912F1" w:rsidRPr="00954EDF" w:rsidRDefault="00A912F1" w:rsidP="00A912F1">
            <w:pPr>
              <w:pStyle w:val="RCLeerbreinprincipeLinks"/>
            </w:pPr>
            <w:r w:rsidRPr="00954EDF">
              <w:rPr>
                <w:noProof/>
              </w:rPr>
              <w:drawing>
                <wp:inline distT="0" distB="0" distL="0" distR="0" wp14:anchorId="5662CEDE" wp14:editId="27A7007A">
                  <wp:extent cx="324000" cy="324000"/>
                  <wp:effectExtent l="0" t="0" r="0" b="0"/>
                  <wp:docPr id="26" name="Afbeelding 16" descr="Icon_L_Focus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4CCA1C64" wp14:editId="00AFFA87">
                  <wp:extent cx="324000" cy="324000"/>
                  <wp:effectExtent l="0" t="0" r="0" b="0"/>
                  <wp:docPr id="30" name="Afbeelding 19" descr="Icon_L_Herhale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7A2ACA7B" wp14:editId="56A6CECA">
                  <wp:extent cx="324000" cy="324000"/>
                  <wp:effectExtent l="0" t="0" r="0" b="0"/>
                  <wp:docPr id="31" name="Afbeelding 20" descr="Icon_L_Veiligheid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24000" cy="324000"/>
                          </a:xfrm>
                          <a:prstGeom prst="rect">
                            <a:avLst/>
                          </a:prstGeom>
                        </pic:spPr>
                      </pic:pic>
                    </a:graphicData>
                  </a:graphic>
                </wp:inline>
              </w:drawing>
            </w:r>
            <w:r w:rsidRPr="00954EDF">
              <w:t xml:space="preserve"> </w:t>
            </w:r>
          </w:p>
        </w:tc>
        <w:tc>
          <w:tcPr>
            <w:tcW w:w="2126" w:type="dxa"/>
            <w:vAlign w:val="center"/>
          </w:tcPr>
          <w:p w:rsidR="009D5FC1" w:rsidRPr="00954EDF" w:rsidRDefault="009D5FC1" w:rsidP="00210247">
            <w:pPr>
              <w:pStyle w:val="RCTabelkop"/>
            </w:pPr>
            <w:r w:rsidRPr="00954EDF">
              <w:t>Didactische vorm</w:t>
            </w:r>
          </w:p>
          <w:sdt>
            <w:sdtPr>
              <w:id w:val="-644357963"/>
              <w:lock w:val="sdtLocked"/>
              <w:placeholder>
                <w:docPart w:val="E803766C05F345FAB5BCCB06F05CDF04"/>
              </w:placeholder>
              <w:comboBox>
                <w:listItem w:displayText="Demo medestudent" w:value="Demo medestudent"/>
                <w:listItem w:displayText="Demo trainer/ instructeur" w:value="Demo trainer/ instructeur"/>
                <w:listItem w:displayText="Filmpje" w:value="Filmpje"/>
                <w:listItem w:displayText="Gastspreker" w:value="Gastspreker"/>
                <w:listItem w:displayText="Instructie" w:value="Instructie"/>
                <w:listItem w:displayText="Materiaaldemo" w:value="Materiaaldemo"/>
                <w:listItem w:displayText="Quiz" w:value="Quiz"/>
                <w:listItem w:displayText="Rollenspel" w:value="Rollenspel"/>
                <w:listItem w:displayText="Subgroepen" w:value="Subgroepen"/>
                <w:listItem w:displayText="Test" w:value="Test"/>
                <w:listItem w:displayText="Werken in duo's" w:value="Werken in duo's"/>
                <w:listItem w:displayText="Zelf oefenen" w:value="Zelf oefenen"/>
                <w:listItem w:displayText="Overig" w:value="Overig"/>
              </w:comboBox>
            </w:sdtPr>
            <w:sdtEndPr/>
            <w:sdtContent>
              <w:p w:rsidR="00A912F1" w:rsidRPr="00954EDF" w:rsidRDefault="003F4B08" w:rsidP="006D16F6">
                <w:r>
                  <w:t>Overig</w:t>
                </w:r>
              </w:p>
            </w:sdtContent>
          </w:sdt>
        </w:tc>
        <w:tc>
          <w:tcPr>
            <w:tcW w:w="4818" w:type="dxa"/>
            <w:vAlign w:val="center"/>
          </w:tcPr>
          <w:p w:rsidR="00A912F1" w:rsidRPr="00954EDF" w:rsidRDefault="00A912F1" w:rsidP="00EA6CA5">
            <w:pPr>
              <w:pStyle w:val="RCVaardigheidsdoel"/>
            </w:pPr>
            <w:r w:rsidRPr="00954EDF">
              <w:t>1</w:t>
            </w:r>
            <w:r w:rsidRPr="00954EDF">
              <w:tab/>
              <w:t>2</w:t>
            </w:r>
            <w:r w:rsidRPr="00954EDF">
              <w:tab/>
              <w:t>3</w:t>
            </w:r>
            <w:r w:rsidRPr="00954EDF">
              <w:tab/>
              <w:t>4</w:t>
            </w:r>
            <w:r w:rsidRPr="00954EDF">
              <w:tab/>
              <w:t>5</w:t>
            </w:r>
            <w:r w:rsidRPr="00954EDF">
              <w:tab/>
              <w:t>6</w:t>
            </w:r>
            <w:r w:rsidRPr="00954EDF">
              <w:tab/>
              <w:t>7</w:t>
            </w:r>
            <w:r w:rsidRPr="00954EDF">
              <w:tab/>
              <w:t>8</w:t>
            </w:r>
          </w:p>
        </w:tc>
      </w:tr>
      <w:bookmarkEnd w:id="23"/>
      <w:tr w:rsidR="00403628" w:rsidRPr="00954EDF" w:rsidTr="0056742F">
        <w:trPr>
          <w:trHeight w:val="1077"/>
        </w:trPr>
        <w:tc>
          <w:tcPr>
            <w:tcW w:w="936" w:type="dxa"/>
            <w:vMerge/>
          </w:tcPr>
          <w:p w:rsidR="00403628" w:rsidRPr="00954EDF" w:rsidRDefault="00403628" w:rsidP="003B080F"/>
        </w:tc>
        <w:tc>
          <w:tcPr>
            <w:tcW w:w="8928" w:type="dxa"/>
            <w:gridSpan w:val="3"/>
          </w:tcPr>
          <w:p w:rsidR="00403628" w:rsidRPr="00954EDF" w:rsidRDefault="00403628" w:rsidP="00403628">
            <w:pPr>
              <w:pStyle w:val="RCTabelkop"/>
            </w:pPr>
            <w:r w:rsidRPr="00954EDF">
              <w:t>EXTRA INFORMATIE VOOR DE TRAINER (D):</w:t>
            </w:r>
          </w:p>
          <w:p w:rsidR="00403628" w:rsidRPr="00954EDF" w:rsidRDefault="0020541D" w:rsidP="00954EDF">
            <w:pPr>
              <w:numPr>
                <w:ilvl w:val="0"/>
                <w:numId w:val="17"/>
              </w:numPr>
            </w:pPr>
            <w:r>
              <w:t>Je krijgt de kans feedback te geven op de les en wij zullen vertellen hoe wij het vonden gaan</w:t>
            </w:r>
          </w:p>
        </w:tc>
      </w:tr>
      <w:tr w:rsidR="00403628" w:rsidRPr="00954EDF" w:rsidTr="003B080F">
        <w:tc>
          <w:tcPr>
            <w:tcW w:w="936" w:type="dxa"/>
          </w:tcPr>
          <w:p w:rsidR="00403628" w:rsidRPr="00954EDF" w:rsidRDefault="00403628" w:rsidP="003B080F"/>
        </w:tc>
        <w:tc>
          <w:tcPr>
            <w:tcW w:w="1984" w:type="dxa"/>
          </w:tcPr>
          <w:p w:rsidR="00403628" w:rsidRPr="00954EDF" w:rsidRDefault="00403628" w:rsidP="003B080F">
            <w:r w:rsidRPr="00954EDF">
              <w:t>Afsluiting</w:t>
            </w:r>
          </w:p>
          <w:p w:rsidR="00403628" w:rsidRPr="00954EDF" w:rsidRDefault="00403628" w:rsidP="003B080F">
            <w:pPr>
              <w:pStyle w:val="RCLeerbreinprincipeHandmatig"/>
            </w:pPr>
            <w:r w:rsidRPr="00954EDF">
              <w:rPr>
                <w:noProof/>
              </w:rPr>
              <w:drawing>
                <wp:inline distT="0" distB="0" distL="0" distR="0" wp14:anchorId="5857F55F" wp14:editId="416D1D1F">
                  <wp:extent cx="324000" cy="324000"/>
                  <wp:effectExtent l="0" t="0" r="0" b="0"/>
                  <wp:docPr id="36" name="Picture 36" descr="Icon_L_Feedback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tc>
        <w:tc>
          <w:tcPr>
            <w:tcW w:w="6944" w:type="dxa"/>
            <w:gridSpan w:val="2"/>
          </w:tcPr>
          <w:p w:rsidR="00350B9E" w:rsidRPr="00954EDF" w:rsidRDefault="0020541D" w:rsidP="00091498">
            <w:pPr>
              <w:numPr>
                <w:ilvl w:val="0"/>
                <w:numId w:val="2"/>
              </w:numPr>
            </w:pPr>
            <w:r>
              <w:t>Afsluiten van de les</w:t>
            </w:r>
          </w:p>
        </w:tc>
      </w:tr>
    </w:tbl>
    <w:p w:rsidR="00B01BDF" w:rsidRPr="00954EDF" w:rsidRDefault="00B01BDF">
      <w:pPr>
        <w:spacing w:after="200" w:line="276" w:lineRule="auto"/>
        <w:rPr>
          <w:b/>
          <w:caps/>
          <w:sz w:val="28"/>
        </w:rPr>
      </w:pPr>
      <w:bookmarkStart w:id="24" w:name="rc_bo_assessmenta_1"/>
      <w:r w:rsidRPr="00954EDF">
        <w:br w:type="page"/>
      </w:r>
    </w:p>
    <w:p w:rsidR="00167B92" w:rsidRPr="00954EDF" w:rsidRDefault="0035588B" w:rsidP="00B57147">
      <w:pPr>
        <w:pStyle w:val="RCKop"/>
      </w:pPr>
      <w:r w:rsidRPr="00954EDF">
        <w:lastRenderedPageBreak/>
        <w:t>ASSESSMENT A</w:t>
      </w:r>
    </w:p>
    <w:tbl>
      <w:tblPr>
        <w:tblStyle w:val="RCTabel"/>
        <w:tblW w:w="9866" w:type="dxa"/>
        <w:tblLayout w:type="fixed"/>
        <w:tblLook w:val="04A0" w:firstRow="1" w:lastRow="0" w:firstColumn="1" w:lastColumn="0" w:noHBand="0" w:noVBand="1"/>
      </w:tblPr>
      <w:tblGrid>
        <w:gridCol w:w="419"/>
        <w:gridCol w:w="1100"/>
        <w:gridCol w:w="849"/>
        <w:gridCol w:w="6222"/>
        <w:gridCol w:w="425"/>
        <w:gridCol w:w="426"/>
        <w:gridCol w:w="425"/>
      </w:tblGrid>
      <w:tr w:rsidR="005B1884" w:rsidRPr="00954EDF" w:rsidTr="00E72619">
        <w:trPr>
          <w:cantSplit/>
          <w:trHeight w:val="1077"/>
        </w:trPr>
        <w:tc>
          <w:tcPr>
            <w:tcW w:w="8590" w:type="dxa"/>
            <w:gridSpan w:val="4"/>
            <w:shd w:val="clear" w:color="auto" w:fill="D3D3D3" w:themeFill="accent3"/>
          </w:tcPr>
          <w:p w:rsidR="005B1884" w:rsidRPr="00954EDF" w:rsidRDefault="00E7674F" w:rsidP="005F62AB">
            <w:pPr>
              <w:pStyle w:val="RCTabelkop"/>
            </w:pPr>
            <w:r w:rsidRPr="00954EDF">
              <w:t>OPDRACHT ASSESSMENT</w:t>
            </w:r>
          </w:p>
        </w:tc>
        <w:tc>
          <w:tcPr>
            <w:tcW w:w="425" w:type="dxa"/>
            <w:vMerge w:val="restart"/>
            <w:shd w:val="clear" w:color="auto" w:fill="D3D3D3" w:themeFill="accent3"/>
            <w:textDirection w:val="btLr"/>
            <w:vAlign w:val="center"/>
          </w:tcPr>
          <w:p w:rsidR="005B1884" w:rsidRPr="00954EDF" w:rsidRDefault="005B1884" w:rsidP="00FD183F">
            <w:pPr>
              <w:ind w:left="113" w:right="113"/>
              <w:rPr>
                <w:b/>
                <w:sz w:val="18"/>
                <w:szCs w:val="18"/>
              </w:rPr>
            </w:pPr>
            <w:r w:rsidRPr="00954EDF">
              <w:rPr>
                <w:b/>
                <w:sz w:val="18"/>
                <w:szCs w:val="18"/>
              </w:rPr>
              <w:t>Aangetoond</w:t>
            </w:r>
          </w:p>
        </w:tc>
        <w:tc>
          <w:tcPr>
            <w:tcW w:w="426" w:type="dxa"/>
            <w:vMerge w:val="restart"/>
            <w:shd w:val="clear" w:color="auto" w:fill="D3D3D3" w:themeFill="accent3"/>
            <w:textDirection w:val="btLr"/>
            <w:vAlign w:val="center"/>
          </w:tcPr>
          <w:p w:rsidR="005B1884" w:rsidRPr="00954EDF" w:rsidRDefault="005B1884" w:rsidP="00FD183F">
            <w:pPr>
              <w:ind w:left="113" w:right="113"/>
              <w:rPr>
                <w:b/>
                <w:sz w:val="18"/>
                <w:szCs w:val="18"/>
              </w:rPr>
            </w:pPr>
            <w:r w:rsidRPr="00954EDF">
              <w:rPr>
                <w:b/>
                <w:sz w:val="18"/>
                <w:szCs w:val="18"/>
              </w:rPr>
              <w:t>Deels aangetoond</w:t>
            </w:r>
          </w:p>
        </w:tc>
        <w:tc>
          <w:tcPr>
            <w:tcW w:w="425" w:type="dxa"/>
            <w:vMerge w:val="restart"/>
            <w:shd w:val="clear" w:color="auto" w:fill="D3D3D3" w:themeFill="accent3"/>
            <w:textDirection w:val="btLr"/>
            <w:vAlign w:val="center"/>
          </w:tcPr>
          <w:p w:rsidR="005B1884" w:rsidRPr="00954EDF" w:rsidRDefault="005B1884" w:rsidP="00FD183F">
            <w:pPr>
              <w:ind w:left="113" w:right="113"/>
              <w:rPr>
                <w:b/>
                <w:sz w:val="18"/>
                <w:szCs w:val="18"/>
              </w:rPr>
            </w:pPr>
            <w:r w:rsidRPr="00954EDF">
              <w:rPr>
                <w:b/>
                <w:sz w:val="18"/>
                <w:szCs w:val="18"/>
              </w:rPr>
              <w:t>Niet aangetoond</w:t>
            </w:r>
          </w:p>
        </w:tc>
      </w:tr>
      <w:tr w:rsidR="005B1884" w:rsidRPr="00954EDF" w:rsidTr="002A325E">
        <w:trPr>
          <w:cantSplit/>
          <w:trHeight w:val="1985"/>
        </w:trPr>
        <w:tc>
          <w:tcPr>
            <w:tcW w:w="8590" w:type="dxa"/>
            <w:gridSpan w:val="4"/>
            <w:shd w:val="clear" w:color="auto" w:fill="auto"/>
          </w:tcPr>
          <w:p w:rsidR="005B1884" w:rsidRPr="00954EDF" w:rsidRDefault="00EB5123" w:rsidP="005B1884">
            <w:pPr>
              <w:pStyle w:val="RCTabelkop"/>
            </w:pPr>
            <w:r w:rsidRPr="00954EDF">
              <w:t>ASSESSMENTTEKST (D):</w:t>
            </w:r>
          </w:p>
          <w:sdt>
            <w:sdtPr>
              <w:id w:val="-1453312430"/>
              <w:lock w:val="sdtLocked"/>
              <w:placeholder>
                <w:docPart w:val="B53E9A3A7F594458885686E32D774EB0"/>
              </w:placeholder>
              <w:showingPlcHdr/>
            </w:sdtPr>
            <w:sdtEndPr/>
            <w:sdtContent>
              <w:p w:rsidR="005B1884" w:rsidRPr="00954EDF" w:rsidRDefault="0044798A" w:rsidP="00FA50C5">
                <w:pPr>
                  <w:rPr>
                    <w:highlight w:val="yellow"/>
                  </w:rPr>
                </w:pPr>
                <w:r w:rsidRPr="00954EDF">
                  <w:rPr>
                    <w:rStyle w:val="Tekstvantijdelijkeaanduiding"/>
                  </w:rPr>
                  <w:t>Omschrijving</w:t>
                </w:r>
              </w:p>
            </w:sdtContent>
          </w:sdt>
        </w:tc>
        <w:tc>
          <w:tcPr>
            <w:tcW w:w="425" w:type="dxa"/>
            <w:vMerge/>
            <w:shd w:val="clear" w:color="auto" w:fill="D3D3D3" w:themeFill="accent3"/>
            <w:textDirection w:val="btLr"/>
            <w:vAlign w:val="center"/>
          </w:tcPr>
          <w:p w:rsidR="005B1884" w:rsidRPr="00954EDF" w:rsidRDefault="005B1884" w:rsidP="00FD183F">
            <w:pPr>
              <w:ind w:left="113" w:right="113"/>
              <w:rPr>
                <w:b/>
                <w:sz w:val="18"/>
                <w:szCs w:val="18"/>
              </w:rPr>
            </w:pPr>
          </w:p>
        </w:tc>
        <w:tc>
          <w:tcPr>
            <w:tcW w:w="426" w:type="dxa"/>
            <w:vMerge/>
            <w:shd w:val="clear" w:color="auto" w:fill="D3D3D3" w:themeFill="accent3"/>
            <w:textDirection w:val="btLr"/>
            <w:vAlign w:val="center"/>
          </w:tcPr>
          <w:p w:rsidR="005B1884" w:rsidRPr="00954EDF" w:rsidRDefault="005B1884" w:rsidP="00A308E6">
            <w:pPr>
              <w:ind w:left="113" w:right="113"/>
              <w:rPr>
                <w:b/>
                <w:sz w:val="18"/>
                <w:szCs w:val="18"/>
              </w:rPr>
            </w:pPr>
          </w:p>
        </w:tc>
        <w:tc>
          <w:tcPr>
            <w:tcW w:w="425" w:type="dxa"/>
            <w:vMerge/>
            <w:shd w:val="clear" w:color="auto" w:fill="D3D3D3" w:themeFill="accent3"/>
            <w:textDirection w:val="btLr"/>
            <w:vAlign w:val="center"/>
          </w:tcPr>
          <w:p w:rsidR="005B1884" w:rsidRPr="00954EDF" w:rsidRDefault="005B1884" w:rsidP="007F064F">
            <w:pPr>
              <w:ind w:left="113" w:right="113"/>
              <w:rPr>
                <w:b/>
                <w:sz w:val="18"/>
                <w:szCs w:val="18"/>
              </w:rPr>
            </w:pPr>
          </w:p>
        </w:tc>
      </w:tr>
      <w:tr w:rsidR="005B1884" w:rsidRPr="00954EDF" w:rsidTr="00EB5123">
        <w:tc>
          <w:tcPr>
            <w:tcW w:w="8590" w:type="dxa"/>
            <w:gridSpan w:val="4"/>
            <w:shd w:val="clear" w:color="auto" w:fill="D3D3D3" w:themeFill="accent3"/>
          </w:tcPr>
          <w:p w:rsidR="005B1884" w:rsidRPr="00954EDF" w:rsidRDefault="005B1884" w:rsidP="00C434D1">
            <w:pPr>
              <w:rPr>
                <w:b/>
              </w:rPr>
            </w:pPr>
            <w:r w:rsidRPr="00954EDF">
              <w:rPr>
                <w:b/>
              </w:rPr>
              <w:t>VAARDIGHEIDSDOELEN</w:t>
            </w:r>
          </w:p>
          <w:p w:rsidR="005B1884" w:rsidRPr="00954EDF" w:rsidRDefault="005B1884" w:rsidP="00C434D1">
            <w:r w:rsidRPr="00954EDF">
              <w:t>De student kan…</w:t>
            </w:r>
          </w:p>
        </w:tc>
        <w:tc>
          <w:tcPr>
            <w:tcW w:w="425" w:type="dxa"/>
            <w:vMerge/>
            <w:shd w:val="clear" w:color="auto" w:fill="D3D3D3" w:themeFill="accent3"/>
            <w:vAlign w:val="center"/>
          </w:tcPr>
          <w:p w:rsidR="005B1884" w:rsidRPr="00954EDF" w:rsidRDefault="005B1884" w:rsidP="00FD183F">
            <w:pPr>
              <w:rPr>
                <w:b/>
              </w:rPr>
            </w:pPr>
          </w:p>
        </w:tc>
        <w:tc>
          <w:tcPr>
            <w:tcW w:w="426" w:type="dxa"/>
            <w:vMerge/>
            <w:shd w:val="clear" w:color="auto" w:fill="D3D3D3" w:themeFill="accent3"/>
            <w:vAlign w:val="center"/>
          </w:tcPr>
          <w:p w:rsidR="005B1884" w:rsidRPr="00954EDF" w:rsidRDefault="005B1884" w:rsidP="00A308E6">
            <w:pPr>
              <w:jc w:val="center"/>
              <w:rPr>
                <w:b/>
              </w:rPr>
            </w:pPr>
          </w:p>
        </w:tc>
        <w:tc>
          <w:tcPr>
            <w:tcW w:w="425" w:type="dxa"/>
            <w:vMerge/>
            <w:shd w:val="clear" w:color="auto" w:fill="D3D3D3" w:themeFill="accent3"/>
            <w:vAlign w:val="center"/>
          </w:tcPr>
          <w:p w:rsidR="005B1884" w:rsidRPr="00954EDF" w:rsidRDefault="005B1884" w:rsidP="00A308E6">
            <w:pPr>
              <w:jc w:val="center"/>
              <w:rPr>
                <w:b/>
              </w:rPr>
            </w:pPr>
          </w:p>
        </w:tc>
      </w:tr>
      <w:tr w:rsidR="001A23D9" w:rsidRPr="00954EDF" w:rsidTr="00EB5123">
        <w:tc>
          <w:tcPr>
            <w:tcW w:w="419" w:type="dxa"/>
          </w:tcPr>
          <w:p w:rsidR="001A23D9" w:rsidRPr="00954EDF" w:rsidRDefault="001A23D9" w:rsidP="001A23D9">
            <w:pPr>
              <w:rPr>
                <w:rStyle w:val="RCRood"/>
              </w:rPr>
            </w:pPr>
            <w:bookmarkStart w:id="25" w:name="rc_ba_vaardigheidsdoel1_2"/>
            <w:r w:rsidRPr="00954EDF">
              <w:rPr>
                <w:rStyle w:val="RCRood"/>
              </w:rPr>
              <w:t>1.</w:t>
            </w:r>
          </w:p>
        </w:tc>
        <w:sdt>
          <w:sdtPr>
            <w:id w:val="-1165474148"/>
            <w:lock w:val="sdtLocked"/>
            <w:placeholder>
              <w:docPart w:val="3B3AA470B95A4001AEBD442B2D13CF2C"/>
            </w:placeholder>
            <w:dataBinding w:prefixMappings="xmlns:ns0='http://schemas.eformity.nl/radiuscollege/onderwijsvorm/2015/04/vaardigheidsdoelen' " w:xpath="/ns0:vaardigheidsdoelen[1]/ns0:vaardigheidsdoel1[1]/ns0:kruispunt[1]" w:storeItemID="{9FEE4815-3C7E-4DC8-B634-024B4B210AF1}"/>
            <w:text/>
          </w:sdtPr>
          <w:sdtEndPr/>
          <w:sdtContent>
            <w:tc>
              <w:tcPr>
                <w:tcW w:w="1100" w:type="dxa"/>
              </w:tcPr>
              <w:p w:rsidR="001A23D9" w:rsidRPr="00954EDF" w:rsidRDefault="00466329" w:rsidP="001A23D9">
                <w:r>
                  <w:t>Realiseert een applicatie</w:t>
                </w:r>
              </w:p>
            </w:tc>
          </w:sdtContent>
        </w:sdt>
        <w:sdt>
          <w:sdtPr>
            <w:id w:val="-834523196"/>
            <w:lock w:val="sdtLocked"/>
            <w:placeholder>
              <w:docPart w:val="BB8C88A4A1B3456E916C8F3BD9C2BBE9"/>
            </w:placeholder>
            <w:dataBinding w:prefixMappings="xmlns:ns0='http://schemas.eformity.nl/radiuscollege/onderwijsvorm/2015/04/vaardigheidsdoelen' " w:xpath="/ns0:vaardigheidsdoelen[1]/ns0:vaardigheidsdoel1[1]/ns0:niveau[1]" w:storeItemID="{9FEE4815-3C7E-4DC8-B634-024B4B210AF1}"/>
            <w:dropDownList w:lastValue="G">
              <w:listItem w:value="Niveau"/>
              <w:listItem w:displayText="BB" w:value="BB"/>
              <w:listItem w:displayText="G" w:value="G"/>
              <w:listItem w:displayText="B" w:value="B"/>
            </w:dropDownList>
          </w:sdtPr>
          <w:sdtEndPr/>
          <w:sdtContent>
            <w:tc>
              <w:tcPr>
                <w:tcW w:w="849" w:type="dxa"/>
              </w:tcPr>
              <w:p w:rsidR="001A23D9" w:rsidRPr="00954EDF" w:rsidRDefault="00466329" w:rsidP="001A23D9">
                <w:r>
                  <w:t>G</w:t>
                </w:r>
              </w:p>
            </w:tc>
          </w:sdtContent>
        </w:sdt>
        <w:sdt>
          <w:sdtPr>
            <w:id w:val="1788853296"/>
            <w:lock w:val="sdtLocked"/>
            <w:placeholder>
              <w:docPart w:val="0778417B0BD84C94B30D2F9211300BDE"/>
            </w:placeholder>
            <w:dataBinding w:prefixMappings="xmlns:ns0='http://schemas.eformity.nl/radiuscollege/onderwijsvorm/2015/04/vaardigheidsdoelen' " w:xpath="/ns0:vaardigheidsdoelen[1]/ns0:vaardigheidsdoel1[1]/ns0:omschrijving[1]" w:storeItemID="{9FEE4815-3C7E-4DC8-B634-024B4B210AF1}"/>
            <w:text/>
          </w:sdtPr>
          <w:sdtEndPr/>
          <w:sdtContent>
            <w:tc>
              <w:tcPr>
                <w:tcW w:w="6222" w:type="dxa"/>
              </w:tcPr>
              <w:p w:rsidR="001A23D9" w:rsidRPr="00954EDF" w:rsidRDefault="00466329" w:rsidP="001A23D9">
                <w:r>
                  <w:t>Materialen en middelen inzetten</w:t>
                </w:r>
              </w:p>
            </w:tc>
          </w:sdtContent>
        </w:sdt>
        <w:tc>
          <w:tcPr>
            <w:tcW w:w="425" w:type="dxa"/>
            <w:vAlign w:val="center"/>
          </w:tcPr>
          <w:p w:rsidR="001A23D9" w:rsidRPr="00954EDF" w:rsidRDefault="001A23D9" w:rsidP="001A23D9"/>
        </w:tc>
        <w:tc>
          <w:tcPr>
            <w:tcW w:w="426" w:type="dxa"/>
            <w:vAlign w:val="center"/>
          </w:tcPr>
          <w:p w:rsidR="001A23D9" w:rsidRPr="00954EDF" w:rsidRDefault="001A23D9" w:rsidP="001A23D9">
            <w:pPr>
              <w:jc w:val="center"/>
            </w:pPr>
          </w:p>
        </w:tc>
        <w:tc>
          <w:tcPr>
            <w:tcW w:w="425" w:type="dxa"/>
            <w:vAlign w:val="center"/>
          </w:tcPr>
          <w:p w:rsidR="001A23D9" w:rsidRPr="00954EDF" w:rsidRDefault="001A23D9" w:rsidP="001A23D9">
            <w:pPr>
              <w:jc w:val="center"/>
            </w:pPr>
          </w:p>
        </w:tc>
      </w:tr>
      <w:tr w:rsidR="001A23D9" w:rsidRPr="00954EDF" w:rsidTr="00EB5123">
        <w:tc>
          <w:tcPr>
            <w:tcW w:w="419" w:type="dxa"/>
          </w:tcPr>
          <w:p w:rsidR="001A23D9" w:rsidRPr="00954EDF" w:rsidRDefault="001A23D9" w:rsidP="001A23D9">
            <w:pPr>
              <w:rPr>
                <w:rStyle w:val="RCRood"/>
              </w:rPr>
            </w:pPr>
            <w:bookmarkStart w:id="26" w:name="rc_ba_vaardigheidsdoel2_2"/>
            <w:bookmarkEnd w:id="25"/>
            <w:r w:rsidRPr="00954EDF">
              <w:rPr>
                <w:rStyle w:val="RCRood"/>
              </w:rPr>
              <w:t>2.</w:t>
            </w:r>
          </w:p>
        </w:tc>
        <w:sdt>
          <w:sdtPr>
            <w:id w:val="-742872809"/>
            <w:lock w:val="sdtLocked"/>
            <w:placeholder>
              <w:docPart w:val="39FEF224AB5E47DBB03399BFAEFDD03D"/>
            </w:placeholder>
            <w:dataBinding w:prefixMappings="xmlns:ns0='http://schemas.eformity.nl/radiuscollege/onderwijsvorm/2015/04/vaardigheidsdoelen' " w:xpath="/ns0:vaardigheidsdoelen[1]/ns0:vaardigheidsdoel2[1]/ns0:kruispunt[1]" w:storeItemID="{9FEE4815-3C7E-4DC8-B634-024B4B210AF1}"/>
            <w:text/>
          </w:sdtPr>
          <w:sdtEndPr/>
          <w:sdtContent>
            <w:tc>
              <w:tcPr>
                <w:tcW w:w="1100" w:type="dxa"/>
              </w:tcPr>
              <w:p w:rsidR="001A23D9" w:rsidRPr="00954EDF" w:rsidRDefault="00940091" w:rsidP="001A23D9">
                <w:r>
                  <w:t>Uitleggen wat ASP.NET inhoud</w:t>
                </w:r>
              </w:p>
            </w:tc>
          </w:sdtContent>
        </w:sdt>
        <w:sdt>
          <w:sdtPr>
            <w:id w:val="-1076977701"/>
            <w:lock w:val="sdtLocked"/>
            <w:placeholder>
              <w:docPart w:val="14631E6B6F0845BFBC5970965419DE19"/>
            </w:placeholder>
            <w:dataBinding w:prefixMappings="xmlns:ns0='http://schemas.eformity.nl/radiuscollege/onderwijsvorm/2015/04/vaardigheidsdoelen' " w:xpath="/ns0:vaardigheidsdoelen[1]/ns0:vaardigheidsdoel2[1]/ns0:niveau[1]" w:storeItemID="{9FEE4815-3C7E-4DC8-B634-024B4B210AF1}"/>
            <w:dropDownList w:lastValue="G">
              <w:listItem w:value="Niveau"/>
              <w:listItem w:displayText="BB" w:value="BB"/>
              <w:listItem w:displayText="G" w:value="G"/>
              <w:listItem w:displayText="B" w:value="B"/>
            </w:dropDownList>
          </w:sdtPr>
          <w:sdtEndPr/>
          <w:sdtContent>
            <w:tc>
              <w:tcPr>
                <w:tcW w:w="849" w:type="dxa"/>
              </w:tcPr>
              <w:p w:rsidR="001A23D9" w:rsidRPr="00954EDF" w:rsidRDefault="00466329" w:rsidP="001A23D9">
                <w:r>
                  <w:t>G</w:t>
                </w:r>
              </w:p>
            </w:tc>
          </w:sdtContent>
        </w:sdt>
        <w:sdt>
          <w:sdtPr>
            <w:id w:val="-836380320"/>
            <w:lock w:val="sdtLocked"/>
            <w:placeholder>
              <w:docPart w:val="A4A80907716A4718BBA43F58D59CA75C"/>
            </w:placeholder>
            <w:dataBinding w:prefixMappings="xmlns:ns0='http://schemas.eformity.nl/radiuscollege/onderwijsvorm/2015/04/vaardigheidsdoelen' " w:xpath="/ns0:vaardigheidsdoelen[1]/ns0:vaardigheidsdoel2[1]/ns0:omschrijving[1]" w:storeItemID="{9FEE4815-3C7E-4DC8-B634-024B4B210AF1}"/>
            <w:text/>
          </w:sdtPr>
          <w:sdtEndPr/>
          <w:sdtContent>
            <w:tc>
              <w:tcPr>
                <w:tcW w:w="6222" w:type="dxa"/>
              </w:tcPr>
              <w:p w:rsidR="001A23D9" w:rsidRPr="00954EDF" w:rsidRDefault="00940091" w:rsidP="001A23D9">
                <w:r>
                  <w:t>De student kan uitleg geven over ASP.NET</w:t>
                </w:r>
              </w:p>
            </w:tc>
          </w:sdtContent>
        </w:sdt>
        <w:tc>
          <w:tcPr>
            <w:tcW w:w="425" w:type="dxa"/>
            <w:vAlign w:val="center"/>
          </w:tcPr>
          <w:p w:rsidR="001A23D9" w:rsidRPr="00954EDF" w:rsidRDefault="001A23D9" w:rsidP="001A23D9"/>
        </w:tc>
        <w:tc>
          <w:tcPr>
            <w:tcW w:w="426" w:type="dxa"/>
            <w:vAlign w:val="center"/>
          </w:tcPr>
          <w:p w:rsidR="001A23D9" w:rsidRPr="00954EDF" w:rsidRDefault="001A23D9" w:rsidP="001A23D9">
            <w:pPr>
              <w:jc w:val="center"/>
            </w:pPr>
          </w:p>
        </w:tc>
        <w:tc>
          <w:tcPr>
            <w:tcW w:w="425" w:type="dxa"/>
            <w:vAlign w:val="center"/>
          </w:tcPr>
          <w:p w:rsidR="001A23D9" w:rsidRPr="00954EDF" w:rsidRDefault="001A23D9" w:rsidP="001A23D9">
            <w:pPr>
              <w:jc w:val="center"/>
            </w:pPr>
          </w:p>
        </w:tc>
      </w:tr>
      <w:tr w:rsidR="001A23D9" w:rsidRPr="00954EDF" w:rsidTr="00EB5123">
        <w:tc>
          <w:tcPr>
            <w:tcW w:w="419" w:type="dxa"/>
          </w:tcPr>
          <w:p w:rsidR="001A23D9" w:rsidRPr="00954EDF" w:rsidRDefault="001A23D9" w:rsidP="001A23D9">
            <w:pPr>
              <w:rPr>
                <w:rStyle w:val="RCRood"/>
              </w:rPr>
            </w:pPr>
            <w:bookmarkStart w:id="27" w:name="rc_ba_vaardigheidsdoel3_2"/>
            <w:bookmarkEnd w:id="26"/>
            <w:r w:rsidRPr="00954EDF">
              <w:rPr>
                <w:rStyle w:val="RCRood"/>
              </w:rPr>
              <w:t>3.</w:t>
            </w:r>
          </w:p>
        </w:tc>
        <w:sdt>
          <w:sdtPr>
            <w:id w:val="-1871989645"/>
            <w:lock w:val="sdtLocked"/>
            <w:placeholder>
              <w:docPart w:val="2C87757D1B4D47618BB4913F2F216F61"/>
            </w:placeholder>
            <w:dataBinding w:prefixMappings="xmlns:ns0='http://schemas.eformity.nl/radiuscollege/onderwijsvorm/2015/04/vaardigheidsdoelen' " w:xpath="/ns0:vaardigheidsdoelen[1]/ns0:vaardigheidsdoel3[1]/ns0:kruispunt[1]" w:storeItemID="{9FEE4815-3C7E-4DC8-B634-024B4B210AF1}"/>
            <w:text/>
          </w:sdtPr>
          <w:sdtEndPr/>
          <w:sdtContent>
            <w:tc>
              <w:tcPr>
                <w:tcW w:w="1100" w:type="dxa"/>
              </w:tcPr>
              <w:p w:rsidR="001A23D9" w:rsidRPr="00954EDF" w:rsidRDefault="00940091" w:rsidP="001A23D9">
                <w:r>
                  <w:t>Uitleggen wat MVC inhoud</w:t>
                </w:r>
              </w:p>
            </w:tc>
          </w:sdtContent>
        </w:sdt>
        <w:sdt>
          <w:sdtPr>
            <w:id w:val="129601210"/>
            <w:lock w:val="sdtLocked"/>
            <w:placeholder>
              <w:docPart w:val="94BF0A309DA24EEDA40B44F2B655B8D2"/>
            </w:placeholder>
            <w:dataBinding w:prefixMappings="xmlns:ns0='http://schemas.eformity.nl/radiuscollege/onderwijsvorm/2015/04/vaardigheidsdoelen' " w:xpath="/ns0:vaardigheidsdoelen[1]/ns0:vaardigheidsdoel3[1]/ns0:niveau[1]" w:storeItemID="{9FEE4815-3C7E-4DC8-B634-024B4B210AF1}"/>
            <w:dropDownList w:lastValue="G">
              <w:listItem w:value="Niveau"/>
              <w:listItem w:displayText="BB" w:value="BB"/>
              <w:listItem w:displayText="G" w:value="G"/>
              <w:listItem w:displayText="B" w:value="B"/>
            </w:dropDownList>
          </w:sdtPr>
          <w:sdtEndPr/>
          <w:sdtContent>
            <w:tc>
              <w:tcPr>
                <w:tcW w:w="849" w:type="dxa"/>
              </w:tcPr>
              <w:p w:rsidR="001A23D9" w:rsidRPr="00954EDF" w:rsidRDefault="00940091" w:rsidP="001A23D9">
                <w:r>
                  <w:t>G</w:t>
                </w:r>
              </w:p>
            </w:tc>
          </w:sdtContent>
        </w:sdt>
        <w:sdt>
          <w:sdtPr>
            <w:id w:val="-609277335"/>
            <w:lock w:val="sdtLocked"/>
            <w:placeholder>
              <w:docPart w:val="54FB45242FEB4E2CBD1849F82FF7B872"/>
            </w:placeholder>
            <w:dataBinding w:prefixMappings="xmlns:ns0='http://schemas.eformity.nl/radiuscollege/onderwijsvorm/2015/04/vaardigheidsdoelen' " w:xpath="/ns0:vaardigheidsdoelen[1]/ns0:vaardigheidsdoel3[1]/ns0:omschrijving[1]" w:storeItemID="{9FEE4815-3C7E-4DC8-B634-024B4B210AF1}"/>
            <w:text/>
          </w:sdtPr>
          <w:sdtEndPr/>
          <w:sdtContent>
            <w:tc>
              <w:tcPr>
                <w:tcW w:w="6222" w:type="dxa"/>
              </w:tcPr>
              <w:p w:rsidR="001A23D9" w:rsidRPr="00954EDF" w:rsidRDefault="00940091" w:rsidP="001A23D9">
                <w:r>
                  <w:t>De student kan uitleg geven over MVC</w:t>
                </w:r>
              </w:p>
            </w:tc>
          </w:sdtContent>
        </w:sdt>
        <w:tc>
          <w:tcPr>
            <w:tcW w:w="425" w:type="dxa"/>
            <w:vAlign w:val="center"/>
          </w:tcPr>
          <w:p w:rsidR="001A23D9" w:rsidRPr="00954EDF" w:rsidRDefault="001A23D9" w:rsidP="001A23D9"/>
        </w:tc>
        <w:tc>
          <w:tcPr>
            <w:tcW w:w="426" w:type="dxa"/>
            <w:vAlign w:val="center"/>
          </w:tcPr>
          <w:p w:rsidR="001A23D9" w:rsidRPr="00954EDF" w:rsidRDefault="001A23D9" w:rsidP="001A23D9">
            <w:pPr>
              <w:jc w:val="center"/>
            </w:pPr>
          </w:p>
        </w:tc>
        <w:tc>
          <w:tcPr>
            <w:tcW w:w="425" w:type="dxa"/>
            <w:vAlign w:val="center"/>
          </w:tcPr>
          <w:p w:rsidR="001A23D9" w:rsidRPr="00954EDF" w:rsidRDefault="001A23D9" w:rsidP="001A23D9">
            <w:pPr>
              <w:jc w:val="center"/>
            </w:pPr>
          </w:p>
        </w:tc>
      </w:tr>
      <w:tr w:rsidR="001A23D9" w:rsidRPr="00954EDF" w:rsidTr="00EB5123">
        <w:tc>
          <w:tcPr>
            <w:tcW w:w="419" w:type="dxa"/>
          </w:tcPr>
          <w:p w:rsidR="001A23D9" w:rsidRPr="00954EDF" w:rsidRDefault="001A23D9" w:rsidP="001A23D9">
            <w:pPr>
              <w:rPr>
                <w:rStyle w:val="RCRood"/>
              </w:rPr>
            </w:pPr>
            <w:bookmarkStart w:id="28" w:name="rc_ba_vaardigheidsdoel4_2"/>
            <w:bookmarkEnd w:id="27"/>
            <w:r w:rsidRPr="00954EDF">
              <w:rPr>
                <w:rStyle w:val="RCRood"/>
              </w:rPr>
              <w:t>4.</w:t>
            </w:r>
          </w:p>
        </w:tc>
        <w:sdt>
          <w:sdtPr>
            <w:id w:val="1374578275"/>
            <w:lock w:val="sdtLocked"/>
            <w:placeholder>
              <w:docPart w:val="2B19BA27C2194B3DB610FF6B1ACEDE43"/>
            </w:placeholder>
            <w:dataBinding w:prefixMappings="xmlns:ns0='http://schemas.eformity.nl/radiuscollege/onderwijsvorm/2015/04/vaardigheidsdoelen' " w:xpath="/ns0:vaardigheidsdoelen[1]/ns0:vaardigheidsdoel4[1]/ns0:kruispunt[1]" w:storeItemID="{9FEE4815-3C7E-4DC8-B634-024B4B210AF1}"/>
            <w:text/>
          </w:sdtPr>
          <w:sdtEndPr/>
          <w:sdtContent>
            <w:tc>
              <w:tcPr>
                <w:tcW w:w="1100" w:type="dxa"/>
              </w:tcPr>
              <w:p w:rsidR="001A23D9" w:rsidRPr="00954EDF" w:rsidRDefault="00940091" w:rsidP="001A23D9">
                <w:r>
                  <w:t>Werken met een bestaand framework</w:t>
                </w:r>
              </w:p>
            </w:tc>
          </w:sdtContent>
        </w:sdt>
        <w:sdt>
          <w:sdtPr>
            <w:id w:val="-901059782"/>
            <w:lock w:val="sdtLocked"/>
            <w:placeholder>
              <w:docPart w:val="D51F48967930446D9FFE496065B06F89"/>
            </w:placeholder>
            <w:dataBinding w:prefixMappings="xmlns:ns0='http://schemas.eformity.nl/radiuscollege/onderwijsvorm/2015/04/vaardigheidsdoelen' " w:xpath="/ns0:vaardigheidsdoelen[1]/ns0:vaardigheidsdoel4[1]/ns0:niveau[1]" w:storeItemID="{9FEE4815-3C7E-4DC8-B634-024B4B210AF1}"/>
            <w:dropDownList w:lastValue="B">
              <w:listItem w:value="Niveau"/>
              <w:listItem w:displayText="BB" w:value="BB"/>
              <w:listItem w:displayText="G" w:value="G"/>
              <w:listItem w:displayText="B" w:value="B"/>
            </w:dropDownList>
          </w:sdtPr>
          <w:sdtEndPr/>
          <w:sdtContent>
            <w:tc>
              <w:tcPr>
                <w:tcW w:w="849" w:type="dxa"/>
              </w:tcPr>
              <w:p w:rsidR="001A23D9" w:rsidRPr="00954EDF" w:rsidRDefault="00940091" w:rsidP="001A23D9">
                <w:r>
                  <w:t>B</w:t>
                </w:r>
              </w:p>
            </w:tc>
          </w:sdtContent>
        </w:sdt>
        <w:sdt>
          <w:sdtPr>
            <w:id w:val="555293313"/>
            <w:lock w:val="sdtLocked"/>
            <w:placeholder>
              <w:docPart w:val="3DA4A9871B4B4AA2B13EFD3652081314"/>
            </w:placeholder>
            <w:dataBinding w:prefixMappings="xmlns:ns0='http://schemas.eformity.nl/radiuscollege/onderwijsvorm/2015/04/vaardigheidsdoelen' " w:xpath="/ns0:vaardigheidsdoelen[1]/ns0:vaardigheidsdoel4[1]/ns0:omschrijving[1]" w:storeItemID="{9FEE4815-3C7E-4DC8-B634-024B4B210AF1}"/>
            <w:text/>
          </w:sdtPr>
          <w:sdtEndPr/>
          <w:sdtContent>
            <w:tc>
              <w:tcPr>
                <w:tcW w:w="6222" w:type="dxa"/>
              </w:tcPr>
              <w:p w:rsidR="001A23D9" w:rsidRPr="00954EDF" w:rsidRDefault="00940091" w:rsidP="001A23D9">
                <w:r>
                  <w:t>De student kan met behulp van een bestaand framework aan de slag om daarmee een applicatie te ontwikkelen</w:t>
                </w:r>
              </w:p>
            </w:tc>
          </w:sdtContent>
        </w:sdt>
        <w:tc>
          <w:tcPr>
            <w:tcW w:w="425" w:type="dxa"/>
            <w:vAlign w:val="center"/>
          </w:tcPr>
          <w:p w:rsidR="001A23D9" w:rsidRPr="00954EDF" w:rsidRDefault="001A23D9" w:rsidP="001A23D9"/>
        </w:tc>
        <w:tc>
          <w:tcPr>
            <w:tcW w:w="426" w:type="dxa"/>
            <w:vAlign w:val="center"/>
          </w:tcPr>
          <w:p w:rsidR="001A23D9" w:rsidRPr="00954EDF" w:rsidRDefault="001A23D9" w:rsidP="001A23D9">
            <w:pPr>
              <w:jc w:val="center"/>
            </w:pPr>
          </w:p>
        </w:tc>
        <w:tc>
          <w:tcPr>
            <w:tcW w:w="425" w:type="dxa"/>
            <w:vAlign w:val="center"/>
          </w:tcPr>
          <w:p w:rsidR="001A23D9" w:rsidRPr="00954EDF" w:rsidRDefault="001A23D9" w:rsidP="001A23D9">
            <w:pPr>
              <w:jc w:val="center"/>
            </w:pPr>
          </w:p>
        </w:tc>
      </w:tr>
      <w:tr w:rsidR="001A23D9" w:rsidRPr="00954EDF" w:rsidTr="00EB5123">
        <w:tc>
          <w:tcPr>
            <w:tcW w:w="419" w:type="dxa"/>
          </w:tcPr>
          <w:p w:rsidR="001A23D9" w:rsidRPr="00954EDF" w:rsidRDefault="001A23D9" w:rsidP="001A23D9">
            <w:pPr>
              <w:rPr>
                <w:rStyle w:val="RCRood"/>
              </w:rPr>
            </w:pPr>
            <w:bookmarkStart w:id="29" w:name="rc_ba_vaardigheidsdoel5_2"/>
            <w:bookmarkEnd w:id="28"/>
            <w:r w:rsidRPr="00954EDF">
              <w:rPr>
                <w:rStyle w:val="RCRood"/>
              </w:rPr>
              <w:t>5.</w:t>
            </w:r>
          </w:p>
        </w:tc>
        <w:sdt>
          <w:sdtPr>
            <w:id w:val="40720671"/>
            <w:lock w:val="sdtLocked"/>
            <w:placeholder>
              <w:docPart w:val="9BDD55E03693419D94BDDC7D004EDFAD"/>
            </w:placeholder>
            <w:showingPlcHdr/>
            <w:dataBinding w:prefixMappings="xmlns:ns0='http://schemas.eformity.nl/radiuscollege/onderwijsvorm/2015/04/vaardigheidsdoelen' " w:xpath="/ns0:vaardigheidsdoelen[1]/ns0:vaardigheidsdoel5[1]/ns0:kruispunt[1]" w:storeItemID="{9FEE4815-3C7E-4DC8-B634-024B4B210AF1}"/>
            <w:text/>
          </w:sdtPr>
          <w:sdtEndPr/>
          <w:sdtContent>
            <w:tc>
              <w:tcPr>
                <w:tcW w:w="1100" w:type="dxa"/>
              </w:tcPr>
              <w:p w:rsidR="001A23D9" w:rsidRPr="00954EDF" w:rsidRDefault="001A23D9" w:rsidP="001A23D9">
                <w:r w:rsidRPr="00954EDF">
                  <w:rPr>
                    <w:rStyle w:val="Tekstvantijdelijkeaanduiding"/>
                  </w:rPr>
                  <w:t>Kruispunt</w:t>
                </w:r>
              </w:p>
            </w:tc>
          </w:sdtContent>
        </w:sdt>
        <w:sdt>
          <w:sdtPr>
            <w:id w:val="-1885871656"/>
            <w:lock w:val="sdtLocked"/>
            <w:placeholder>
              <w:docPart w:val="DCA42FD9155F444A8085FE902E2008CC"/>
            </w:placeholder>
            <w:showingPlcHdr/>
            <w:dataBinding w:prefixMappings="xmlns:ns0='http://schemas.eformity.nl/radiuscollege/onderwijsvorm/2015/04/vaardigheidsdoelen' " w:xpath="/ns0:vaardigheidsdoelen[1]/ns0:vaardigheidsdoel5[1]/ns0:niveau[1]" w:storeItemID="{9FEE4815-3C7E-4DC8-B634-024B4B210AF1}"/>
            <w:dropDownList w:lastValue="">
              <w:listItem w:value="Niveau"/>
              <w:listItem w:displayText="BB" w:value="BB"/>
              <w:listItem w:displayText="G" w:value="G"/>
              <w:listItem w:displayText="B" w:value="B"/>
            </w:dropDownList>
          </w:sdtPr>
          <w:sdtEndPr/>
          <w:sdtContent>
            <w:tc>
              <w:tcPr>
                <w:tcW w:w="849" w:type="dxa"/>
              </w:tcPr>
              <w:p w:rsidR="001A23D9" w:rsidRPr="00954EDF" w:rsidRDefault="001A23D9" w:rsidP="001A23D9">
                <w:r w:rsidRPr="00954EDF">
                  <w:rPr>
                    <w:rStyle w:val="Tekstvantijdelijkeaanduiding"/>
                  </w:rPr>
                  <w:t>Niveau</w:t>
                </w:r>
              </w:p>
            </w:tc>
          </w:sdtContent>
        </w:sdt>
        <w:sdt>
          <w:sdtPr>
            <w:id w:val="1453823444"/>
            <w:lock w:val="sdtLocked"/>
            <w:placeholder>
              <w:docPart w:val="65F0B99B23664A11B3EEB6EABDB5E541"/>
            </w:placeholder>
            <w:showingPlcHdr/>
            <w:dataBinding w:prefixMappings="xmlns:ns0='http://schemas.eformity.nl/radiuscollege/onderwijsvorm/2015/04/vaardigheidsdoelen' " w:xpath="/ns0:vaardigheidsdoelen[1]/ns0:vaardigheidsdoel5[1]/ns0:omschrijving[1]" w:storeItemID="{9FEE4815-3C7E-4DC8-B634-024B4B210AF1}"/>
            <w:text/>
          </w:sdtPr>
          <w:sdtEndPr/>
          <w:sdtContent>
            <w:tc>
              <w:tcPr>
                <w:tcW w:w="6222" w:type="dxa"/>
              </w:tcPr>
              <w:p w:rsidR="001A23D9" w:rsidRPr="00954EDF" w:rsidRDefault="001A23D9" w:rsidP="001A23D9">
                <w:r w:rsidRPr="00954EDF">
                  <w:rPr>
                    <w:rStyle w:val="Tekstvantijdelijkeaanduiding"/>
                  </w:rPr>
                  <w:t>Geef hier een vaardigheidsdoel op.</w:t>
                </w:r>
              </w:p>
            </w:tc>
          </w:sdtContent>
        </w:sdt>
        <w:tc>
          <w:tcPr>
            <w:tcW w:w="425" w:type="dxa"/>
            <w:vAlign w:val="center"/>
          </w:tcPr>
          <w:p w:rsidR="001A23D9" w:rsidRPr="00954EDF" w:rsidRDefault="001A23D9" w:rsidP="001A23D9"/>
        </w:tc>
        <w:tc>
          <w:tcPr>
            <w:tcW w:w="426" w:type="dxa"/>
            <w:vAlign w:val="center"/>
          </w:tcPr>
          <w:p w:rsidR="001A23D9" w:rsidRPr="00954EDF" w:rsidRDefault="001A23D9" w:rsidP="001A23D9">
            <w:pPr>
              <w:jc w:val="center"/>
            </w:pPr>
          </w:p>
        </w:tc>
        <w:tc>
          <w:tcPr>
            <w:tcW w:w="425" w:type="dxa"/>
            <w:vAlign w:val="center"/>
          </w:tcPr>
          <w:p w:rsidR="001A23D9" w:rsidRPr="00954EDF" w:rsidRDefault="001A23D9" w:rsidP="001A23D9">
            <w:pPr>
              <w:jc w:val="center"/>
            </w:pPr>
          </w:p>
        </w:tc>
      </w:tr>
      <w:tr w:rsidR="001A23D9" w:rsidRPr="00954EDF" w:rsidTr="00EB5123">
        <w:tc>
          <w:tcPr>
            <w:tcW w:w="419" w:type="dxa"/>
          </w:tcPr>
          <w:p w:rsidR="001A23D9" w:rsidRPr="00954EDF" w:rsidRDefault="001A23D9" w:rsidP="001A23D9">
            <w:pPr>
              <w:rPr>
                <w:rStyle w:val="RCRood"/>
              </w:rPr>
            </w:pPr>
            <w:bookmarkStart w:id="30" w:name="rc_ba_vaardigheidsdoel6_2"/>
            <w:bookmarkEnd w:id="29"/>
            <w:r w:rsidRPr="00954EDF">
              <w:rPr>
                <w:rStyle w:val="RCRood"/>
              </w:rPr>
              <w:t>6.</w:t>
            </w:r>
          </w:p>
        </w:tc>
        <w:sdt>
          <w:sdtPr>
            <w:id w:val="1206368353"/>
            <w:lock w:val="sdtLocked"/>
            <w:placeholder>
              <w:docPart w:val="B96B127D6F8242A8AC6145DEDB83ACDE"/>
            </w:placeholder>
            <w:showingPlcHdr/>
            <w:dataBinding w:prefixMappings="xmlns:ns0='http://schemas.eformity.nl/radiuscollege/onderwijsvorm/2015/04/vaardigheidsdoelen' " w:xpath="/ns0:vaardigheidsdoelen[1]/ns0:vaardigheidsdoel6[1]/ns0:kruispunt[1]" w:storeItemID="{9FEE4815-3C7E-4DC8-B634-024B4B210AF1}"/>
            <w:text/>
          </w:sdtPr>
          <w:sdtEndPr/>
          <w:sdtContent>
            <w:tc>
              <w:tcPr>
                <w:tcW w:w="1100" w:type="dxa"/>
              </w:tcPr>
              <w:p w:rsidR="001A23D9" w:rsidRPr="00954EDF" w:rsidRDefault="001A23D9" w:rsidP="001A23D9">
                <w:r w:rsidRPr="00954EDF">
                  <w:rPr>
                    <w:rStyle w:val="Tekstvantijdelijkeaanduiding"/>
                  </w:rPr>
                  <w:t>Kruispunt</w:t>
                </w:r>
              </w:p>
            </w:tc>
          </w:sdtContent>
        </w:sdt>
        <w:sdt>
          <w:sdtPr>
            <w:id w:val="-2076879780"/>
            <w:lock w:val="sdtLocked"/>
            <w:placeholder>
              <w:docPart w:val="92DE7176FF8F4CB4B6BB91AB7CAF80CA"/>
            </w:placeholder>
            <w:showingPlcHdr/>
            <w:dataBinding w:prefixMappings="xmlns:ns0='http://schemas.eformity.nl/radiuscollege/onderwijsvorm/2015/04/vaardigheidsdoelen' " w:xpath="/ns0:vaardigheidsdoelen[1]/ns0:vaardigheidsdoel6[1]/ns0:niveau[1]" w:storeItemID="{9FEE4815-3C7E-4DC8-B634-024B4B210AF1}"/>
            <w:dropDownList w:lastValue="">
              <w:listItem w:value="Niveau"/>
              <w:listItem w:displayText="BB" w:value="BB"/>
              <w:listItem w:displayText="G" w:value="G"/>
              <w:listItem w:displayText="B" w:value="B"/>
            </w:dropDownList>
          </w:sdtPr>
          <w:sdtEndPr/>
          <w:sdtContent>
            <w:tc>
              <w:tcPr>
                <w:tcW w:w="849" w:type="dxa"/>
              </w:tcPr>
              <w:p w:rsidR="001A23D9" w:rsidRPr="00954EDF" w:rsidRDefault="001A23D9" w:rsidP="001A23D9">
                <w:r w:rsidRPr="00954EDF">
                  <w:rPr>
                    <w:rStyle w:val="Tekstvantijdelijkeaanduiding"/>
                  </w:rPr>
                  <w:t>Niveau</w:t>
                </w:r>
              </w:p>
            </w:tc>
          </w:sdtContent>
        </w:sdt>
        <w:sdt>
          <w:sdtPr>
            <w:id w:val="-946158429"/>
            <w:lock w:val="sdtLocked"/>
            <w:placeholder>
              <w:docPart w:val="891EC3D111FF4A6A9D2637EF6A370E1A"/>
            </w:placeholder>
            <w:showingPlcHdr/>
            <w:dataBinding w:prefixMappings="xmlns:ns0='http://schemas.eformity.nl/radiuscollege/onderwijsvorm/2015/04/vaardigheidsdoelen' " w:xpath="/ns0:vaardigheidsdoelen[1]/ns0:vaardigheidsdoel6[1]/ns0:omschrijving[1]" w:storeItemID="{9FEE4815-3C7E-4DC8-B634-024B4B210AF1}"/>
            <w:text/>
          </w:sdtPr>
          <w:sdtEndPr/>
          <w:sdtContent>
            <w:tc>
              <w:tcPr>
                <w:tcW w:w="6222" w:type="dxa"/>
              </w:tcPr>
              <w:p w:rsidR="001A23D9" w:rsidRPr="00954EDF" w:rsidRDefault="001A23D9" w:rsidP="001A23D9">
                <w:r w:rsidRPr="00954EDF">
                  <w:rPr>
                    <w:rStyle w:val="Tekstvantijdelijkeaanduiding"/>
                  </w:rPr>
                  <w:t>Geef hier een vaardigheidsdoel op.</w:t>
                </w:r>
              </w:p>
            </w:tc>
          </w:sdtContent>
        </w:sdt>
        <w:tc>
          <w:tcPr>
            <w:tcW w:w="425" w:type="dxa"/>
            <w:vAlign w:val="center"/>
          </w:tcPr>
          <w:p w:rsidR="001A23D9" w:rsidRPr="00954EDF" w:rsidRDefault="001A23D9" w:rsidP="001A23D9"/>
        </w:tc>
        <w:tc>
          <w:tcPr>
            <w:tcW w:w="426" w:type="dxa"/>
            <w:vAlign w:val="center"/>
          </w:tcPr>
          <w:p w:rsidR="001A23D9" w:rsidRPr="00954EDF" w:rsidRDefault="001A23D9" w:rsidP="001A23D9">
            <w:pPr>
              <w:jc w:val="center"/>
            </w:pPr>
          </w:p>
        </w:tc>
        <w:tc>
          <w:tcPr>
            <w:tcW w:w="425" w:type="dxa"/>
            <w:vAlign w:val="center"/>
          </w:tcPr>
          <w:p w:rsidR="001A23D9" w:rsidRPr="00954EDF" w:rsidRDefault="001A23D9" w:rsidP="001A23D9">
            <w:pPr>
              <w:jc w:val="center"/>
            </w:pPr>
          </w:p>
        </w:tc>
      </w:tr>
      <w:tr w:rsidR="001A23D9" w:rsidRPr="00954EDF" w:rsidTr="00EB5123">
        <w:tc>
          <w:tcPr>
            <w:tcW w:w="419" w:type="dxa"/>
          </w:tcPr>
          <w:p w:rsidR="001A23D9" w:rsidRPr="00954EDF" w:rsidRDefault="001A23D9" w:rsidP="001A23D9">
            <w:pPr>
              <w:rPr>
                <w:rStyle w:val="RCRood"/>
              </w:rPr>
            </w:pPr>
            <w:bookmarkStart w:id="31" w:name="rc_ba_vaardigheidsdoel7_2"/>
            <w:bookmarkEnd w:id="30"/>
            <w:r w:rsidRPr="00954EDF">
              <w:rPr>
                <w:rStyle w:val="RCRood"/>
              </w:rPr>
              <w:t>7.</w:t>
            </w:r>
          </w:p>
        </w:tc>
        <w:sdt>
          <w:sdtPr>
            <w:id w:val="-131560004"/>
            <w:lock w:val="sdtLocked"/>
            <w:placeholder>
              <w:docPart w:val="257056FC69C34D9B976AE907D92D2C85"/>
            </w:placeholder>
            <w:showingPlcHdr/>
            <w:dataBinding w:prefixMappings="xmlns:ns0='http://schemas.eformity.nl/radiuscollege/onderwijsvorm/2015/04/vaardigheidsdoelen' " w:xpath="/ns0:vaardigheidsdoelen[1]/ns0:vaardigheidsdoel7[1]/ns0:kruispunt[1]" w:storeItemID="{9FEE4815-3C7E-4DC8-B634-024B4B210AF1}"/>
            <w:text/>
          </w:sdtPr>
          <w:sdtEndPr/>
          <w:sdtContent>
            <w:tc>
              <w:tcPr>
                <w:tcW w:w="1100" w:type="dxa"/>
              </w:tcPr>
              <w:p w:rsidR="001A23D9" w:rsidRPr="00954EDF" w:rsidRDefault="001A23D9" w:rsidP="001A23D9">
                <w:r w:rsidRPr="00954EDF">
                  <w:rPr>
                    <w:rStyle w:val="Tekstvantijdelijkeaanduiding"/>
                  </w:rPr>
                  <w:t>Kruispunt</w:t>
                </w:r>
              </w:p>
            </w:tc>
          </w:sdtContent>
        </w:sdt>
        <w:sdt>
          <w:sdtPr>
            <w:id w:val="-1551066323"/>
            <w:lock w:val="sdtLocked"/>
            <w:placeholder>
              <w:docPart w:val="AB02175B00294F189E4C1480555030EF"/>
            </w:placeholder>
            <w:showingPlcHdr/>
            <w:dataBinding w:prefixMappings="xmlns:ns0='http://schemas.eformity.nl/radiuscollege/onderwijsvorm/2015/04/vaardigheidsdoelen' " w:xpath="/ns0:vaardigheidsdoelen[1]/ns0:vaardigheidsdoel7[1]/ns0:niveau[1]" w:storeItemID="{9FEE4815-3C7E-4DC8-B634-024B4B210AF1}"/>
            <w:dropDownList w:lastValue="">
              <w:listItem w:value="Niveau"/>
              <w:listItem w:displayText="BB" w:value="BB"/>
              <w:listItem w:displayText="G" w:value="G"/>
              <w:listItem w:displayText="B" w:value="B"/>
            </w:dropDownList>
          </w:sdtPr>
          <w:sdtEndPr/>
          <w:sdtContent>
            <w:tc>
              <w:tcPr>
                <w:tcW w:w="849" w:type="dxa"/>
              </w:tcPr>
              <w:p w:rsidR="001A23D9" w:rsidRPr="00954EDF" w:rsidRDefault="001A23D9" w:rsidP="001A23D9">
                <w:r w:rsidRPr="00954EDF">
                  <w:rPr>
                    <w:rStyle w:val="Tekstvantijdelijkeaanduiding"/>
                  </w:rPr>
                  <w:t>Niveau</w:t>
                </w:r>
              </w:p>
            </w:tc>
          </w:sdtContent>
        </w:sdt>
        <w:sdt>
          <w:sdtPr>
            <w:id w:val="785239628"/>
            <w:lock w:val="sdtLocked"/>
            <w:placeholder>
              <w:docPart w:val="7478C6F288294B18B6D4E641EC95DA17"/>
            </w:placeholder>
            <w:showingPlcHdr/>
            <w:dataBinding w:prefixMappings="xmlns:ns0='http://schemas.eformity.nl/radiuscollege/onderwijsvorm/2015/04/vaardigheidsdoelen' " w:xpath="/ns0:vaardigheidsdoelen[1]/ns0:vaardigheidsdoel7[1]/ns0:omschrijving[1]" w:storeItemID="{9FEE4815-3C7E-4DC8-B634-024B4B210AF1}"/>
            <w:text/>
          </w:sdtPr>
          <w:sdtEndPr/>
          <w:sdtContent>
            <w:tc>
              <w:tcPr>
                <w:tcW w:w="6222" w:type="dxa"/>
              </w:tcPr>
              <w:p w:rsidR="001A23D9" w:rsidRPr="00954EDF" w:rsidRDefault="001A23D9" w:rsidP="001A23D9">
                <w:r w:rsidRPr="00954EDF">
                  <w:rPr>
                    <w:rStyle w:val="Tekstvantijdelijkeaanduiding"/>
                  </w:rPr>
                  <w:t>Geef hier een vaardigheidsdoel op.</w:t>
                </w:r>
              </w:p>
            </w:tc>
          </w:sdtContent>
        </w:sdt>
        <w:tc>
          <w:tcPr>
            <w:tcW w:w="425" w:type="dxa"/>
            <w:vAlign w:val="center"/>
          </w:tcPr>
          <w:p w:rsidR="001A23D9" w:rsidRPr="00954EDF" w:rsidRDefault="001A23D9" w:rsidP="001A23D9"/>
        </w:tc>
        <w:tc>
          <w:tcPr>
            <w:tcW w:w="426" w:type="dxa"/>
            <w:vAlign w:val="center"/>
          </w:tcPr>
          <w:p w:rsidR="001A23D9" w:rsidRPr="00954EDF" w:rsidRDefault="001A23D9" w:rsidP="001A23D9">
            <w:pPr>
              <w:jc w:val="center"/>
            </w:pPr>
          </w:p>
        </w:tc>
        <w:tc>
          <w:tcPr>
            <w:tcW w:w="425" w:type="dxa"/>
            <w:vAlign w:val="center"/>
          </w:tcPr>
          <w:p w:rsidR="001A23D9" w:rsidRPr="00954EDF" w:rsidRDefault="001A23D9" w:rsidP="001A23D9">
            <w:pPr>
              <w:jc w:val="center"/>
            </w:pPr>
          </w:p>
        </w:tc>
      </w:tr>
      <w:tr w:rsidR="001A23D9" w:rsidRPr="00954EDF" w:rsidTr="00EB5123">
        <w:tc>
          <w:tcPr>
            <w:tcW w:w="419" w:type="dxa"/>
          </w:tcPr>
          <w:p w:rsidR="001A23D9" w:rsidRPr="00954EDF" w:rsidRDefault="001A23D9" w:rsidP="001A23D9">
            <w:pPr>
              <w:rPr>
                <w:rStyle w:val="RCRood"/>
              </w:rPr>
            </w:pPr>
            <w:bookmarkStart w:id="32" w:name="rc_ba_vaardigheidsdoel8_2"/>
            <w:bookmarkEnd w:id="31"/>
            <w:r w:rsidRPr="00954EDF">
              <w:rPr>
                <w:rStyle w:val="RCRood"/>
              </w:rPr>
              <w:t>8.</w:t>
            </w:r>
          </w:p>
        </w:tc>
        <w:sdt>
          <w:sdtPr>
            <w:id w:val="-1684747354"/>
            <w:lock w:val="sdtLocked"/>
            <w:placeholder>
              <w:docPart w:val="B07ECA12A9F24311B6CAC9B563A3B35B"/>
            </w:placeholder>
            <w:showingPlcHdr/>
            <w:dataBinding w:prefixMappings="xmlns:ns0='http://schemas.eformity.nl/radiuscollege/onderwijsvorm/2015/04/vaardigheidsdoelen' " w:xpath="/ns0:vaardigheidsdoelen[1]/ns0:vaardigheidsdoel8[1]/ns0:kruispunt[1]" w:storeItemID="{9FEE4815-3C7E-4DC8-B634-024B4B210AF1}"/>
            <w:text/>
          </w:sdtPr>
          <w:sdtEndPr/>
          <w:sdtContent>
            <w:tc>
              <w:tcPr>
                <w:tcW w:w="1100" w:type="dxa"/>
              </w:tcPr>
              <w:p w:rsidR="001A23D9" w:rsidRPr="00954EDF" w:rsidRDefault="001A23D9" w:rsidP="001A23D9">
                <w:r w:rsidRPr="00954EDF">
                  <w:rPr>
                    <w:rStyle w:val="Tekstvantijdelijkeaanduiding"/>
                  </w:rPr>
                  <w:t>Kruispunt</w:t>
                </w:r>
              </w:p>
            </w:tc>
          </w:sdtContent>
        </w:sdt>
        <w:sdt>
          <w:sdtPr>
            <w:id w:val="2072384461"/>
            <w:lock w:val="sdtLocked"/>
            <w:placeholder>
              <w:docPart w:val="5832782DD2C14817973262CA9F1D5954"/>
            </w:placeholder>
            <w:showingPlcHdr/>
            <w:dataBinding w:prefixMappings="xmlns:ns0='http://schemas.eformity.nl/radiuscollege/onderwijsvorm/2015/04/vaardigheidsdoelen' " w:xpath="/ns0:vaardigheidsdoelen[1]/ns0:vaardigheidsdoel8[1]/ns0:niveau[1]" w:storeItemID="{9FEE4815-3C7E-4DC8-B634-024B4B210AF1}"/>
            <w:dropDownList w:lastValue="">
              <w:listItem w:value="Niveau"/>
              <w:listItem w:displayText="BB" w:value="BB"/>
              <w:listItem w:displayText="G" w:value="G"/>
              <w:listItem w:displayText="B" w:value="B"/>
            </w:dropDownList>
          </w:sdtPr>
          <w:sdtEndPr/>
          <w:sdtContent>
            <w:tc>
              <w:tcPr>
                <w:tcW w:w="849" w:type="dxa"/>
              </w:tcPr>
              <w:p w:rsidR="001A23D9" w:rsidRPr="00954EDF" w:rsidRDefault="001A23D9" w:rsidP="001A23D9">
                <w:r w:rsidRPr="00954EDF">
                  <w:rPr>
                    <w:rStyle w:val="Tekstvantijdelijkeaanduiding"/>
                  </w:rPr>
                  <w:t>Niveau</w:t>
                </w:r>
              </w:p>
            </w:tc>
          </w:sdtContent>
        </w:sdt>
        <w:sdt>
          <w:sdtPr>
            <w:id w:val="128215474"/>
            <w:lock w:val="sdtLocked"/>
            <w:placeholder>
              <w:docPart w:val="11F52ECE829B43758B340AA4953CA11F"/>
            </w:placeholder>
            <w:showingPlcHdr/>
            <w:dataBinding w:prefixMappings="xmlns:ns0='http://schemas.eformity.nl/radiuscollege/onderwijsvorm/2015/04/vaardigheidsdoelen' " w:xpath="/ns0:vaardigheidsdoelen[1]/ns0:vaardigheidsdoel8[1]/ns0:omschrijving[1]" w:storeItemID="{9FEE4815-3C7E-4DC8-B634-024B4B210AF1}"/>
            <w:text/>
          </w:sdtPr>
          <w:sdtEndPr/>
          <w:sdtContent>
            <w:tc>
              <w:tcPr>
                <w:tcW w:w="6222" w:type="dxa"/>
              </w:tcPr>
              <w:p w:rsidR="001A23D9" w:rsidRPr="00954EDF" w:rsidRDefault="001A23D9" w:rsidP="001A23D9">
                <w:r w:rsidRPr="00954EDF">
                  <w:rPr>
                    <w:rStyle w:val="Tekstvantijdelijkeaanduiding"/>
                  </w:rPr>
                  <w:t>Geef hier een vaardigheidsdoel op.</w:t>
                </w:r>
              </w:p>
            </w:tc>
          </w:sdtContent>
        </w:sdt>
        <w:tc>
          <w:tcPr>
            <w:tcW w:w="425" w:type="dxa"/>
            <w:vAlign w:val="center"/>
          </w:tcPr>
          <w:p w:rsidR="001A23D9" w:rsidRPr="00954EDF" w:rsidRDefault="001A23D9" w:rsidP="001A23D9"/>
        </w:tc>
        <w:tc>
          <w:tcPr>
            <w:tcW w:w="426" w:type="dxa"/>
            <w:vAlign w:val="center"/>
          </w:tcPr>
          <w:p w:rsidR="001A23D9" w:rsidRPr="00954EDF" w:rsidRDefault="001A23D9" w:rsidP="001A23D9">
            <w:pPr>
              <w:jc w:val="center"/>
            </w:pPr>
          </w:p>
        </w:tc>
        <w:tc>
          <w:tcPr>
            <w:tcW w:w="425" w:type="dxa"/>
            <w:vAlign w:val="center"/>
          </w:tcPr>
          <w:p w:rsidR="001A23D9" w:rsidRPr="00954EDF" w:rsidRDefault="001A23D9" w:rsidP="001A23D9">
            <w:pPr>
              <w:jc w:val="center"/>
            </w:pPr>
          </w:p>
        </w:tc>
      </w:tr>
      <w:bookmarkEnd w:id="32"/>
    </w:tbl>
    <w:p w:rsidR="006577CC" w:rsidRPr="00954EDF" w:rsidRDefault="006577CC" w:rsidP="006577CC"/>
    <w:tbl>
      <w:tblPr>
        <w:tblStyle w:val="RCTabel"/>
        <w:tblW w:w="0" w:type="auto"/>
        <w:tblLook w:val="04A0" w:firstRow="1" w:lastRow="0" w:firstColumn="1" w:lastColumn="0" w:noHBand="0" w:noVBand="1"/>
      </w:tblPr>
      <w:tblGrid>
        <w:gridCol w:w="9578"/>
      </w:tblGrid>
      <w:tr w:rsidR="006577CC" w:rsidRPr="00954EDF" w:rsidTr="006577CC">
        <w:tc>
          <w:tcPr>
            <w:tcW w:w="9948" w:type="dxa"/>
            <w:tcBorders>
              <w:top w:val="single" w:sz="24" w:space="0" w:color="E30613" w:themeColor="accent1"/>
              <w:bottom w:val="single" w:sz="4" w:space="0" w:color="E30613" w:themeColor="accent1"/>
            </w:tcBorders>
            <w:shd w:val="clear" w:color="auto" w:fill="D3D3D3" w:themeFill="accent3"/>
          </w:tcPr>
          <w:p w:rsidR="006577CC" w:rsidRPr="00954EDF" w:rsidRDefault="006577CC" w:rsidP="006577CC">
            <w:pPr>
              <w:pStyle w:val="RCTabelkop"/>
            </w:pPr>
            <w:r w:rsidRPr="00954EDF">
              <w:t>OPMERKINGEN/AANTEKENINGEN</w:t>
            </w:r>
          </w:p>
        </w:tc>
      </w:tr>
      <w:tr w:rsidR="006577CC" w:rsidRPr="00954EDF" w:rsidTr="006577CC">
        <w:trPr>
          <w:trHeight w:val="1106"/>
        </w:trPr>
        <w:tc>
          <w:tcPr>
            <w:tcW w:w="9948" w:type="dxa"/>
            <w:tcBorders>
              <w:top w:val="single" w:sz="4" w:space="0" w:color="E30613" w:themeColor="accent1"/>
            </w:tcBorders>
          </w:tcPr>
          <w:p w:rsidR="006577CC" w:rsidRPr="00954EDF" w:rsidRDefault="00544B71" w:rsidP="006577CC">
            <w:sdt>
              <w:sdtPr>
                <w:id w:val="865182501"/>
                <w:placeholder>
                  <w:docPart w:val="C79D7343933C468C86FA14F11CE6A1AC"/>
                </w:placeholder>
                <w:showingPlcHdr/>
              </w:sdtPr>
              <w:sdtEndPr/>
              <w:sdtContent>
                <w:r w:rsidR="0044798A" w:rsidRPr="00954EDF">
                  <w:rPr>
                    <w:rStyle w:val="Tekstvantijdelijkeaanduiding"/>
                  </w:rPr>
                  <w:t>Omschrijving</w:t>
                </w:r>
              </w:sdtContent>
            </w:sdt>
          </w:p>
        </w:tc>
      </w:tr>
    </w:tbl>
    <w:p w:rsidR="006577CC" w:rsidRPr="00954EDF" w:rsidRDefault="006577CC" w:rsidP="006577CC"/>
    <w:p w:rsidR="00B01BDF" w:rsidRPr="00954EDF" w:rsidRDefault="00B01BDF">
      <w:pPr>
        <w:spacing w:after="200" w:line="276" w:lineRule="auto"/>
        <w:rPr>
          <w:b/>
          <w:caps/>
          <w:sz w:val="28"/>
        </w:rPr>
      </w:pPr>
      <w:bookmarkStart w:id="33" w:name="rc_bo_assessmentb_1"/>
      <w:bookmarkEnd w:id="24"/>
      <w:r w:rsidRPr="00954EDF">
        <w:br w:type="page"/>
      </w:r>
    </w:p>
    <w:p w:rsidR="00EF7408" w:rsidRPr="00954EDF" w:rsidRDefault="00EF7408" w:rsidP="00B57147">
      <w:pPr>
        <w:pStyle w:val="RCKop"/>
      </w:pPr>
      <w:r w:rsidRPr="00954EDF">
        <w:lastRenderedPageBreak/>
        <w:t>ASSESSMENT B</w:t>
      </w:r>
    </w:p>
    <w:tbl>
      <w:tblPr>
        <w:tblStyle w:val="RCTabel"/>
        <w:tblW w:w="9866" w:type="dxa"/>
        <w:tblLayout w:type="fixed"/>
        <w:tblLook w:val="04A0" w:firstRow="1" w:lastRow="0" w:firstColumn="1" w:lastColumn="0" w:noHBand="0" w:noVBand="1"/>
      </w:tblPr>
      <w:tblGrid>
        <w:gridCol w:w="419"/>
        <w:gridCol w:w="1100"/>
        <w:gridCol w:w="849"/>
        <w:gridCol w:w="6222"/>
        <w:gridCol w:w="425"/>
        <w:gridCol w:w="426"/>
        <w:gridCol w:w="425"/>
      </w:tblGrid>
      <w:tr w:rsidR="001832C8" w:rsidRPr="00954EDF" w:rsidTr="00C434D1">
        <w:trPr>
          <w:cantSplit/>
          <w:trHeight w:val="1077"/>
        </w:trPr>
        <w:tc>
          <w:tcPr>
            <w:tcW w:w="8590" w:type="dxa"/>
            <w:gridSpan w:val="4"/>
            <w:shd w:val="clear" w:color="auto" w:fill="D3D3D3" w:themeFill="accent3"/>
          </w:tcPr>
          <w:p w:rsidR="001832C8" w:rsidRPr="00954EDF" w:rsidRDefault="001832C8" w:rsidP="008E07B5">
            <w:pPr>
              <w:pStyle w:val="RCTabelkop"/>
            </w:pPr>
            <w:r w:rsidRPr="00954EDF">
              <w:t>OPDRACHT ASSESSMENT</w:t>
            </w:r>
          </w:p>
        </w:tc>
        <w:tc>
          <w:tcPr>
            <w:tcW w:w="425" w:type="dxa"/>
            <w:vMerge w:val="restart"/>
            <w:shd w:val="clear" w:color="auto" w:fill="D3D3D3" w:themeFill="accent3"/>
            <w:textDirection w:val="btLr"/>
            <w:vAlign w:val="center"/>
          </w:tcPr>
          <w:p w:rsidR="001832C8" w:rsidRPr="00954EDF" w:rsidRDefault="001832C8" w:rsidP="00C434D1">
            <w:pPr>
              <w:ind w:left="113" w:right="113"/>
              <w:rPr>
                <w:b/>
                <w:sz w:val="18"/>
                <w:szCs w:val="18"/>
              </w:rPr>
            </w:pPr>
            <w:r w:rsidRPr="00954EDF">
              <w:rPr>
                <w:b/>
                <w:sz w:val="18"/>
                <w:szCs w:val="18"/>
              </w:rPr>
              <w:t>Aangetoond</w:t>
            </w:r>
          </w:p>
        </w:tc>
        <w:tc>
          <w:tcPr>
            <w:tcW w:w="426" w:type="dxa"/>
            <w:vMerge w:val="restart"/>
            <w:shd w:val="clear" w:color="auto" w:fill="D3D3D3" w:themeFill="accent3"/>
            <w:textDirection w:val="btLr"/>
            <w:vAlign w:val="center"/>
          </w:tcPr>
          <w:p w:rsidR="001832C8" w:rsidRPr="00954EDF" w:rsidRDefault="001832C8" w:rsidP="00C434D1">
            <w:pPr>
              <w:ind w:left="113" w:right="113"/>
              <w:rPr>
                <w:b/>
                <w:sz w:val="18"/>
                <w:szCs w:val="18"/>
              </w:rPr>
            </w:pPr>
            <w:r w:rsidRPr="00954EDF">
              <w:rPr>
                <w:b/>
                <w:sz w:val="18"/>
                <w:szCs w:val="18"/>
              </w:rPr>
              <w:t>Deels aangetoond</w:t>
            </w:r>
          </w:p>
        </w:tc>
        <w:tc>
          <w:tcPr>
            <w:tcW w:w="425" w:type="dxa"/>
            <w:vMerge w:val="restart"/>
            <w:shd w:val="clear" w:color="auto" w:fill="D3D3D3" w:themeFill="accent3"/>
            <w:textDirection w:val="btLr"/>
            <w:vAlign w:val="center"/>
          </w:tcPr>
          <w:p w:rsidR="001832C8" w:rsidRPr="00954EDF" w:rsidRDefault="001832C8" w:rsidP="00C434D1">
            <w:pPr>
              <w:ind w:left="113" w:right="113"/>
              <w:rPr>
                <w:b/>
                <w:sz w:val="18"/>
                <w:szCs w:val="18"/>
              </w:rPr>
            </w:pPr>
            <w:r w:rsidRPr="00954EDF">
              <w:rPr>
                <w:b/>
                <w:sz w:val="18"/>
                <w:szCs w:val="18"/>
              </w:rPr>
              <w:t>Niet aangetoond</w:t>
            </w:r>
          </w:p>
        </w:tc>
      </w:tr>
      <w:tr w:rsidR="001832C8" w:rsidRPr="00954EDF" w:rsidTr="002A325E">
        <w:trPr>
          <w:cantSplit/>
          <w:trHeight w:val="1985"/>
        </w:trPr>
        <w:tc>
          <w:tcPr>
            <w:tcW w:w="8590" w:type="dxa"/>
            <w:gridSpan w:val="4"/>
            <w:shd w:val="clear" w:color="auto" w:fill="auto"/>
          </w:tcPr>
          <w:p w:rsidR="001832C8" w:rsidRPr="00954EDF" w:rsidRDefault="001832C8" w:rsidP="00C434D1">
            <w:pPr>
              <w:pStyle w:val="RCTabelkop"/>
            </w:pPr>
            <w:r w:rsidRPr="00954EDF">
              <w:t>ASSESSMENTTEKST (D):</w:t>
            </w:r>
          </w:p>
          <w:sdt>
            <w:sdtPr>
              <w:id w:val="1468848654"/>
              <w:lock w:val="sdtLocked"/>
              <w:placeholder>
                <w:docPart w:val="5D289D0FE0DD4D6091BAE033F29E9848"/>
              </w:placeholder>
              <w:showingPlcHdr/>
            </w:sdtPr>
            <w:sdtEndPr/>
            <w:sdtContent>
              <w:p w:rsidR="001832C8" w:rsidRPr="00954EDF" w:rsidRDefault="0044798A" w:rsidP="00FA50C5">
                <w:pPr>
                  <w:rPr>
                    <w:highlight w:val="yellow"/>
                  </w:rPr>
                </w:pPr>
                <w:r w:rsidRPr="00954EDF">
                  <w:rPr>
                    <w:rStyle w:val="Tekstvantijdelijkeaanduiding"/>
                  </w:rPr>
                  <w:t>Omschrijving</w:t>
                </w:r>
              </w:p>
            </w:sdtContent>
          </w:sdt>
        </w:tc>
        <w:tc>
          <w:tcPr>
            <w:tcW w:w="425" w:type="dxa"/>
            <w:vMerge/>
            <w:shd w:val="clear" w:color="auto" w:fill="D3D3D3" w:themeFill="accent3"/>
            <w:textDirection w:val="btLr"/>
            <w:vAlign w:val="center"/>
          </w:tcPr>
          <w:p w:rsidR="001832C8" w:rsidRPr="00954EDF" w:rsidRDefault="001832C8" w:rsidP="00C434D1">
            <w:pPr>
              <w:ind w:left="113" w:right="113"/>
              <w:rPr>
                <w:b/>
                <w:sz w:val="18"/>
                <w:szCs w:val="18"/>
              </w:rPr>
            </w:pPr>
          </w:p>
        </w:tc>
        <w:tc>
          <w:tcPr>
            <w:tcW w:w="426" w:type="dxa"/>
            <w:vMerge/>
            <w:shd w:val="clear" w:color="auto" w:fill="D3D3D3" w:themeFill="accent3"/>
            <w:textDirection w:val="btLr"/>
            <w:vAlign w:val="center"/>
          </w:tcPr>
          <w:p w:rsidR="001832C8" w:rsidRPr="00954EDF" w:rsidRDefault="001832C8" w:rsidP="00C434D1">
            <w:pPr>
              <w:ind w:left="113" w:right="113"/>
              <w:rPr>
                <w:b/>
                <w:sz w:val="18"/>
                <w:szCs w:val="18"/>
              </w:rPr>
            </w:pPr>
          </w:p>
        </w:tc>
        <w:tc>
          <w:tcPr>
            <w:tcW w:w="425" w:type="dxa"/>
            <w:vMerge/>
            <w:shd w:val="clear" w:color="auto" w:fill="D3D3D3" w:themeFill="accent3"/>
            <w:textDirection w:val="btLr"/>
            <w:vAlign w:val="center"/>
          </w:tcPr>
          <w:p w:rsidR="001832C8" w:rsidRPr="00954EDF" w:rsidRDefault="001832C8" w:rsidP="00C434D1">
            <w:pPr>
              <w:ind w:left="113" w:right="113"/>
              <w:rPr>
                <w:b/>
                <w:sz w:val="18"/>
                <w:szCs w:val="18"/>
              </w:rPr>
            </w:pPr>
          </w:p>
        </w:tc>
      </w:tr>
      <w:tr w:rsidR="001832C8" w:rsidRPr="00954EDF" w:rsidTr="00C434D1">
        <w:tc>
          <w:tcPr>
            <w:tcW w:w="8590" w:type="dxa"/>
            <w:gridSpan w:val="4"/>
            <w:shd w:val="clear" w:color="auto" w:fill="D3D3D3" w:themeFill="accent3"/>
          </w:tcPr>
          <w:p w:rsidR="001832C8" w:rsidRPr="00954EDF" w:rsidRDefault="001832C8" w:rsidP="00C434D1">
            <w:pPr>
              <w:rPr>
                <w:b/>
              </w:rPr>
            </w:pPr>
            <w:r w:rsidRPr="00954EDF">
              <w:rPr>
                <w:b/>
              </w:rPr>
              <w:t>VAARDIGHEIDSDOELEN</w:t>
            </w:r>
          </w:p>
          <w:p w:rsidR="001832C8" w:rsidRPr="00954EDF" w:rsidRDefault="001832C8" w:rsidP="00C434D1">
            <w:r w:rsidRPr="00954EDF">
              <w:t>De student kan…</w:t>
            </w:r>
          </w:p>
        </w:tc>
        <w:tc>
          <w:tcPr>
            <w:tcW w:w="425" w:type="dxa"/>
            <w:vMerge/>
            <w:shd w:val="clear" w:color="auto" w:fill="D3D3D3" w:themeFill="accent3"/>
            <w:vAlign w:val="center"/>
          </w:tcPr>
          <w:p w:rsidR="001832C8" w:rsidRPr="00954EDF" w:rsidRDefault="001832C8" w:rsidP="00C434D1">
            <w:pPr>
              <w:rPr>
                <w:b/>
              </w:rPr>
            </w:pPr>
          </w:p>
        </w:tc>
        <w:tc>
          <w:tcPr>
            <w:tcW w:w="426" w:type="dxa"/>
            <w:vMerge/>
            <w:shd w:val="clear" w:color="auto" w:fill="D3D3D3" w:themeFill="accent3"/>
            <w:vAlign w:val="center"/>
          </w:tcPr>
          <w:p w:rsidR="001832C8" w:rsidRPr="00954EDF" w:rsidRDefault="001832C8" w:rsidP="00C434D1">
            <w:pPr>
              <w:jc w:val="center"/>
              <w:rPr>
                <w:b/>
              </w:rPr>
            </w:pPr>
          </w:p>
        </w:tc>
        <w:tc>
          <w:tcPr>
            <w:tcW w:w="425" w:type="dxa"/>
            <w:vMerge/>
            <w:shd w:val="clear" w:color="auto" w:fill="D3D3D3" w:themeFill="accent3"/>
            <w:vAlign w:val="center"/>
          </w:tcPr>
          <w:p w:rsidR="001832C8" w:rsidRPr="00954EDF" w:rsidRDefault="001832C8" w:rsidP="00C434D1">
            <w:pPr>
              <w:jc w:val="center"/>
              <w:rPr>
                <w:b/>
              </w:rPr>
            </w:pPr>
          </w:p>
        </w:tc>
      </w:tr>
      <w:tr w:rsidR="001A23D9" w:rsidRPr="00954EDF" w:rsidTr="00C434D1">
        <w:tc>
          <w:tcPr>
            <w:tcW w:w="419" w:type="dxa"/>
          </w:tcPr>
          <w:p w:rsidR="001A23D9" w:rsidRPr="00954EDF" w:rsidRDefault="001A23D9" w:rsidP="001A23D9">
            <w:pPr>
              <w:rPr>
                <w:rStyle w:val="RCRood"/>
              </w:rPr>
            </w:pPr>
            <w:bookmarkStart w:id="34" w:name="rc_ba_vaardigheidsdoel1_3"/>
            <w:r w:rsidRPr="00954EDF">
              <w:rPr>
                <w:rStyle w:val="RCRood"/>
              </w:rPr>
              <w:t>1.</w:t>
            </w:r>
          </w:p>
        </w:tc>
        <w:sdt>
          <w:sdtPr>
            <w:id w:val="-191383820"/>
            <w:lock w:val="sdtLocked"/>
            <w:placeholder>
              <w:docPart w:val="FCE0032491BD4DFFAF2D79ADC8116AE9"/>
            </w:placeholder>
            <w:dataBinding w:prefixMappings="xmlns:ns0='http://schemas.eformity.nl/radiuscollege/onderwijsvorm/2015/04/vaardigheidsdoelen' " w:xpath="/ns0:vaardigheidsdoelen[1]/ns0:vaardigheidsdoel1[1]/ns0:kruispunt[1]" w:storeItemID="{9FEE4815-3C7E-4DC8-B634-024B4B210AF1}"/>
            <w:text/>
          </w:sdtPr>
          <w:sdtEndPr/>
          <w:sdtContent>
            <w:tc>
              <w:tcPr>
                <w:tcW w:w="1100" w:type="dxa"/>
              </w:tcPr>
              <w:p w:rsidR="001A23D9" w:rsidRPr="00954EDF" w:rsidRDefault="00466329" w:rsidP="001A23D9">
                <w:r>
                  <w:t>Realiseert een applicatie</w:t>
                </w:r>
              </w:p>
            </w:tc>
          </w:sdtContent>
        </w:sdt>
        <w:sdt>
          <w:sdtPr>
            <w:id w:val="-688441227"/>
            <w:lock w:val="sdtLocked"/>
            <w:placeholder>
              <w:docPart w:val="C0A46FB47F0B4BFA8CE72D5F788ABD28"/>
            </w:placeholder>
            <w:dataBinding w:prefixMappings="xmlns:ns0='http://schemas.eformity.nl/radiuscollege/onderwijsvorm/2015/04/vaardigheidsdoelen' " w:xpath="/ns0:vaardigheidsdoelen[1]/ns0:vaardigheidsdoel1[1]/ns0:niveau[1]" w:storeItemID="{9FEE4815-3C7E-4DC8-B634-024B4B210AF1}"/>
            <w:dropDownList w:lastValue="G">
              <w:listItem w:value="Niveau"/>
              <w:listItem w:displayText="BB" w:value="BB"/>
              <w:listItem w:displayText="G" w:value="G"/>
              <w:listItem w:displayText="B" w:value="B"/>
            </w:dropDownList>
          </w:sdtPr>
          <w:sdtEndPr/>
          <w:sdtContent>
            <w:tc>
              <w:tcPr>
                <w:tcW w:w="849" w:type="dxa"/>
              </w:tcPr>
              <w:p w:rsidR="001A23D9" w:rsidRPr="00954EDF" w:rsidRDefault="00466329" w:rsidP="001A23D9">
                <w:r>
                  <w:t>G</w:t>
                </w:r>
              </w:p>
            </w:tc>
          </w:sdtContent>
        </w:sdt>
        <w:sdt>
          <w:sdtPr>
            <w:id w:val="1241992755"/>
            <w:lock w:val="sdtLocked"/>
            <w:placeholder>
              <w:docPart w:val="EE4551CDF029459FAE6CC97AAB320303"/>
            </w:placeholder>
            <w:dataBinding w:prefixMappings="xmlns:ns0='http://schemas.eformity.nl/radiuscollege/onderwijsvorm/2015/04/vaardigheidsdoelen' " w:xpath="/ns0:vaardigheidsdoelen[1]/ns0:vaardigheidsdoel1[1]/ns0:omschrijving[1]" w:storeItemID="{9FEE4815-3C7E-4DC8-B634-024B4B210AF1}"/>
            <w:text/>
          </w:sdtPr>
          <w:sdtEndPr/>
          <w:sdtContent>
            <w:tc>
              <w:tcPr>
                <w:tcW w:w="6222" w:type="dxa"/>
              </w:tcPr>
              <w:p w:rsidR="001A23D9" w:rsidRPr="00954EDF" w:rsidRDefault="00466329" w:rsidP="001A23D9">
                <w:r>
                  <w:t>Materialen en middelen inzetten</w:t>
                </w:r>
              </w:p>
            </w:tc>
          </w:sdtContent>
        </w:sdt>
        <w:tc>
          <w:tcPr>
            <w:tcW w:w="425" w:type="dxa"/>
            <w:vAlign w:val="center"/>
          </w:tcPr>
          <w:p w:rsidR="001A23D9" w:rsidRPr="00954EDF" w:rsidRDefault="001A23D9" w:rsidP="001A23D9"/>
        </w:tc>
        <w:tc>
          <w:tcPr>
            <w:tcW w:w="426" w:type="dxa"/>
            <w:vAlign w:val="center"/>
          </w:tcPr>
          <w:p w:rsidR="001A23D9" w:rsidRPr="00954EDF" w:rsidRDefault="001A23D9" w:rsidP="001A23D9">
            <w:pPr>
              <w:jc w:val="center"/>
            </w:pPr>
          </w:p>
        </w:tc>
        <w:tc>
          <w:tcPr>
            <w:tcW w:w="425" w:type="dxa"/>
            <w:vAlign w:val="center"/>
          </w:tcPr>
          <w:p w:rsidR="001A23D9" w:rsidRPr="00954EDF" w:rsidRDefault="001A23D9" w:rsidP="001A23D9">
            <w:pPr>
              <w:jc w:val="center"/>
            </w:pPr>
          </w:p>
        </w:tc>
      </w:tr>
      <w:tr w:rsidR="001A23D9" w:rsidRPr="00954EDF" w:rsidTr="00C434D1">
        <w:tc>
          <w:tcPr>
            <w:tcW w:w="419" w:type="dxa"/>
          </w:tcPr>
          <w:p w:rsidR="001A23D9" w:rsidRPr="00954EDF" w:rsidRDefault="001A23D9" w:rsidP="001A23D9">
            <w:pPr>
              <w:rPr>
                <w:rStyle w:val="RCRood"/>
              </w:rPr>
            </w:pPr>
            <w:bookmarkStart w:id="35" w:name="rc_ba_vaardigheidsdoel2_3"/>
            <w:bookmarkEnd w:id="34"/>
            <w:r w:rsidRPr="00954EDF">
              <w:rPr>
                <w:rStyle w:val="RCRood"/>
              </w:rPr>
              <w:t>2.</w:t>
            </w:r>
          </w:p>
        </w:tc>
        <w:sdt>
          <w:sdtPr>
            <w:id w:val="1456134881"/>
            <w:lock w:val="sdtLocked"/>
            <w:placeholder>
              <w:docPart w:val="7FD27847A03347FA9C5845DB4CFC878D"/>
            </w:placeholder>
            <w:dataBinding w:prefixMappings="xmlns:ns0='http://schemas.eformity.nl/radiuscollege/onderwijsvorm/2015/04/vaardigheidsdoelen' " w:xpath="/ns0:vaardigheidsdoelen[1]/ns0:vaardigheidsdoel2[1]/ns0:kruispunt[1]" w:storeItemID="{9FEE4815-3C7E-4DC8-B634-024B4B210AF1}"/>
            <w:text/>
          </w:sdtPr>
          <w:sdtEndPr/>
          <w:sdtContent>
            <w:tc>
              <w:tcPr>
                <w:tcW w:w="1100" w:type="dxa"/>
              </w:tcPr>
              <w:p w:rsidR="001A23D9" w:rsidRPr="00954EDF" w:rsidRDefault="00940091" w:rsidP="001A23D9">
                <w:r>
                  <w:t>Uitleggen wat ASP.NET inhoud</w:t>
                </w:r>
              </w:p>
            </w:tc>
          </w:sdtContent>
        </w:sdt>
        <w:sdt>
          <w:sdtPr>
            <w:id w:val="923915817"/>
            <w:lock w:val="sdtLocked"/>
            <w:placeholder>
              <w:docPart w:val="F13671DA2341444B9BF59BD21DDD9A00"/>
            </w:placeholder>
            <w:dataBinding w:prefixMappings="xmlns:ns0='http://schemas.eformity.nl/radiuscollege/onderwijsvorm/2015/04/vaardigheidsdoelen' " w:xpath="/ns0:vaardigheidsdoelen[1]/ns0:vaardigheidsdoel2[1]/ns0:niveau[1]" w:storeItemID="{9FEE4815-3C7E-4DC8-B634-024B4B210AF1}"/>
            <w:dropDownList w:lastValue="G">
              <w:listItem w:value="Niveau"/>
              <w:listItem w:displayText="BB" w:value="BB"/>
              <w:listItem w:displayText="G" w:value="G"/>
              <w:listItem w:displayText="B" w:value="B"/>
            </w:dropDownList>
          </w:sdtPr>
          <w:sdtEndPr/>
          <w:sdtContent>
            <w:tc>
              <w:tcPr>
                <w:tcW w:w="849" w:type="dxa"/>
              </w:tcPr>
              <w:p w:rsidR="001A23D9" w:rsidRPr="00954EDF" w:rsidRDefault="00466329" w:rsidP="001A23D9">
                <w:r>
                  <w:t>G</w:t>
                </w:r>
              </w:p>
            </w:tc>
          </w:sdtContent>
        </w:sdt>
        <w:sdt>
          <w:sdtPr>
            <w:id w:val="1466232054"/>
            <w:lock w:val="sdtLocked"/>
            <w:placeholder>
              <w:docPart w:val="FB08F95C09A14DB7A615A9DDBB720423"/>
            </w:placeholder>
            <w:dataBinding w:prefixMappings="xmlns:ns0='http://schemas.eformity.nl/radiuscollege/onderwijsvorm/2015/04/vaardigheidsdoelen' " w:xpath="/ns0:vaardigheidsdoelen[1]/ns0:vaardigheidsdoel2[1]/ns0:omschrijving[1]" w:storeItemID="{9FEE4815-3C7E-4DC8-B634-024B4B210AF1}"/>
            <w:text/>
          </w:sdtPr>
          <w:sdtEndPr/>
          <w:sdtContent>
            <w:tc>
              <w:tcPr>
                <w:tcW w:w="6222" w:type="dxa"/>
              </w:tcPr>
              <w:p w:rsidR="001A23D9" w:rsidRPr="00954EDF" w:rsidRDefault="00940091" w:rsidP="001A23D9">
                <w:r>
                  <w:t>De student kan uitleg geven over ASP.NET</w:t>
                </w:r>
              </w:p>
            </w:tc>
          </w:sdtContent>
        </w:sdt>
        <w:tc>
          <w:tcPr>
            <w:tcW w:w="425" w:type="dxa"/>
            <w:vAlign w:val="center"/>
          </w:tcPr>
          <w:p w:rsidR="001A23D9" w:rsidRPr="00954EDF" w:rsidRDefault="001A23D9" w:rsidP="001A23D9"/>
        </w:tc>
        <w:tc>
          <w:tcPr>
            <w:tcW w:w="426" w:type="dxa"/>
            <w:vAlign w:val="center"/>
          </w:tcPr>
          <w:p w:rsidR="001A23D9" w:rsidRPr="00954EDF" w:rsidRDefault="001A23D9" w:rsidP="001A23D9">
            <w:pPr>
              <w:jc w:val="center"/>
            </w:pPr>
          </w:p>
        </w:tc>
        <w:tc>
          <w:tcPr>
            <w:tcW w:w="425" w:type="dxa"/>
            <w:vAlign w:val="center"/>
          </w:tcPr>
          <w:p w:rsidR="001A23D9" w:rsidRPr="00954EDF" w:rsidRDefault="001A23D9" w:rsidP="001A23D9">
            <w:pPr>
              <w:jc w:val="center"/>
            </w:pPr>
          </w:p>
        </w:tc>
      </w:tr>
      <w:tr w:rsidR="001A23D9" w:rsidRPr="00954EDF" w:rsidTr="00C434D1">
        <w:tc>
          <w:tcPr>
            <w:tcW w:w="419" w:type="dxa"/>
          </w:tcPr>
          <w:p w:rsidR="001A23D9" w:rsidRPr="00954EDF" w:rsidRDefault="001A23D9" w:rsidP="001A23D9">
            <w:pPr>
              <w:rPr>
                <w:rStyle w:val="RCRood"/>
              </w:rPr>
            </w:pPr>
            <w:bookmarkStart w:id="36" w:name="rc_ba_vaardigheidsdoel3_3"/>
            <w:bookmarkEnd w:id="35"/>
            <w:r w:rsidRPr="00954EDF">
              <w:rPr>
                <w:rStyle w:val="RCRood"/>
              </w:rPr>
              <w:t>3.</w:t>
            </w:r>
          </w:p>
        </w:tc>
        <w:sdt>
          <w:sdtPr>
            <w:id w:val="131302508"/>
            <w:lock w:val="sdtLocked"/>
            <w:placeholder>
              <w:docPart w:val="9EFBFD84DF504E4AABA76F697846D49D"/>
            </w:placeholder>
            <w:dataBinding w:prefixMappings="xmlns:ns0='http://schemas.eformity.nl/radiuscollege/onderwijsvorm/2015/04/vaardigheidsdoelen' " w:xpath="/ns0:vaardigheidsdoelen[1]/ns0:vaardigheidsdoel3[1]/ns0:kruispunt[1]" w:storeItemID="{9FEE4815-3C7E-4DC8-B634-024B4B210AF1}"/>
            <w:text/>
          </w:sdtPr>
          <w:sdtEndPr/>
          <w:sdtContent>
            <w:tc>
              <w:tcPr>
                <w:tcW w:w="1100" w:type="dxa"/>
              </w:tcPr>
              <w:p w:rsidR="001A23D9" w:rsidRPr="00954EDF" w:rsidRDefault="00940091" w:rsidP="001A23D9">
                <w:r>
                  <w:t>Uitleggen wat MVC inhoud</w:t>
                </w:r>
              </w:p>
            </w:tc>
          </w:sdtContent>
        </w:sdt>
        <w:sdt>
          <w:sdtPr>
            <w:id w:val="1117652059"/>
            <w:lock w:val="sdtLocked"/>
            <w:placeholder>
              <w:docPart w:val="996BA6C9BD4042D7AC28897D5BB8C2F1"/>
            </w:placeholder>
            <w:dataBinding w:prefixMappings="xmlns:ns0='http://schemas.eformity.nl/radiuscollege/onderwijsvorm/2015/04/vaardigheidsdoelen' " w:xpath="/ns0:vaardigheidsdoelen[1]/ns0:vaardigheidsdoel3[1]/ns0:niveau[1]" w:storeItemID="{9FEE4815-3C7E-4DC8-B634-024B4B210AF1}"/>
            <w:dropDownList w:lastValue="G">
              <w:listItem w:value="Niveau"/>
              <w:listItem w:displayText="BB" w:value="BB"/>
              <w:listItem w:displayText="G" w:value="G"/>
              <w:listItem w:displayText="B" w:value="B"/>
            </w:dropDownList>
          </w:sdtPr>
          <w:sdtEndPr/>
          <w:sdtContent>
            <w:tc>
              <w:tcPr>
                <w:tcW w:w="849" w:type="dxa"/>
              </w:tcPr>
              <w:p w:rsidR="001A23D9" w:rsidRPr="00954EDF" w:rsidRDefault="00940091" w:rsidP="001A23D9">
                <w:r>
                  <w:t>G</w:t>
                </w:r>
              </w:p>
            </w:tc>
          </w:sdtContent>
        </w:sdt>
        <w:sdt>
          <w:sdtPr>
            <w:id w:val="-633249787"/>
            <w:lock w:val="sdtLocked"/>
            <w:placeholder>
              <w:docPart w:val="B9962C32A30C4DBC8F86A65FF0B9276E"/>
            </w:placeholder>
            <w:dataBinding w:prefixMappings="xmlns:ns0='http://schemas.eformity.nl/radiuscollege/onderwijsvorm/2015/04/vaardigheidsdoelen' " w:xpath="/ns0:vaardigheidsdoelen[1]/ns0:vaardigheidsdoel3[1]/ns0:omschrijving[1]" w:storeItemID="{9FEE4815-3C7E-4DC8-B634-024B4B210AF1}"/>
            <w:text/>
          </w:sdtPr>
          <w:sdtEndPr/>
          <w:sdtContent>
            <w:tc>
              <w:tcPr>
                <w:tcW w:w="6222" w:type="dxa"/>
              </w:tcPr>
              <w:p w:rsidR="001A23D9" w:rsidRPr="00954EDF" w:rsidRDefault="00940091" w:rsidP="001A23D9">
                <w:r>
                  <w:t>De student kan uitleg geven over MVC</w:t>
                </w:r>
              </w:p>
            </w:tc>
          </w:sdtContent>
        </w:sdt>
        <w:tc>
          <w:tcPr>
            <w:tcW w:w="425" w:type="dxa"/>
            <w:vAlign w:val="center"/>
          </w:tcPr>
          <w:p w:rsidR="001A23D9" w:rsidRPr="00954EDF" w:rsidRDefault="001A23D9" w:rsidP="001A23D9"/>
        </w:tc>
        <w:tc>
          <w:tcPr>
            <w:tcW w:w="426" w:type="dxa"/>
            <w:vAlign w:val="center"/>
          </w:tcPr>
          <w:p w:rsidR="001A23D9" w:rsidRPr="00954EDF" w:rsidRDefault="001A23D9" w:rsidP="001A23D9">
            <w:pPr>
              <w:jc w:val="center"/>
            </w:pPr>
          </w:p>
        </w:tc>
        <w:tc>
          <w:tcPr>
            <w:tcW w:w="425" w:type="dxa"/>
            <w:vAlign w:val="center"/>
          </w:tcPr>
          <w:p w:rsidR="001A23D9" w:rsidRPr="00954EDF" w:rsidRDefault="001A23D9" w:rsidP="001A23D9">
            <w:pPr>
              <w:jc w:val="center"/>
            </w:pPr>
          </w:p>
        </w:tc>
      </w:tr>
      <w:tr w:rsidR="001A23D9" w:rsidRPr="00954EDF" w:rsidTr="00C434D1">
        <w:tc>
          <w:tcPr>
            <w:tcW w:w="419" w:type="dxa"/>
          </w:tcPr>
          <w:p w:rsidR="001A23D9" w:rsidRPr="00954EDF" w:rsidRDefault="001A23D9" w:rsidP="001A23D9">
            <w:pPr>
              <w:rPr>
                <w:rStyle w:val="RCRood"/>
              </w:rPr>
            </w:pPr>
            <w:bookmarkStart w:id="37" w:name="rc_ba_vaardigheidsdoel3_4"/>
            <w:bookmarkEnd w:id="36"/>
            <w:r w:rsidRPr="00954EDF">
              <w:rPr>
                <w:rStyle w:val="RCRood"/>
              </w:rPr>
              <w:t>4.</w:t>
            </w:r>
          </w:p>
        </w:tc>
        <w:sdt>
          <w:sdtPr>
            <w:id w:val="93532188"/>
            <w:lock w:val="sdtLocked"/>
            <w:placeholder>
              <w:docPart w:val="F29C1AC8192A45FABC681D0097483754"/>
            </w:placeholder>
            <w:dataBinding w:prefixMappings="xmlns:ns0='http://schemas.eformity.nl/radiuscollege/onderwijsvorm/2015/04/vaardigheidsdoelen' " w:xpath="/ns0:vaardigheidsdoelen[1]/ns0:vaardigheidsdoel4[1]/ns0:kruispunt[1]" w:storeItemID="{9FEE4815-3C7E-4DC8-B634-024B4B210AF1}"/>
            <w:text/>
          </w:sdtPr>
          <w:sdtEndPr/>
          <w:sdtContent>
            <w:tc>
              <w:tcPr>
                <w:tcW w:w="1100" w:type="dxa"/>
              </w:tcPr>
              <w:p w:rsidR="001A23D9" w:rsidRPr="00954EDF" w:rsidRDefault="00940091" w:rsidP="001A23D9">
                <w:r>
                  <w:t>Werken met een bestaand framework</w:t>
                </w:r>
              </w:p>
            </w:tc>
          </w:sdtContent>
        </w:sdt>
        <w:sdt>
          <w:sdtPr>
            <w:id w:val="1615091147"/>
            <w:lock w:val="sdtLocked"/>
            <w:placeholder>
              <w:docPart w:val="291A7ED6DB5841C1AEC5D4B56C671907"/>
            </w:placeholder>
            <w:dataBinding w:prefixMappings="xmlns:ns0='http://schemas.eformity.nl/radiuscollege/onderwijsvorm/2015/04/vaardigheidsdoelen' " w:xpath="/ns0:vaardigheidsdoelen[1]/ns0:vaardigheidsdoel4[1]/ns0:niveau[1]" w:storeItemID="{9FEE4815-3C7E-4DC8-B634-024B4B210AF1}"/>
            <w:dropDownList w:lastValue="B">
              <w:listItem w:value="Niveau"/>
              <w:listItem w:displayText="BB" w:value="BB"/>
              <w:listItem w:displayText="G" w:value="G"/>
              <w:listItem w:displayText="B" w:value="B"/>
            </w:dropDownList>
          </w:sdtPr>
          <w:sdtEndPr/>
          <w:sdtContent>
            <w:tc>
              <w:tcPr>
                <w:tcW w:w="849" w:type="dxa"/>
              </w:tcPr>
              <w:p w:rsidR="001A23D9" w:rsidRPr="00954EDF" w:rsidRDefault="00940091" w:rsidP="001A23D9">
                <w:r>
                  <w:t>B</w:t>
                </w:r>
              </w:p>
            </w:tc>
          </w:sdtContent>
        </w:sdt>
        <w:sdt>
          <w:sdtPr>
            <w:id w:val="225194384"/>
            <w:lock w:val="sdtLocked"/>
            <w:placeholder>
              <w:docPart w:val="E085A4913D874E82AEA23D2AE4291B58"/>
            </w:placeholder>
            <w:dataBinding w:prefixMappings="xmlns:ns0='http://schemas.eformity.nl/radiuscollege/onderwijsvorm/2015/04/vaardigheidsdoelen' " w:xpath="/ns0:vaardigheidsdoelen[1]/ns0:vaardigheidsdoel4[1]/ns0:omschrijving[1]" w:storeItemID="{9FEE4815-3C7E-4DC8-B634-024B4B210AF1}"/>
            <w:text/>
          </w:sdtPr>
          <w:sdtEndPr/>
          <w:sdtContent>
            <w:tc>
              <w:tcPr>
                <w:tcW w:w="6222" w:type="dxa"/>
              </w:tcPr>
              <w:p w:rsidR="001A23D9" w:rsidRPr="00954EDF" w:rsidRDefault="00940091" w:rsidP="001A23D9">
                <w:r>
                  <w:t>De student kan met behulp van een bestaand framework aan de slag om daarmee een applicatie te ontwikkelen</w:t>
                </w:r>
              </w:p>
            </w:tc>
          </w:sdtContent>
        </w:sdt>
        <w:tc>
          <w:tcPr>
            <w:tcW w:w="425" w:type="dxa"/>
            <w:vAlign w:val="center"/>
          </w:tcPr>
          <w:p w:rsidR="001A23D9" w:rsidRPr="00954EDF" w:rsidRDefault="001A23D9" w:rsidP="001A23D9"/>
        </w:tc>
        <w:tc>
          <w:tcPr>
            <w:tcW w:w="426" w:type="dxa"/>
            <w:vAlign w:val="center"/>
          </w:tcPr>
          <w:p w:rsidR="001A23D9" w:rsidRPr="00954EDF" w:rsidRDefault="001A23D9" w:rsidP="001A23D9">
            <w:pPr>
              <w:jc w:val="center"/>
            </w:pPr>
          </w:p>
        </w:tc>
        <w:tc>
          <w:tcPr>
            <w:tcW w:w="425" w:type="dxa"/>
            <w:vAlign w:val="center"/>
          </w:tcPr>
          <w:p w:rsidR="001A23D9" w:rsidRPr="00954EDF" w:rsidRDefault="001A23D9" w:rsidP="001A23D9">
            <w:pPr>
              <w:jc w:val="center"/>
            </w:pPr>
          </w:p>
        </w:tc>
      </w:tr>
      <w:tr w:rsidR="001A23D9" w:rsidRPr="00954EDF" w:rsidTr="00C434D1">
        <w:tc>
          <w:tcPr>
            <w:tcW w:w="419" w:type="dxa"/>
          </w:tcPr>
          <w:p w:rsidR="001A23D9" w:rsidRPr="00954EDF" w:rsidRDefault="001A23D9" w:rsidP="001A23D9">
            <w:pPr>
              <w:rPr>
                <w:rStyle w:val="RCRood"/>
              </w:rPr>
            </w:pPr>
            <w:bookmarkStart w:id="38" w:name="rc_ba_vaardigheidsdoel5_3"/>
            <w:bookmarkEnd w:id="37"/>
            <w:r w:rsidRPr="00954EDF">
              <w:rPr>
                <w:rStyle w:val="RCRood"/>
              </w:rPr>
              <w:t>5.</w:t>
            </w:r>
          </w:p>
        </w:tc>
        <w:sdt>
          <w:sdtPr>
            <w:id w:val="-1209099422"/>
            <w:lock w:val="sdtLocked"/>
            <w:placeholder>
              <w:docPart w:val="C763A01612944EF4B5A6F8555FF83B5A"/>
            </w:placeholder>
            <w:showingPlcHdr/>
            <w:dataBinding w:prefixMappings="xmlns:ns0='http://schemas.eformity.nl/radiuscollege/onderwijsvorm/2015/04/vaardigheidsdoelen' " w:xpath="/ns0:vaardigheidsdoelen[1]/ns0:vaardigheidsdoel5[1]/ns0:kruispunt[1]" w:storeItemID="{9FEE4815-3C7E-4DC8-B634-024B4B210AF1}"/>
            <w:text/>
          </w:sdtPr>
          <w:sdtEndPr/>
          <w:sdtContent>
            <w:tc>
              <w:tcPr>
                <w:tcW w:w="1100" w:type="dxa"/>
              </w:tcPr>
              <w:p w:rsidR="001A23D9" w:rsidRPr="00954EDF" w:rsidRDefault="001A23D9" w:rsidP="001A23D9">
                <w:r w:rsidRPr="00954EDF">
                  <w:rPr>
                    <w:rStyle w:val="Tekstvantijdelijkeaanduiding"/>
                  </w:rPr>
                  <w:t>Kruispunt</w:t>
                </w:r>
              </w:p>
            </w:tc>
          </w:sdtContent>
        </w:sdt>
        <w:sdt>
          <w:sdtPr>
            <w:id w:val="-1804765971"/>
            <w:lock w:val="sdtLocked"/>
            <w:placeholder>
              <w:docPart w:val="EB7EF6F97BC2453F9D6440D6D2D8B89D"/>
            </w:placeholder>
            <w:showingPlcHdr/>
            <w:dataBinding w:prefixMappings="xmlns:ns0='http://schemas.eformity.nl/radiuscollege/onderwijsvorm/2015/04/vaardigheidsdoelen' " w:xpath="/ns0:vaardigheidsdoelen[1]/ns0:vaardigheidsdoel5[1]/ns0:niveau[1]" w:storeItemID="{9FEE4815-3C7E-4DC8-B634-024B4B210AF1}"/>
            <w:dropDownList w:lastValue="">
              <w:listItem w:value="Niveau"/>
              <w:listItem w:displayText="BB" w:value="BB"/>
              <w:listItem w:displayText="G" w:value="G"/>
              <w:listItem w:displayText="B" w:value="B"/>
            </w:dropDownList>
          </w:sdtPr>
          <w:sdtEndPr/>
          <w:sdtContent>
            <w:tc>
              <w:tcPr>
                <w:tcW w:w="849" w:type="dxa"/>
              </w:tcPr>
              <w:p w:rsidR="001A23D9" w:rsidRPr="00954EDF" w:rsidRDefault="001A23D9" w:rsidP="001A23D9">
                <w:r w:rsidRPr="00954EDF">
                  <w:rPr>
                    <w:rStyle w:val="Tekstvantijdelijkeaanduiding"/>
                  </w:rPr>
                  <w:t>Niveau</w:t>
                </w:r>
              </w:p>
            </w:tc>
          </w:sdtContent>
        </w:sdt>
        <w:sdt>
          <w:sdtPr>
            <w:id w:val="290711832"/>
            <w:lock w:val="sdtLocked"/>
            <w:placeholder>
              <w:docPart w:val="3603F2D52B0447B4B644D80DB8194DC0"/>
            </w:placeholder>
            <w:showingPlcHdr/>
            <w:dataBinding w:prefixMappings="xmlns:ns0='http://schemas.eformity.nl/radiuscollege/onderwijsvorm/2015/04/vaardigheidsdoelen' " w:xpath="/ns0:vaardigheidsdoelen[1]/ns0:vaardigheidsdoel5[1]/ns0:omschrijving[1]" w:storeItemID="{9FEE4815-3C7E-4DC8-B634-024B4B210AF1}"/>
            <w:text/>
          </w:sdtPr>
          <w:sdtEndPr/>
          <w:sdtContent>
            <w:tc>
              <w:tcPr>
                <w:tcW w:w="6222" w:type="dxa"/>
              </w:tcPr>
              <w:p w:rsidR="001A23D9" w:rsidRPr="00954EDF" w:rsidRDefault="001A23D9" w:rsidP="001A23D9">
                <w:r w:rsidRPr="00954EDF">
                  <w:rPr>
                    <w:rStyle w:val="Tekstvantijdelijkeaanduiding"/>
                  </w:rPr>
                  <w:t>Geef hier een vaardigheidsdoel op.</w:t>
                </w:r>
              </w:p>
            </w:tc>
          </w:sdtContent>
        </w:sdt>
        <w:tc>
          <w:tcPr>
            <w:tcW w:w="425" w:type="dxa"/>
            <w:vAlign w:val="center"/>
          </w:tcPr>
          <w:p w:rsidR="001A23D9" w:rsidRPr="00954EDF" w:rsidRDefault="001A23D9" w:rsidP="001A23D9"/>
        </w:tc>
        <w:tc>
          <w:tcPr>
            <w:tcW w:w="426" w:type="dxa"/>
            <w:vAlign w:val="center"/>
          </w:tcPr>
          <w:p w:rsidR="001A23D9" w:rsidRPr="00954EDF" w:rsidRDefault="001A23D9" w:rsidP="001A23D9">
            <w:pPr>
              <w:jc w:val="center"/>
            </w:pPr>
          </w:p>
        </w:tc>
        <w:tc>
          <w:tcPr>
            <w:tcW w:w="425" w:type="dxa"/>
            <w:vAlign w:val="center"/>
          </w:tcPr>
          <w:p w:rsidR="001A23D9" w:rsidRPr="00954EDF" w:rsidRDefault="001A23D9" w:rsidP="001A23D9">
            <w:pPr>
              <w:jc w:val="center"/>
            </w:pPr>
          </w:p>
        </w:tc>
      </w:tr>
      <w:tr w:rsidR="001A23D9" w:rsidRPr="00954EDF" w:rsidTr="00C434D1">
        <w:tc>
          <w:tcPr>
            <w:tcW w:w="419" w:type="dxa"/>
          </w:tcPr>
          <w:p w:rsidR="001A23D9" w:rsidRPr="00954EDF" w:rsidRDefault="001A23D9" w:rsidP="001A23D9">
            <w:pPr>
              <w:rPr>
                <w:rStyle w:val="RCRood"/>
              </w:rPr>
            </w:pPr>
            <w:bookmarkStart w:id="39" w:name="rc_ba_vaardigheidsdoel6_3"/>
            <w:bookmarkEnd w:id="38"/>
            <w:r w:rsidRPr="00954EDF">
              <w:rPr>
                <w:rStyle w:val="RCRood"/>
              </w:rPr>
              <w:t>6.</w:t>
            </w:r>
          </w:p>
        </w:tc>
        <w:sdt>
          <w:sdtPr>
            <w:id w:val="-1673174022"/>
            <w:lock w:val="sdtLocked"/>
            <w:placeholder>
              <w:docPart w:val="7F6CD008A54A4A5BA63697C1DC390247"/>
            </w:placeholder>
            <w:showingPlcHdr/>
            <w:dataBinding w:prefixMappings="xmlns:ns0='http://schemas.eformity.nl/radiuscollege/onderwijsvorm/2015/04/vaardigheidsdoelen' " w:xpath="/ns0:vaardigheidsdoelen[1]/ns0:vaardigheidsdoel6[1]/ns0:kruispunt[1]" w:storeItemID="{9FEE4815-3C7E-4DC8-B634-024B4B210AF1}"/>
            <w:text/>
          </w:sdtPr>
          <w:sdtEndPr/>
          <w:sdtContent>
            <w:tc>
              <w:tcPr>
                <w:tcW w:w="1100" w:type="dxa"/>
              </w:tcPr>
              <w:p w:rsidR="001A23D9" w:rsidRPr="00954EDF" w:rsidRDefault="001A23D9" w:rsidP="001A23D9">
                <w:r w:rsidRPr="00954EDF">
                  <w:rPr>
                    <w:rStyle w:val="Tekstvantijdelijkeaanduiding"/>
                  </w:rPr>
                  <w:t>Kruispunt</w:t>
                </w:r>
              </w:p>
            </w:tc>
          </w:sdtContent>
        </w:sdt>
        <w:sdt>
          <w:sdtPr>
            <w:id w:val="122811264"/>
            <w:lock w:val="sdtLocked"/>
            <w:placeholder>
              <w:docPart w:val="2497ABCB0E9C4ED9B3657A6F2C9A01A3"/>
            </w:placeholder>
            <w:showingPlcHdr/>
            <w:dataBinding w:prefixMappings="xmlns:ns0='http://schemas.eformity.nl/radiuscollege/onderwijsvorm/2015/04/vaardigheidsdoelen' " w:xpath="/ns0:vaardigheidsdoelen[1]/ns0:vaardigheidsdoel6[1]/ns0:niveau[1]" w:storeItemID="{9FEE4815-3C7E-4DC8-B634-024B4B210AF1}"/>
            <w:dropDownList w:lastValue="">
              <w:listItem w:value="Niveau"/>
              <w:listItem w:displayText="BB" w:value="BB"/>
              <w:listItem w:displayText="G" w:value="G"/>
              <w:listItem w:displayText="B" w:value="B"/>
            </w:dropDownList>
          </w:sdtPr>
          <w:sdtEndPr/>
          <w:sdtContent>
            <w:tc>
              <w:tcPr>
                <w:tcW w:w="849" w:type="dxa"/>
              </w:tcPr>
              <w:p w:rsidR="001A23D9" w:rsidRPr="00954EDF" w:rsidRDefault="001A23D9" w:rsidP="001A23D9">
                <w:r w:rsidRPr="00954EDF">
                  <w:rPr>
                    <w:rStyle w:val="Tekstvantijdelijkeaanduiding"/>
                  </w:rPr>
                  <w:t>Niveau</w:t>
                </w:r>
              </w:p>
            </w:tc>
          </w:sdtContent>
        </w:sdt>
        <w:sdt>
          <w:sdtPr>
            <w:id w:val="939263770"/>
            <w:lock w:val="sdtLocked"/>
            <w:placeholder>
              <w:docPart w:val="D4AF011B69844006B47DF8F3806F3BCF"/>
            </w:placeholder>
            <w:showingPlcHdr/>
            <w:dataBinding w:prefixMappings="xmlns:ns0='http://schemas.eformity.nl/radiuscollege/onderwijsvorm/2015/04/vaardigheidsdoelen' " w:xpath="/ns0:vaardigheidsdoelen[1]/ns0:vaardigheidsdoel6[1]/ns0:omschrijving[1]" w:storeItemID="{9FEE4815-3C7E-4DC8-B634-024B4B210AF1}"/>
            <w:text/>
          </w:sdtPr>
          <w:sdtEndPr/>
          <w:sdtContent>
            <w:tc>
              <w:tcPr>
                <w:tcW w:w="6222" w:type="dxa"/>
              </w:tcPr>
              <w:p w:rsidR="001A23D9" w:rsidRPr="00954EDF" w:rsidRDefault="001A23D9" w:rsidP="001A23D9">
                <w:r w:rsidRPr="00954EDF">
                  <w:rPr>
                    <w:rStyle w:val="Tekstvantijdelijkeaanduiding"/>
                  </w:rPr>
                  <w:t>Geef hier een vaardigheidsdoel op.</w:t>
                </w:r>
              </w:p>
            </w:tc>
          </w:sdtContent>
        </w:sdt>
        <w:tc>
          <w:tcPr>
            <w:tcW w:w="425" w:type="dxa"/>
            <w:vAlign w:val="center"/>
          </w:tcPr>
          <w:p w:rsidR="001A23D9" w:rsidRPr="00954EDF" w:rsidRDefault="001A23D9" w:rsidP="001A23D9"/>
        </w:tc>
        <w:tc>
          <w:tcPr>
            <w:tcW w:w="426" w:type="dxa"/>
            <w:vAlign w:val="center"/>
          </w:tcPr>
          <w:p w:rsidR="001A23D9" w:rsidRPr="00954EDF" w:rsidRDefault="001A23D9" w:rsidP="001A23D9">
            <w:pPr>
              <w:jc w:val="center"/>
            </w:pPr>
          </w:p>
        </w:tc>
        <w:tc>
          <w:tcPr>
            <w:tcW w:w="425" w:type="dxa"/>
            <w:vAlign w:val="center"/>
          </w:tcPr>
          <w:p w:rsidR="001A23D9" w:rsidRPr="00954EDF" w:rsidRDefault="001A23D9" w:rsidP="001A23D9">
            <w:pPr>
              <w:jc w:val="center"/>
            </w:pPr>
          </w:p>
        </w:tc>
      </w:tr>
      <w:tr w:rsidR="001A23D9" w:rsidRPr="00954EDF" w:rsidTr="00C434D1">
        <w:tc>
          <w:tcPr>
            <w:tcW w:w="419" w:type="dxa"/>
          </w:tcPr>
          <w:p w:rsidR="001A23D9" w:rsidRPr="00954EDF" w:rsidRDefault="001A23D9" w:rsidP="001A23D9">
            <w:pPr>
              <w:rPr>
                <w:rStyle w:val="RCRood"/>
              </w:rPr>
            </w:pPr>
            <w:bookmarkStart w:id="40" w:name="rc_ba_vaardigheidsdoel7_3"/>
            <w:bookmarkEnd w:id="39"/>
            <w:r w:rsidRPr="00954EDF">
              <w:rPr>
                <w:rStyle w:val="RCRood"/>
              </w:rPr>
              <w:t>7.</w:t>
            </w:r>
          </w:p>
        </w:tc>
        <w:sdt>
          <w:sdtPr>
            <w:id w:val="-1346860441"/>
            <w:lock w:val="sdtLocked"/>
            <w:placeholder>
              <w:docPart w:val="44AA73888500438C874B1A3C146F6761"/>
            </w:placeholder>
            <w:showingPlcHdr/>
            <w:dataBinding w:prefixMappings="xmlns:ns0='http://schemas.eformity.nl/radiuscollege/onderwijsvorm/2015/04/vaardigheidsdoelen' " w:xpath="/ns0:vaardigheidsdoelen[1]/ns0:vaardigheidsdoel7[1]/ns0:kruispunt[1]" w:storeItemID="{9FEE4815-3C7E-4DC8-B634-024B4B210AF1}"/>
            <w:text/>
          </w:sdtPr>
          <w:sdtEndPr/>
          <w:sdtContent>
            <w:tc>
              <w:tcPr>
                <w:tcW w:w="1100" w:type="dxa"/>
              </w:tcPr>
              <w:p w:rsidR="001A23D9" w:rsidRPr="00954EDF" w:rsidRDefault="001A23D9" w:rsidP="001A23D9">
                <w:r w:rsidRPr="00954EDF">
                  <w:rPr>
                    <w:rStyle w:val="Tekstvantijdelijkeaanduiding"/>
                  </w:rPr>
                  <w:t>Kruispunt</w:t>
                </w:r>
              </w:p>
            </w:tc>
          </w:sdtContent>
        </w:sdt>
        <w:sdt>
          <w:sdtPr>
            <w:id w:val="-305699625"/>
            <w:lock w:val="sdtLocked"/>
            <w:placeholder>
              <w:docPart w:val="250B7231EF124C47B049C44EE7C2DB78"/>
            </w:placeholder>
            <w:showingPlcHdr/>
            <w:dataBinding w:prefixMappings="xmlns:ns0='http://schemas.eformity.nl/radiuscollege/onderwijsvorm/2015/04/vaardigheidsdoelen' " w:xpath="/ns0:vaardigheidsdoelen[1]/ns0:vaardigheidsdoel7[1]/ns0:niveau[1]" w:storeItemID="{9FEE4815-3C7E-4DC8-B634-024B4B210AF1}"/>
            <w:dropDownList w:lastValue="">
              <w:listItem w:value="Niveau"/>
              <w:listItem w:displayText="BB" w:value="BB"/>
              <w:listItem w:displayText="G" w:value="G"/>
              <w:listItem w:displayText="B" w:value="B"/>
            </w:dropDownList>
          </w:sdtPr>
          <w:sdtEndPr/>
          <w:sdtContent>
            <w:tc>
              <w:tcPr>
                <w:tcW w:w="849" w:type="dxa"/>
              </w:tcPr>
              <w:p w:rsidR="001A23D9" w:rsidRPr="00954EDF" w:rsidRDefault="001A23D9" w:rsidP="001A23D9">
                <w:r w:rsidRPr="00954EDF">
                  <w:rPr>
                    <w:rStyle w:val="Tekstvantijdelijkeaanduiding"/>
                  </w:rPr>
                  <w:t>Niveau</w:t>
                </w:r>
              </w:p>
            </w:tc>
          </w:sdtContent>
        </w:sdt>
        <w:sdt>
          <w:sdtPr>
            <w:id w:val="-1233307040"/>
            <w:lock w:val="sdtLocked"/>
            <w:placeholder>
              <w:docPart w:val="4924C67031AF4591AFCDCE1330779470"/>
            </w:placeholder>
            <w:showingPlcHdr/>
            <w:dataBinding w:prefixMappings="xmlns:ns0='http://schemas.eformity.nl/radiuscollege/onderwijsvorm/2015/04/vaardigheidsdoelen' " w:xpath="/ns0:vaardigheidsdoelen[1]/ns0:vaardigheidsdoel7[1]/ns0:omschrijving[1]" w:storeItemID="{9FEE4815-3C7E-4DC8-B634-024B4B210AF1}"/>
            <w:text/>
          </w:sdtPr>
          <w:sdtEndPr/>
          <w:sdtContent>
            <w:tc>
              <w:tcPr>
                <w:tcW w:w="6222" w:type="dxa"/>
              </w:tcPr>
              <w:p w:rsidR="001A23D9" w:rsidRPr="00954EDF" w:rsidRDefault="001A23D9" w:rsidP="001A23D9">
                <w:r w:rsidRPr="00954EDF">
                  <w:rPr>
                    <w:rStyle w:val="Tekstvantijdelijkeaanduiding"/>
                  </w:rPr>
                  <w:t>Geef hier een vaardigheidsdoel op.</w:t>
                </w:r>
              </w:p>
            </w:tc>
          </w:sdtContent>
        </w:sdt>
        <w:tc>
          <w:tcPr>
            <w:tcW w:w="425" w:type="dxa"/>
            <w:vAlign w:val="center"/>
          </w:tcPr>
          <w:p w:rsidR="001A23D9" w:rsidRPr="00954EDF" w:rsidRDefault="001A23D9" w:rsidP="001A23D9"/>
        </w:tc>
        <w:tc>
          <w:tcPr>
            <w:tcW w:w="426" w:type="dxa"/>
            <w:vAlign w:val="center"/>
          </w:tcPr>
          <w:p w:rsidR="001A23D9" w:rsidRPr="00954EDF" w:rsidRDefault="001A23D9" w:rsidP="001A23D9">
            <w:pPr>
              <w:jc w:val="center"/>
            </w:pPr>
          </w:p>
        </w:tc>
        <w:tc>
          <w:tcPr>
            <w:tcW w:w="425" w:type="dxa"/>
            <w:vAlign w:val="center"/>
          </w:tcPr>
          <w:p w:rsidR="001A23D9" w:rsidRPr="00954EDF" w:rsidRDefault="001A23D9" w:rsidP="001A23D9">
            <w:pPr>
              <w:jc w:val="center"/>
            </w:pPr>
          </w:p>
        </w:tc>
      </w:tr>
      <w:tr w:rsidR="001A23D9" w:rsidRPr="00954EDF" w:rsidTr="00C434D1">
        <w:tc>
          <w:tcPr>
            <w:tcW w:w="419" w:type="dxa"/>
          </w:tcPr>
          <w:p w:rsidR="001A23D9" w:rsidRPr="00954EDF" w:rsidRDefault="001A23D9" w:rsidP="001A23D9">
            <w:pPr>
              <w:rPr>
                <w:rStyle w:val="RCRood"/>
              </w:rPr>
            </w:pPr>
            <w:bookmarkStart w:id="41" w:name="rc_ba_vaardigheidsdoel8_3"/>
            <w:bookmarkEnd w:id="40"/>
            <w:r w:rsidRPr="00954EDF">
              <w:rPr>
                <w:rStyle w:val="RCRood"/>
              </w:rPr>
              <w:t>8.</w:t>
            </w:r>
          </w:p>
        </w:tc>
        <w:sdt>
          <w:sdtPr>
            <w:id w:val="-852409375"/>
            <w:lock w:val="sdtLocked"/>
            <w:placeholder>
              <w:docPart w:val="A4B1A4DAFE074F07A04C50F76AEA2886"/>
            </w:placeholder>
            <w:showingPlcHdr/>
            <w:dataBinding w:prefixMappings="xmlns:ns0='http://schemas.eformity.nl/radiuscollege/onderwijsvorm/2015/04/vaardigheidsdoelen' " w:xpath="/ns0:vaardigheidsdoelen[1]/ns0:vaardigheidsdoel8[1]/ns0:kruispunt[1]" w:storeItemID="{9FEE4815-3C7E-4DC8-B634-024B4B210AF1}"/>
            <w:text/>
          </w:sdtPr>
          <w:sdtEndPr/>
          <w:sdtContent>
            <w:tc>
              <w:tcPr>
                <w:tcW w:w="1100" w:type="dxa"/>
              </w:tcPr>
              <w:p w:rsidR="001A23D9" w:rsidRPr="00954EDF" w:rsidRDefault="001A23D9" w:rsidP="001A23D9">
                <w:r w:rsidRPr="00954EDF">
                  <w:rPr>
                    <w:rStyle w:val="Tekstvantijdelijkeaanduiding"/>
                  </w:rPr>
                  <w:t>Kruispunt</w:t>
                </w:r>
              </w:p>
            </w:tc>
          </w:sdtContent>
        </w:sdt>
        <w:sdt>
          <w:sdtPr>
            <w:id w:val="-647277788"/>
            <w:lock w:val="sdtLocked"/>
            <w:placeholder>
              <w:docPart w:val="399D414185A048D5A6A00877178C677C"/>
            </w:placeholder>
            <w:showingPlcHdr/>
            <w:dataBinding w:prefixMappings="xmlns:ns0='http://schemas.eformity.nl/radiuscollege/onderwijsvorm/2015/04/vaardigheidsdoelen' " w:xpath="/ns0:vaardigheidsdoelen[1]/ns0:vaardigheidsdoel8[1]/ns0:niveau[1]" w:storeItemID="{9FEE4815-3C7E-4DC8-B634-024B4B210AF1}"/>
            <w:dropDownList w:lastValue="">
              <w:listItem w:value="Niveau"/>
              <w:listItem w:displayText="BB" w:value="BB"/>
              <w:listItem w:displayText="G" w:value="G"/>
              <w:listItem w:displayText="B" w:value="B"/>
            </w:dropDownList>
          </w:sdtPr>
          <w:sdtEndPr/>
          <w:sdtContent>
            <w:tc>
              <w:tcPr>
                <w:tcW w:w="849" w:type="dxa"/>
              </w:tcPr>
              <w:p w:rsidR="001A23D9" w:rsidRPr="00954EDF" w:rsidRDefault="001A23D9" w:rsidP="001A23D9">
                <w:r w:rsidRPr="00954EDF">
                  <w:rPr>
                    <w:rStyle w:val="Tekstvantijdelijkeaanduiding"/>
                  </w:rPr>
                  <w:t>Niveau</w:t>
                </w:r>
              </w:p>
            </w:tc>
          </w:sdtContent>
        </w:sdt>
        <w:sdt>
          <w:sdtPr>
            <w:id w:val="1194259410"/>
            <w:lock w:val="sdtLocked"/>
            <w:placeholder>
              <w:docPart w:val="C488D776A37146C9B12DC23837B083A9"/>
            </w:placeholder>
            <w:showingPlcHdr/>
            <w:dataBinding w:prefixMappings="xmlns:ns0='http://schemas.eformity.nl/radiuscollege/onderwijsvorm/2015/04/vaardigheidsdoelen' " w:xpath="/ns0:vaardigheidsdoelen[1]/ns0:vaardigheidsdoel8[1]/ns0:omschrijving[1]" w:storeItemID="{9FEE4815-3C7E-4DC8-B634-024B4B210AF1}"/>
            <w:text/>
          </w:sdtPr>
          <w:sdtEndPr/>
          <w:sdtContent>
            <w:tc>
              <w:tcPr>
                <w:tcW w:w="6222" w:type="dxa"/>
              </w:tcPr>
              <w:p w:rsidR="001A23D9" w:rsidRPr="00954EDF" w:rsidRDefault="001A23D9" w:rsidP="001A23D9">
                <w:r w:rsidRPr="00954EDF">
                  <w:rPr>
                    <w:rStyle w:val="Tekstvantijdelijkeaanduiding"/>
                  </w:rPr>
                  <w:t>Geef hier een vaardigheidsdoel op.</w:t>
                </w:r>
              </w:p>
            </w:tc>
          </w:sdtContent>
        </w:sdt>
        <w:tc>
          <w:tcPr>
            <w:tcW w:w="425" w:type="dxa"/>
            <w:vAlign w:val="center"/>
          </w:tcPr>
          <w:p w:rsidR="001A23D9" w:rsidRPr="00954EDF" w:rsidRDefault="001A23D9" w:rsidP="001A23D9"/>
        </w:tc>
        <w:tc>
          <w:tcPr>
            <w:tcW w:w="426" w:type="dxa"/>
            <w:vAlign w:val="center"/>
          </w:tcPr>
          <w:p w:rsidR="001A23D9" w:rsidRPr="00954EDF" w:rsidRDefault="001A23D9" w:rsidP="001A23D9">
            <w:pPr>
              <w:jc w:val="center"/>
            </w:pPr>
          </w:p>
        </w:tc>
        <w:tc>
          <w:tcPr>
            <w:tcW w:w="425" w:type="dxa"/>
            <w:vAlign w:val="center"/>
          </w:tcPr>
          <w:p w:rsidR="001A23D9" w:rsidRPr="00954EDF" w:rsidRDefault="001A23D9" w:rsidP="001A23D9">
            <w:pPr>
              <w:jc w:val="center"/>
            </w:pPr>
          </w:p>
        </w:tc>
      </w:tr>
      <w:bookmarkEnd w:id="41"/>
    </w:tbl>
    <w:p w:rsidR="00EF7408" w:rsidRPr="00954EDF" w:rsidRDefault="00EF7408" w:rsidP="00EF7408"/>
    <w:tbl>
      <w:tblPr>
        <w:tblStyle w:val="RCTabel"/>
        <w:tblW w:w="0" w:type="auto"/>
        <w:tblLook w:val="04A0" w:firstRow="1" w:lastRow="0" w:firstColumn="1" w:lastColumn="0" w:noHBand="0" w:noVBand="1"/>
      </w:tblPr>
      <w:tblGrid>
        <w:gridCol w:w="9578"/>
      </w:tblGrid>
      <w:tr w:rsidR="006577CC" w:rsidRPr="00954EDF" w:rsidTr="00466329">
        <w:tc>
          <w:tcPr>
            <w:tcW w:w="9948" w:type="dxa"/>
            <w:tcBorders>
              <w:top w:val="single" w:sz="24" w:space="0" w:color="E30613" w:themeColor="accent1"/>
              <w:bottom w:val="single" w:sz="4" w:space="0" w:color="E30613" w:themeColor="accent1"/>
            </w:tcBorders>
            <w:shd w:val="clear" w:color="auto" w:fill="D3D3D3" w:themeFill="accent3"/>
          </w:tcPr>
          <w:p w:rsidR="006577CC" w:rsidRPr="00954EDF" w:rsidRDefault="006577CC" w:rsidP="00466329">
            <w:pPr>
              <w:pStyle w:val="RCTabelkop"/>
            </w:pPr>
            <w:r w:rsidRPr="00954EDF">
              <w:t>OPMERKINGEN/AANTEKENINGEN</w:t>
            </w:r>
          </w:p>
        </w:tc>
      </w:tr>
      <w:tr w:rsidR="006577CC" w:rsidRPr="00954EDF" w:rsidTr="00466329">
        <w:trPr>
          <w:trHeight w:val="1106"/>
        </w:trPr>
        <w:tc>
          <w:tcPr>
            <w:tcW w:w="9948" w:type="dxa"/>
            <w:tcBorders>
              <w:top w:val="single" w:sz="4" w:space="0" w:color="E30613" w:themeColor="accent1"/>
            </w:tcBorders>
          </w:tcPr>
          <w:p w:rsidR="006577CC" w:rsidRPr="00954EDF" w:rsidRDefault="00544B71" w:rsidP="00466329">
            <w:sdt>
              <w:sdtPr>
                <w:id w:val="-102501771"/>
                <w:placeholder>
                  <w:docPart w:val="C631997B96194D438A66454357D64DE9"/>
                </w:placeholder>
                <w:showingPlcHdr/>
              </w:sdtPr>
              <w:sdtEndPr/>
              <w:sdtContent>
                <w:r w:rsidR="0044798A" w:rsidRPr="00954EDF">
                  <w:rPr>
                    <w:rStyle w:val="Tekstvantijdelijkeaanduiding"/>
                  </w:rPr>
                  <w:t>Omschrijving</w:t>
                </w:r>
              </w:sdtContent>
            </w:sdt>
          </w:p>
        </w:tc>
      </w:tr>
      <w:bookmarkEnd w:id="33"/>
    </w:tbl>
    <w:p w:rsidR="006577CC" w:rsidRPr="00954EDF" w:rsidRDefault="006577CC" w:rsidP="00EF7408"/>
    <w:sectPr w:rsidR="006577CC" w:rsidRPr="00954EDF" w:rsidSect="004E23C2">
      <w:headerReference w:type="default" r:id="rId38"/>
      <w:footerReference w:type="default" r:id="rId39"/>
      <w:pgSz w:w="11906" w:h="16838" w:code="9"/>
      <w:pgMar w:top="1418" w:right="680" w:bottom="1134" w:left="1418"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4B71" w:rsidRDefault="00544B71" w:rsidP="00D26A65">
      <w:r>
        <w:separator/>
      </w:r>
    </w:p>
  </w:endnote>
  <w:endnote w:type="continuationSeparator" w:id="0">
    <w:p w:rsidR="00544B71" w:rsidRDefault="00544B71" w:rsidP="00D26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5957" w:rsidRPr="00FD1FE4" w:rsidRDefault="00FA5957" w:rsidP="00E40D93">
    <w:pPr>
      <w:pStyle w:val="Voettekst"/>
    </w:pPr>
    <w:r>
      <w:t xml:space="preserve">UON: </w:t>
    </w:r>
    <w:r w:rsidR="00544B71">
      <w:fldChar w:fldCharType="begin"/>
    </w:r>
    <w:r w:rsidR="00544B71">
      <w:instrText xml:space="preserve"> FILENAME </w:instrText>
    </w:r>
    <w:r w:rsidR="00544B71">
      <w:fldChar w:fldCharType="separate"/>
    </w:r>
    <w:r>
      <w:rPr>
        <w:noProof/>
      </w:rPr>
      <w:t>Document2</w:t>
    </w:r>
    <w:r w:rsidR="00544B71">
      <w:rPr>
        <w:noProof/>
      </w:rPr>
      <w:fldChar w:fldCharType="end"/>
    </w:r>
    <w:r>
      <w:rPr>
        <w:noProof/>
      </w:rPr>
      <w:tab/>
    </w:r>
    <w:r>
      <w:rPr>
        <w:noProof/>
      </w:rPr>
      <w:ptab w:relativeTo="margin" w:alignment="right" w:leader="none"/>
    </w:r>
    <w:r w:rsidRPr="000965A0">
      <w:rPr>
        <w:rStyle w:val="RCRood"/>
      </w:rPr>
      <w:fldChar w:fldCharType="begin"/>
    </w:r>
    <w:r w:rsidRPr="000965A0">
      <w:rPr>
        <w:rStyle w:val="RCRood"/>
      </w:rPr>
      <w:instrText xml:space="preserve"> PAGE </w:instrText>
    </w:r>
    <w:r w:rsidRPr="000965A0">
      <w:rPr>
        <w:rStyle w:val="RCRood"/>
      </w:rPr>
      <w:fldChar w:fldCharType="separate"/>
    </w:r>
    <w:r w:rsidR="00D8001A">
      <w:rPr>
        <w:rStyle w:val="RCRood"/>
        <w:noProof/>
      </w:rPr>
      <w:t>2</w:t>
    </w:r>
    <w:r w:rsidRPr="000965A0">
      <w:rPr>
        <w:rStyle w:val="RCRood"/>
      </w:rPr>
      <w:fldChar w:fldCharType="end"/>
    </w:r>
    <w:r>
      <w:rPr>
        <w:rStyle w:val="RCRood"/>
      </w:rPr>
      <w:t>|</w:t>
    </w:r>
    <w:r w:rsidRPr="000965A0">
      <w:rPr>
        <w:rStyle w:val="RCRood"/>
      </w:rPr>
      <w:fldChar w:fldCharType="begin"/>
    </w:r>
    <w:r w:rsidRPr="000965A0">
      <w:rPr>
        <w:rStyle w:val="RCRood"/>
      </w:rPr>
      <w:instrText xml:space="preserve"> NUMPAGES </w:instrText>
    </w:r>
    <w:r w:rsidRPr="000965A0">
      <w:rPr>
        <w:rStyle w:val="RCRood"/>
      </w:rPr>
      <w:fldChar w:fldCharType="separate"/>
    </w:r>
    <w:r w:rsidR="00D8001A">
      <w:rPr>
        <w:rStyle w:val="RCRood"/>
        <w:noProof/>
      </w:rPr>
      <w:t>7</w:t>
    </w:r>
    <w:r w:rsidRPr="000965A0">
      <w:rPr>
        <w:rStyle w:val="RCRoo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4B71" w:rsidRDefault="00544B71" w:rsidP="00D26A65">
      <w:r>
        <w:separator/>
      </w:r>
    </w:p>
  </w:footnote>
  <w:footnote w:type="continuationSeparator" w:id="0">
    <w:p w:rsidR="00544B71" w:rsidRDefault="00544B71" w:rsidP="00D26A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01A" w:rsidRPr="00D8001A" w:rsidRDefault="00FA5957" w:rsidP="00D8001A">
    <w:pPr>
      <w:pStyle w:val="RCDocumentkop"/>
    </w:pPr>
    <w:r w:rsidRPr="00191010">
      <w:drawing>
        <wp:anchor distT="0" distB="0" distL="114300" distR="114300" simplePos="0" relativeHeight="251657216" behindDoc="1" locked="0" layoutInCell="1" allowOverlap="1" wp14:anchorId="60310067" wp14:editId="52E9601C">
          <wp:simplePos x="0" y="0"/>
          <wp:positionH relativeFrom="rightMargin">
            <wp:posOffset>-1353820</wp:posOffset>
          </wp:positionH>
          <wp:positionV relativeFrom="page">
            <wp:posOffset>361950</wp:posOffset>
          </wp:positionV>
          <wp:extent cx="1430655" cy="23749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usCollege_Logo_C.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30655" cy="237490"/>
                  </a:xfrm>
                  <a:prstGeom prst="rect">
                    <a:avLst/>
                  </a:prstGeom>
                </pic:spPr>
              </pic:pic>
            </a:graphicData>
          </a:graphic>
          <wp14:sizeRelH relativeFrom="page">
            <wp14:pctWidth>0</wp14:pctWidth>
          </wp14:sizeRelH>
          <wp14:sizeRelV relativeFrom="page">
            <wp14:pctHeight>0</wp14:pctHeight>
          </wp14:sizeRelV>
        </wp:anchor>
      </w:drawing>
    </w:r>
    <w:r w:rsidR="00D8001A">
      <w:t>Student</w:t>
    </w:r>
    <w:r w:rsidRPr="00191010">
      <w:t>versie</w:t>
    </w:r>
    <w:r>
      <w:t xml:space="preserve"> VHT</w:t>
    </w:r>
  </w:p>
  <w:p w:rsidR="00FA5957" w:rsidRDefault="00FA5957">
    <w:pPr>
      <w:pStyle w:val="Koptekst"/>
    </w:pPr>
    <w:r>
      <w:rPr>
        <w:noProof/>
      </w:rPr>
      <mc:AlternateContent>
        <mc:Choice Requires="wps">
          <w:drawing>
            <wp:anchor distT="0" distB="0" distL="114300" distR="114300" simplePos="0" relativeHeight="251658240" behindDoc="0" locked="0" layoutInCell="1" allowOverlap="1" wp14:anchorId="5E18F334" wp14:editId="7E36F458">
              <wp:simplePos x="0" y="0"/>
              <wp:positionH relativeFrom="page">
                <wp:posOffset>0</wp:posOffset>
              </wp:positionH>
              <wp:positionV relativeFrom="page">
                <wp:posOffset>720090</wp:posOffset>
              </wp:positionV>
              <wp:extent cx="10692000" cy="0"/>
              <wp:effectExtent l="0" t="38100" r="52705" b="57150"/>
              <wp:wrapNone/>
              <wp:docPr id="2" name="Rechte verbindingslijn 2"/>
              <wp:cNvGraphicFramePr/>
              <a:graphic xmlns:a="http://schemas.openxmlformats.org/drawingml/2006/main">
                <a:graphicData uri="http://schemas.microsoft.com/office/word/2010/wordprocessingShape">
                  <wps:wsp>
                    <wps:cNvCnPr/>
                    <wps:spPr>
                      <a:xfrm>
                        <a:off x="0" y="0"/>
                        <a:ext cx="10692000" cy="0"/>
                      </a:xfrm>
                      <a:prstGeom prst="line">
                        <a:avLst/>
                      </a:prstGeom>
                      <a:ln w="1016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DD37798" id="Rechte verbindingslijn 2" o:spid="_x0000_s1026" style="position:absolute;z-index:25165824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0,56.7pt" to="841.9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" strokecolor="black [3213]" strokeweight="8pt">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D2870"/>
    <w:multiLevelType w:val="multilevel"/>
    <w:tmpl w:val="D53A9556"/>
    <w:numStyleLink w:val="RCOpsommingBullet"/>
  </w:abstractNum>
  <w:abstractNum w:abstractNumId="1" w15:restartNumberingAfterBreak="0">
    <w:nsid w:val="07CE093C"/>
    <w:multiLevelType w:val="multilevel"/>
    <w:tmpl w:val="D53A9556"/>
    <w:numStyleLink w:val="RCOpsommingBullet"/>
  </w:abstractNum>
  <w:abstractNum w:abstractNumId="2" w15:restartNumberingAfterBreak="0">
    <w:nsid w:val="138B7272"/>
    <w:multiLevelType w:val="multilevel"/>
    <w:tmpl w:val="EE42198A"/>
    <w:styleLink w:val="RCOpsommingLetter"/>
    <w:lvl w:ilvl="0">
      <w:start w:val="1"/>
      <w:numFmt w:val="lowerLetter"/>
      <w:lvlText w:val="%1."/>
      <w:lvlJc w:val="left"/>
      <w:pPr>
        <w:ind w:left="284" w:hanging="284"/>
      </w:pPr>
      <w:rPr>
        <w:rFonts w:hint="default"/>
        <w:color w:val="E30613" w:themeColor="accent1"/>
      </w:rPr>
    </w:lvl>
    <w:lvl w:ilvl="1">
      <w:start w:val="1"/>
      <w:numFmt w:val="lowerRoman"/>
      <w:lvlText w:val="%2."/>
      <w:lvlJc w:val="left"/>
      <w:pPr>
        <w:ind w:left="568" w:hanging="284"/>
      </w:pPr>
      <w:rPr>
        <w:rFonts w:hint="default"/>
        <w:color w:val="E30613" w:themeColor="accent1"/>
      </w:rPr>
    </w:lvl>
    <w:lvl w:ilvl="2">
      <w:start w:val="1"/>
      <w:numFmt w:val="decimal"/>
      <w:lvlText w:val="%3."/>
      <w:lvlJc w:val="left"/>
      <w:pPr>
        <w:ind w:left="852" w:hanging="284"/>
      </w:pPr>
      <w:rPr>
        <w:rFonts w:hint="default"/>
        <w:color w:val="E30613" w:themeColor="accent1"/>
      </w:rPr>
    </w:lvl>
    <w:lvl w:ilvl="3">
      <w:start w:val="1"/>
      <w:numFmt w:val="lowerLetter"/>
      <w:lvlText w:val="%4."/>
      <w:lvlJc w:val="left"/>
      <w:pPr>
        <w:ind w:left="1136" w:hanging="284"/>
      </w:pPr>
      <w:rPr>
        <w:rFonts w:hint="default"/>
        <w:color w:val="E30613" w:themeColor="accent1"/>
      </w:rPr>
    </w:lvl>
    <w:lvl w:ilvl="4">
      <w:start w:val="1"/>
      <w:numFmt w:val="lowerRoman"/>
      <w:lvlText w:val="%5."/>
      <w:lvlJc w:val="left"/>
      <w:pPr>
        <w:ind w:left="1420" w:hanging="284"/>
      </w:pPr>
      <w:rPr>
        <w:rFonts w:hint="default"/>
        <w:color w:val="E30613" w:themeColor="accent1"/>
      </w:rPr>
    </w:lvl>
    <w:lvl w:ilvl="5">
      <w:start w:val="1"/>
      <w:numFmt w:val="decimal"/>
      <w:lvlText w:val="%6."/>
      <w:lvlJc w:val="left"/>
      <w:pPr>
        <w:ind w:left="1704" w:hanging="284"/>
      </w:pPr>
      <w:rPr>
        <w:rFonts w:hint="default"/>
        <w:color w:val="E30613" w:themeColor="accent1"/>
      </w:rPr>
    </w:lvl>
    <w:lvl w:ilvl="6">
      <w:start w:val="1"/>
      <w:numFmt w:val="lowerLetter"/>
      <w:lvlText w:val="%7."/>
      <w:lvlJc w:val="left"/>
      <w:pPr>
        <w:ind w:left="1988" w:hanging="284"/>
      </w:pPr>
      <w:rPr>
        <w:rFonts w:hint="default"/>
        <w:color w:val="E30613" w:themeColor="accent1"/>
      </w:rPr>
    </w:lvl>
    <w:lvl w:ilvl="7">
      <w:start w:val="1"/>
      <w:numFmt w:val="lowerRoman"/>
      <w:lvlText w:val="%8."/>
      <w:lvlJc w:val="left"/>
      <w:pPr>
        <w:ind w:left="2272" w:hanging="284"/>
      </w:pPr>
      <w:rPr>
        <w:rFonts w:hint="default"/>
        <w:color w:val="E30613" w:themeColor="accent1"/>
      </w:rPr>
    </w:lvl>
    <w:lvl w:ilvl="8">
      <w:start w:val="1"/>
      <w:numFmt w:val="decimal"/>
      <w:lvlText w:val="%9."/>
      <w:lvlJc w:val="left"/>
      <w:pPr>
        <w:ind w:left="2556" w:hanging="284"/>
      </w:pPr>
      <w:rPr>
        <w:rFonts w:hint="default"/>
        <w:color w:val="E30613" w:themeColor="accent1"/>
      </w:rPr>
    </w:lvl>
  </w:abstractNum>
  <w:abstractNum w:abstractNumId="3" w15:restartNumberingAfterBreak="0">
    <w:nsid w:val="14035FCA"/>
    <w:multiLevelType w:val="multilevel"/>
    <w:tmpl w:val="EE42198A"/>
    <w:numStyleLink w:val="RCOpsommingLetter"/>
  </w:abstractNum>
  <w:abstractNum w:abstractNumId="4" w15:restartNumberingAfterBreak="0">
    <w:nsid w:val="1F3C7911"/>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5" w15:restartNumberingAfterBreak="0">
    <w:nsid w:val="20DE20C5"/>
    <w:multiLevelType w:val="multilevel"/>
    <w:tmpl w:val="D53A9556"/>
    <w:styleLink w:val="RCOpsommingBullet"/>
    <w:lvl w:ilvl="0">
      <w:start w:val="1"/>
      <w:numFmt w:val="bullet"/>
      <w:lvlText w:val="•"/>
      <w:lvlJc w:val="left"/>
      <w:pPr>
        <w:ind w:left="284" w:hanging="284"/>
      </w:pPr>
      <w:rPr>
        <w:rFonts w:ascii="Verdana" w:hAnsi="Verdana" w:hint="default"/>
        <w:color w:val="E30613" w:themeColor="accent1"/>
      </w:rPr>
    </w:lvl>
    <w:lvl w:ilvl="1">
      <w:start w:val="1"/>
      <w:numFmt w:val="none"/>
      <w:lvlText w:val="-"/>
      <w:lvlJc w:val="left"/>
      <w:pPr>
        <w:ind w:left="568" w:hanging="284"/>
      </w:pPr>
      <w:rPr>
        <w:rFonts w:hint="default"/>
        <w:color w:val="E30613" w:themeColor="accent1"/>
      </w:rPr>
    </w:lvl>
    <w:lvl w:ilvl="2">
      <w:start w:val="1"/>
      <w:numFmt w:val="bullet"/>
      <w:lvlText w:val="•"/>
      <w:lvlJc w:val="left"/>
      <w:pPr>
        <w:ind w:left="852" w:hanging="284"/>
      </w:pPr>
      <w:rPr>
        <w:rFonts w:ascii="Verdana" w:hAnsi="Verdana" w:hint="default"/>
        <w:color w:val="E30613" w:themeColor="accent1"/>
      </w:rPr>
    </w:lvl>
    <w:lvl w:ilvl="3">
      <w:start w:val="1"/>
      <w:numFmt w:val="none"/>
      <w:lvlText w:val="-"/>
      <w:lvlJc w:val="left"/>
      <w:pPr>
        <w:ind w:left="1136" w:hanging="284"/>
      </w:pPr>
      <w:rPr>
        <w:rFonts w:hint="default"/>
        <w:color w:val="E30613" w:themeColor="accent1"/>
      </w:rPr>
    </w:lvl>
    <w:lvl w:ilvl="4">
      <w:start w:val="1"/>
      <w:numFmt w:val="bullet"/>
      <w:lvlText w:val="•"/>
      <w:lvlJc w:val="left"/>
      <w:pPr>
        <w:ind w:left="1420" w:hanging="284"/>
      </w:pPr>
      <w:rPr>
        <w:rFonts w:ascii="Verdana" w:hAnsi="Verdana" w:hint="default"/>
        <w:color w:val="E30613" w:themeColor="accent1"/>
      </w:rPr>
    </w:lvl>
    <w:lvl w:ilvl="5">
      <w:start w:val="1"/>
      <w:numFmt w:val="none"/>
      <w:lvlText w:val="-"/>
      <w:lvlJc w:val="left"/>
      <w:pPr>
        <w:ind w:left="1704" w:hanging="284"/>
      </w:pPr>
      <w:rPr>
        <w:rFonts w:hint="default"/>
        <w:color w:val="E30613" w:themeColor="accent1"/>
      </w:rPr>
    </w:lvl>
    <w:lvl w:ilvl="6">
      <w:start w:val="1"/>
      <w:numFmt w:val="bullet"/>
      <w:lvlText w:val="•"/>
      <w:lvlJc w:val="left"/>
      <w:pPr>
        <w:ind w:left="1988" w:hanging="284"/>
      </w:pPr>
      <w:rPr>
        <w:rFonts w:ascii="Verdana" w:hAnsi="Verdana" w:hint="default"/>
        <w:color w:val="E30613" w:themeColor="accent1"/>
      </w:rPr>
    </w:lvl>
    <w:lvl w:ilvl="7">
      <w:start w:val="1"/>
      <w:numFmt w:val="none"/>
      <w:lvlText w:val="-"/>
      <w:lvlJc w:val="left"/>
      <w:pPr>
        <w:ind w:left="2272" w:hanging="284"/>
      </w:pPr>
      <w:rPr>
        <w:rFonts w:hint="default"/>
        <w:color w:val="E30613" w:themeColor="accent1"/>
      </w:rPr>
    </w:lvl>
    <w:lvl w:ilvl="8">
      <w:start w:val="1"/>
      <w:numFmt w:val="bullet"/>
      <w:lvlText w:val="•"/>
      <w:lvlJc w:val="left"/>
      <w:pPr>
        <w:ind w:left="2556" w:hanging="284"/>
      </w:pPr>
      <w:rPr>
        <w:rFonts w:ascii="Verdana" w:hAnsi="Verdana" w:hint="default"/>
        <w:color w:val="E30613" w:themeColor="accent1"/>
      </w:rPr>
    </w:lvl>
  </w:abstractNum>
  <w:abstractNum w:abstractNumId="6" w15:restartNumberingAfterBreak="0">
    <w:nsid w:val="22FE1C5F"/>
    <w:multiLevelType w:val="multilevel"/>
    <w:tmpl w:val="68B42484"/>
    <w:lvl w:ilvl="0">
      <w:start w:val="1"/>
      <w:numFmt w:val="decimal"/>
      <w:pStyle w:val="Kop1"/>
      <w:lvlText w:val="%1"/>
      <w:lvlJc w:val="left"/>
      <w:pPr>
        <w:tabs>
          <w:tab w:val="num" w:pos="1418"/>
        </w:tabs>
        <w:ind w:left="1418" w:hanging="1418"/>
      </w:pPr>
      <w:rPr>
        <w:rFonts w:hint="default"/>
      </w:rPr>
    </w:lvl>
    <w:lvl w:ilvl="1">
      <w:start w:val="1"/>
      <w:numFmt w:val="decimal"/>
      <w:pStyle w:val="Kop2"/>
      <w:lvlText w:val="%1.%2"/>
      <w:lvlJc w:val="left"/>
      <w:pPr>
        <w:tabs>
          <w:tab w:val="num" w:pos="1418"/>
        </w:tabs>
        <w:ind w:left="1418" w:hanging="1418"/>
      </w:pPr>
      <w:rPr>
        <w:rFonts w:hint="default"/>
      </w:rPr>
    </w:lvl>
    <w:lvl w:ilvl="2">
      <w:start w:val="1"/>
      <w:numFmt w:val="decimal"/>
      <w:pStyle w:val="Kop3"/>
      <w:lvlText w:val="%1.%2.%3"/>
      <w:lvlJc w:val="left"/>
      <w:pPr>
        <w:tabs>
          <w:tab w:val="num" w:pos="1418"/>
        </w:tabs>
        <w:ind w:left="1418" w:hanging="1418"/>
      </w:pPr>
      <w:rPr>
        <w:rFonts w:hint="default"/>
      </w:rPr>
    </w:lvl>
    <w:lvl w:ilvl="3">
      <w:start w:val="1"/>
      <w:numFmt w:val="decimal"/>
      <w:pStyle w:val="Kop4"/>
      <w:lvlText w:val="%1.%2.%3.%4"/>
      <w:lvlJc w:val="left"/>
      <w:pPr>
        <w:tabs>
          <w:tab w:val="num" w:pos="1418"/>
        </w:tabs>
        <w:ind w:left="1418" w:hanging="1418"/>
      </w:pPr>
      <w:rPr>
        <w:rFonts w:hint="default"/>
      </w:rPr>
    </w:lvl>
    <w:lvl w:ilvl="4">
      <w:start w:val="1"/>
      <w:numFmt w:val="decimal"/>
      <w:pStyle w:val="Kop5"/>
      <w:lvlText w:val="%1.%2.%3.%4.%5"/>
      <w:lvlJc w:val="left"/>
      <w:pPr>
        <w:tabs>
          <w:tab w:val="num" w:pos="1418"/>
        </w:tabs>
        <w:ind w:left="1418" w:hanging="1418"/>
      </w:pPr>
      <w:rPr>
        <w:rFonts w:hint="default"/>
      </w:rPr>
    </w:lvl>
    <w:lvl w:ilvl="5">
      <w:start w:val="1"/>
      <w:numFmt w:val="decimal"/>
      <w:pStyle w:val="Kop6"/>
      <w:lvlText w:val="%1.%2.%3.%4.%5.%6"/>
      <w:lvlJc w:val="left"/>
      <w:pPr>
        <w:tabs>
          <w:tab w:val="num" w:pos="1418"/>
        </w:tabs>
        <w:ind w:left="1418" w:hanging="1418"/>
      </w:pPr>
      <w:rPr>
        <w:rFonts w:hint="default"/>
      </w:rPr>
    </w:lvl>
    <w:lvl w:ilvl="6">
      <w:start w:val="1"/>
      <w:numFmt w:val="decimal"/>
      <w:pStyle w:val="Kop7"/>
      <w:lvlText w:val="Bijlage %7."/>
      <w:lvlJc w:val="left"/>
      <w:pPr>
        <w:tabs>
          <w:tab w:val="num" w:pos="1134"/>
        </w:tabs>
        <w:ind w:left="1134" w:hanging="1134"/>
      </w:pPr>
      <w:rPr>
        <w:rFonts w:hint="default"/>
      </w:rPr>
    </w:lvl>
    <w:lvl w:ilvl="7">
      <w:start w:val="1"/>
      <w:numFmt w:val="none"/>
      <w:pStyle w:val="Kop8"/>
      <w:suff w:val="nothing"/>
      <w:lvlText w:val=""/>
      <w:lvlJc w:val="left"/>
      <w:pPr>
        <w:ind w:left="0" w:firstLine="0"/>
      </w:pPr>
      <w:rPr>
        <w:rFonts w:hint="default"/>
      </w:rPr>
    </w:lvl>
    <w:lvl w:ilvl="8">
      <w:start w:val="1"/>
      <w:numFmt w:val="none"/>
      <w:pStyle w:val="Kop9"/>
      <w:suff w:val="nothing"/>
      <w:lvlText w:val=""/>
      <w:lvlJc w:val="left"/>
      <w:pPr>
        <w:ind w:left="0" w:firstLine="0"/>
      </w:pPr>
      <w:rPr>
        <w:rFonts w:hint="default"/>
      </w:rPr>
    </w:lvl>
  </w:abstractNum>
  <w:abstractNum w:abstractNumId="7" w15:restartNumberingAfterBreak="0">
    <w:nsid w:val="23F06C55"/>
    <w:multiLevelType w:val="multilevel"/>
    <w:tmpl w:val="D53A9556"/>
    <w:numStyleLink w:val="RCOpsommingBullet"/>
  </w:abstractNum>
  <w:abstractNum w:abstractNumId="8" w15:restartNumberingAfterBreak="0">
    <w:nsid w:val="25BD71ED"/>
    <w:multiLevelType w:val="multilevel"/>
    <w:tmpl w:val="D53A9556"/>
    <w:numStyleLink w:val="RCOpsommingBullet"/>
  </w:abstractNum>
  <w:abstractNum w:abstractNumId="9" w15:restartNumberingAfterBreak="0">
    <w:nsid w:val="3159656E"/>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10" w15:restartNumberingAfterBreak="0">
    <w:nsid w:val="34CC2787"/>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11" w15:restartNumberingAfterBreak="0">
    <w:nsid w:val="367E3010"/>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12" w15:restartNumberingAfterBreak="0">
    <w:nsid w:val="3A9F12F2"/>
    <w:multiLevelType w:val="multilevel"/>
    <w:tmpl w:val="724EB28C"/>
    <w:styleLink w:val="RCOpsommingCijfer"/>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13" w15:restartNumberingAfterBreak="0">
    <w:nsid w:val="3CE84DD3"/>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14" w15:restartNumberingAfterBreak="0">
    <w:nsid w:val="40DA25FA"/>
    <w:multiLevelType w:val="multilevel"/>
    <w:tmpl w:val="724EB28C"/>
    <w:numStyleLink w:val="RCOpsommingCijfer"/>
  </w:abstractNum>
  <w:abstractNum w:abstractNumId="15" w15:restartNumberingAfterBreak="0">
    <w:nsid w:val="48F65A00"/>
    <w:multiLevelType w:val="multilevel"/>
    <w:tmpl w:val="724EB28C"/>
    <w:numStyleLink w:val="RCOpsommingCijfer"/>
  </w:abstractNum>
  <w:abstractNum w:abstractNumId="16" w15:restartNumberingAfterBreak="0">
    <w:nsid w:val="4BC4547B"/>
    <w:multiLevelType w:val="multilevel"/>
    <w:tmpl w:val="D53A9556"/>
    <w:numStyleLink w:val="RCOpsommingBullet"/>
  </w:abstractNum>
  <w:abstractNum w:abstractNumId="17" w15:restartNumberingAfterBreak="0">
    <w:nsid w:val="4F484B35"/>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18" w15:restartNumberingAfterBreak="0">
    <w:nsid w:val="55CE125A"/>
    <w:multiLevelType w:val="multilevel"/>
    <w:tmpl w:val="D53A9556"/>
    <w:numStyleLink w:val="RCOpsommingBullet"/>
  </w:abstractNum>
  <w:abstractNum w:abstractNumId="19" w15:restartNumberingAfterBreak="0">
    <w:nsid w:val="65B229EC"/>
    <w:multiLevelType w:val="multilevel"/>
    <w:tmpl w:val="D53A9556"/>
    <w:numStyleLink w:val="RCOpsommingBullet"/>
  </w:abstractNum>
  <w:abstractNum w:abstractNumId="20" w15:restartNumberingAfterBreak="0">
    <w:nsid w:val="7C535CD9"/>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num w:numId="1">
    <w:abstractNumId w:val="5"/>
  </w:num>
  <w:num w:numId="2">
    <w:abstractNumId w:val="16"/>
  </w:num>
  <w:num w:numId="3">
    <w:abstractNumId w:val="19"/>
  </w:num>
  <w:num w:numId="4">
    <w:abstractNumId w:val="18"/>
  </w:num>
  <w:num w:numId="5">
    <w:abstractNumId w:val="12"/>
  </w:num>
  <w:num w:numId="6">
    <w:abstractNumId w:val="3"/>
  </w:num>
  <w:num w:numId="7">
    <w:abstractNumId w:val="2"/>
  </w:num>
  <w:num w:numId="8">
    <w:abstractNumId w:val="14"/>
  </w:num>
  <w:num w:numId="9">
    <w:abstractNumId w:val="17"/>
  </w:num>
  <w:num w:numId="10">
    <w:abstractNumId w:val="4"/>
  </w:num>
  <w:num w:numId="11">
    <w:abstractNumId w:val="11"/>
  </w:num>
  <w:num w:numId="12">
    <w:abstractNumId w:val="6"/>
  </w:num>
  <w:num w:numId="13">
    <w:abstractNumId w:val="6"/>
    <w:lvlOverride w:ilvl="0">
      <w:lvl w:ilvl="0">
        <w:start w:val="1"/>
        <w:numFmt w:val="decimal"/>
        <w:pStyle w:val="Kop1"/>
        <w:lvlText w:val="%1"/>
        <w:lvlJc w:val="left"/>
        <w:pPr>
          <w:tabs>
            <w:tab w:val="num" w:pos="1418"/>
          </w:tabs>
          <w:ind w:left="1418" w:hanging="1418"/>
        </w:pPr>
        <w:rPr>
          <w:rFonts w:hint="default"/>
        </w:rPr>
      </w:lvl>
    </w:lvlOverride>
    <w:lvlOverride w:ilvl="1">
      <w:lvl w:ilvl="1">
        <w:start w:val="1"/>
        <w:numFmt w:val="decimal"/>
        <w:pStyle w:val="Kop2"/>
        <w:lvlText w:val="%1.%2"/>
        <w:lvlJc w:val="left"/>
        <w:pPr>
          <w:tabs>
            <w:tab w:val="num" w:pos="1418"/>
          </w:tabs>
          <w:ind w:left="1418" w:hanging="1418"/>
        </w:pPr>
        <w:rPr>
          <w:rFonts w:hint="default"/>
        </w:rPr>
      </w:lvl>
    </w:lvlOverride>
    <w:lvlOverride w:ilvl="2">
      <w:lvl w:ilvl="2">
        <w:start w:val="1"/>
        <w:numFmt w:val="decimal"/>
        <w:pStyle w:val="Kop3"/>
        <w:lvlText w:val="%1.%2.%3"/>
        <w:lvlJc w:val="left"/>
        <w:pPr>
          <w:tabs>
            <w:tab w:val="num" w:pos="1418"/>
          </w:tabs>
          <w:ind w:left="1418" w:hanging="1418"/>
        </w:pPr>
        <w:rPr>
          <w:rFonts w:hint="default"/>
        </w:rPr>
      </w:lvl>
    </w:lvlOverride>
    <w:lvlOverride w:ilvl="3">
      <w:lvl w:ilvl="3">
        <w:start w:val="1"/>
        <w:numFmt w:val="none"/>
        <w:pStyle w:val="Kop4"/>
        <w:suff w:val="nothing"/>
        <w:lvlText w:val=""/>
        <w:lvlJc w:val="left"/>
        <w:pPr>
          <w:ind w:left="0" w:firstLine="0"/>
        </w:pPr>
        <w:rPr>
          <w:rFonts w:hint="default"/>
        </w:rPr>
      </w:lvl>
    </w:lvlOverride>
    <w:lvlOverride w:ilvl="4">
      <w:lvl w:ilvl="4">
        <w:start w:val="1"/>
        <w:numFmt w:val="none"/>
        <w:pStyle w:val="Kop5"/>
        <w:suff w:val="nothing"/>
        <w:lvlText w:val=""/>
        <w:lvlJc w:val="left"/>
        <w:pPr>
          <w:ind w:left="0" w:firstLine="0"/>
        </w:pPr>
        <w:rPr>
          <w:rFonts w:hint="default"/>
        </w:rPr>
      </w:lvl>
    </w:lvlOverride>
    <w:lvlOverride w:ilvl="5">
      <w:lvl w:ilvl="5">
        <w:start w:val="1"/>
        <w:numFmt w:val="none"/>
        <w:pStyle w:val="Kop6"/>
        <w:suff w:val="nothing"/>
        <w:lvlText w:val=""/>
        <w:lvlJc w:val="left"/>
        <w:pPr>
          <w:ind w:left="0" w:firstLine="0"/>
        </w:pPr>
        <w:rPr>
          <w:rFonts w:hint="default"/>
        </w:rPr>
      </w:lvl>
    </w:lvlOverride>
    <w:lvlOverride w:ilvl="6">
      <w:lvl w:ilvl="6">
        <w:start w:val="1"/>
        <w:numFmt w:val="decimal"/>
        <w:pStyle w:val="Kop7"/>
        <w:lvlText w:val="Bijlage %7."/>
        <w:lvlJc w:val="left"/>
        <w:pPr>
          <w:tabs>
            <w:tab w:val="num" w:pos="1418"/>
          </w:tabs>
          <w:ind w:left="1418" w:hanging="1418"/>
        </w:pPr>
        <w:rPr>
          <w:rFonts w:hint="default"/>
        </w:rPr>
      </w:lvl>
    </w:lvlOverride>
    <w:lvlOverride w:ilvl="7">
      <w:lvl w:ilvl="7">
        <w:start w:val="1"/>
        <w:numFmt w:val="none"/>
        <w:pStyle w:val="Kop8"/>
        <w:suff w:val="nothing"/>
        <w:lvlText w:val=""/>
        <w:lvlJc w:val="left"/>
        <w:pPr>
          <w:ind w:left="0" w:firstLine="0"/>
        </w:pPr>
        <w:rPr>
          <w:rFonts w:hint="default"/>
        </w:rPr>
      </w:lvl>
    </w:lvlOverride>
    <w:lvlOverride w:ilvl="8">
      <w:lvl w:ilvl="8">
        <w:start w:val="1"/>
        <w:numFmt w:val="none"/>
        <w:pStyle w:val="Kop9"/>
        <w:suff w:val="nothing"/>
        <w:lvlText w:val=""/>
        <w:lvlJc w:val="left"/>
        <w:pPr>
          <w:ind w:left="0" w:firstLine="0"/>
        </w:pPr>
        <w:rPr>
          <w:rFonts w:hint="default"/>
        </w:rPr>
      </w:lvl>
    </w:lvlOverride>
  </w:num>
  <w:num w:numId="14">
    <w:abstractNumId w:val="10"/>
  </w:num>
  <w:num w:numId="15">
    <w:abstractNumId w:val="7"/>
  </w:num>
  <w:num w:numId="16">
    <w:abstractNumId w:val="15"/>
  </w:num>
  <w:num w:numId="17">
    <w:abstractNumId w:val="0"/>
  </w:num>
  <w:num w:numId="18">
    <w:abstractNumId w:val="8"/>
  </w:num>
  <w:num w:numId="19">
    <w:abstractNumId w:val="1"/>
  </w:num>
  <w:num w:numId="20">
    <w:abstractNumId w:val="20"/>
  </w:num>
  <w:num w:numId="21">
    <w:abstractNumId w:val="13"/>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c_bo_aansturing_oefening2" w:val="Aansturing: oefening 2"/>
    <w:docVar w:name="rc_bo_assessmenta" w:val="Assessment A"/>
    <w:docVar w:name="rc_bo_assessmentb" w:val="Assessment B"/>
    <w:docVar w:name="rc_bo_zelfsstandig_oefeningb" w:val="Zelfstandig trainen: oefening of station b"/>
    <w:docVar w:name="rc_bo_zelfsstandig_oefeningc" w:val="Zelfstandig trainen: oefening of station c"/>
    <w:docVar w:name="rc_bo_zelfsstandig_oefeningd" w:val="Zelfstandig trainen: oefening of station d"/>
    <w:docVar w:name="rcDocumentType" w:val="Template"/>
    <w:docVar w:name="rcKopDocentversie" w:val="Trainerversie"/>
    <w:docVar w:name="rcLeerbreinprincipeGrijs" w:val="0"/>
    <w:docVar w:name="rcLeerbreinprincipeRood" w:val="1"/>
    <w:docVar w:name="rcTemplateType" w:val="VHT"/>
    <w:docVar w:name="rcVersie" w:val="2"/>
    <w:docVar w:name="rcWijzigenLeerbreinprincipes" w:val="1"/>
    <w:docVar w:name="rcWijzigenVaardigheidsdoelen" w:val="1"/>
  </w:docVars>
  <w:rsids>
    <w:rsidRoot w:val="00661A9C"/>
    <w:rsid w:val="00014519"/>
    <w:rsid w:val="000306F7"/>
    <w:rsid w:val="0003256A"/>
    <w:rsid w:val="00047F69"/>
    <w:rsid w:val="00072B5B"/>
    <w:rsid w:val="00076129"/>
    <w:rsid w:val="00082094"/>
    <w:rsid w:val="00083F89"/>
    <w:rsid w:val="00091498"/>
    <w:rsid w:val="00092BE7"/>
    <w:rsid w:val="000931E6"/>
    <w:rsid w:val="00093923"/>
    <w:rsid w:val="000965A0"/>
    <w:rsid w:val="000A6DFC"/>
    <w:rsid w:val="000C2524"/>
    <w:rsid w:val="000C487C"/>
    <w:rsid w:val="000D01A3"/>
    <w:rsid w:val="000D370A"/>
    <w:rsid w:val="000D598E"/>
    <w:rsid w:val="00101206"/>
    <w:rsid w:val="00107C6A"/>
    <w:rsid w:val="00107CA3"/>
    <w:rsid w:val="0012439C"/>
    <w:rsid w:val="0013672D"/>
    <w:rsid w:val="00143B76"/>
    <w:rsid w:val="001522C8"/>
    <w:rsid w:val="001617BB"/>
    <w:rsid w:val="001638EF"/>
    <w:rsid w:val="00163DAA"/>
    <w:rsid w:val="00167B92"/>
    <w:rsid w:val="001832C8"/>
    <w:rsid w:val="00191010"/>
    <w:rsid w:val="00195E5A"/>
    <w:rsid w:val="001971AD"/>
    <w:rsid w:val="001A23D9"/>
    <w:rsid w:val="001A7FEA"/>
    <w:rsid w:val="001B06DD"/>
    <w:rsid w:val="001C0F65"/>
    <w:rsid w:val="001D5863"/>
    <w:rsid w:val="001E2285"/>
    <w:rsid w:val="001E2D5F"/>
    <w:rsid w:val="001E5EF1"/>
    <w:rsid w:val="001F417E"/>
    <w:rsid w:val="00202B4D"/>
    <w:rsid w:val="0020541D"/>
    <w:rsid w:val="002054C0"/>
    <w:rsid w:val="00207126"/>
    <w:rsid w:val="00210247"/>
    <w:rsid w:val="00224D0C"/>
    <w:rsid w:val="002414B3"/>
    <w:rsid w:val="00250341"/>
    <w:rsid w:val="00255D7C"/>
    <w:rsid w:val="002569A4"/>
    <w:rsid w:val="00262928"/>
    <w:rsid w:val="002658E5"/>
    <w:rsid w:val="0027137E"/>
    <w:rsid w:val="00271C26"/>
    <w:rsid w:val="00272F85"/>
    <w:rsid w:val="002747C1"/>
    <w:rsid w:val="00283C36"/>
    <w:rsid w:val="00293CED"/>
    <w:rsid w:val="002A0083"/>
    <w:rsid w:val="002A152E"/>
    <w:rsid w:val="002A325E"/>
    <w:rsid w:val="002C46B7"/>
    <w:rsid w:val="002D038B"/>
    <w:rsid w:val="002D2BAB"/>
    <w:rsid w:val="002E1472"/>
    <w:rsid w:val="002E5E33"/>
    <w:rsid w:val="003002C8"/>
    <w:rsid w:val="003136F1"/>
    <w:rsid w:val="00323B2D"/>
    <w:rsid w:val="00326DF6"/>
    <w:rsid w:val="00327033"/>
    <w:rsid w:val="00327697"/>
    <w:rsid w:val="003325C8"/>
    <w:rsid w:val="003373D9"/>
    <w:rsid w:val="00350B9E"/>
    <w:rsid w:val="00352FEA"/>
    <w:rsid w:val="0035588B"/>
    <w:rsid w:val="00356F60"/>
    <w:rsid w:val="00365864"/>
    <w:rsid w:val="0037352C"/>
    <w:rsid w:val="00376A9B"/>
    <w:rsid w:val="00380AE1"/>
    <w:rsid w:val="0038547C"/>
    <w:rsid w:val="00390162"/>
    <w:rsid w:val="003917E6"/>
    <w:rsid w:val="003B080F"/>
    <w:rsid w:val="003C1AEA"/>
    <w:rsid w:val="003C2330"/>
    <w:rsid w:val="003C3223"/>
    <w:rsid w:val="003C5BE3"/>
    <w:rsid w:val="003C6306"/>
    <w:rsid w:val="003D178F"/>
    <w:rsid w:val="003E1ED3"/>
    <w:rsid w:val="003F04DB"/>
    <w:rsid w:val="003F4B08"/>
    <w:rsid w:val="004007F4"/>
    <w:rsid w:val="00403628"/>
    <w:rsid w:val="004165C3"/>
    <w:rsid w:val="00420DBA"/>
    <w:rsid w:val="00423113"/>
    <w:rsid w:val="0042486F"/>
    <w:rsid w:val="00431868"/>
    <w:rsid w:val="00445B3E"/>
    <w:rsid w:val="00446563"/>
    <w:rsid w:val="00446DE9"/>
    <w:rsid w:val="0044798A"/>
    <w:rsid w:val="00452D94"/>
    <w:rsid w:val="00457A37"/>
    <w:rsid w:val="00466329"/>
    <w:rsid w:val="00476ADA"/>
    <w:rsid w:val="00481211"/>
    <w:rsid w:val="004831D4"/>
    <w:rsid w:val="00486208"/>
    <w:rsid w:val="004A3DD2"/>
    <w:rsid w:val="004B3722"/>
    <w:rsid w:val="004B4549"/>
    <w:rsid w:val="004C3C44"/>
    <w:rsid w:val="004D2DF3"/>
    <w:rsid w:val="004D7940"/>
    <w:rsid w:val="004E0DB2"/>
    <w:rsid w:val="004E1688"/>
    <w:rsid w:val="004E23C2"/>
    <w:rsid w:val="004E3A2A"/>
    <w:rsid w:val="004F34B9"/>
    <w:rsid w:val="004F54C8"/>
    <w:rsid w:val="004F6306"/>
    <w:rsid w:val="005005CE"/>
    <w:rsid w:val="005022E1"/>
    <w:rsid w:val="005069EF"/>
    <w:rsid w:val="00507727"/>
    <w:rsid w:val="00515D53"/>
    <w:rsid w:val="0053004C"/>
    <w:rsid w:val="00544B71"/>
    <w:rsid w:val="00546ACE"/>
    <w:rsid w:val="0056742F"/>
    <w:rsid w:val="00567A9A"/>
    <w:rsid w:val="00573170"/>
    <w:rsid w:val="005800C6"/>
    <w:rsid w:val="00581749"/>
    <w:rsid w:val="005932DE"/>
    <w:rsid w:val="005A3E8A"/>
    <w:rsid w:val="005A726B"/>
    <w:rsid w:val="005B1884"/>
    <w:rsid w:val="005B38F1"/>
    <w:rsid w:val="005B4DE8"/>
    <w:rsid w:val="005B6095"/>
    <w:rsid w:val="005C2587"/>
    <w:rsid w:val="005C25E2"/>
    <w:rsid w:val="005D1774"/>
    <w:rsid w:val="005D1B67"/>
    <w:rsid w:val="005D5F73"/>
    <w:rsid w:val="005D737E"/>
    <w:rsid w:val="005D790C"/>
    <w:rsid w:val="005E03F6"/>
    <w:rsid w:val="005E3EC9"/>
    <w:rsid w:val="005F3944"/>
    <w:rsid w:val="005F619A"/>
    <w:rsid w:val="005F62AB"/>
    <w:rsid w:val="0060413C"/>
    <w:rsid w:val="00614922"/>
    <w:rsid w:val="006160D7"/>
    <w:rsid w:val="00617336"/>
    <w:rsid w:val="00635171"/>
    <w:rsid w:val="00644965"/>
    <w:rsid w:val="00655EB9"/>
    <w:rsid w:val="006577CC"/>
    <w:rsid w:val="00661A9C"/>
    <w:rsid w:val="006628C8"/>
    <w:rsid w:val="00664A1D"/>
    <w:rsid w:val="00671DA9"/>
    <w:rsid w:val="006735F3"/>
    <w:rsid w:val="006831C8"/>
    <w:rsid w:val="00694D9B"/>
    <w:rsid w:val="0069568E"/>
    <w:rsid w:val="006A14C4"/>
    <w:rsid w:val="006A7021"/>
    <w:rsid w:val="006A7A10"/>
    <w:rsid w:val="006B0EF7"/>
    <w:rsid w:val="006B1001"/>
    <w:rsid w:val="006B6A64"/>
    <w:rsid w:val="006B6C0A"/>
    <w:rsid w:val="006D16F6"/>
    <w:rsid w:val="006D30F2"/>
    <w:rsid w:val="006F408F"/>
    <w:rsid w:val="006F6092"/>
    <w:rsid w:val="006F7BCB"/>
    <w:rsid w:val="00703F56"/>
    <w:rsid w:val="007046A8"/>
    <w:rsid w:val="00712471"/>
    <w:rsid w:val="0071714C"/>
    <w:rsid w:val="00725925"/>
    <w:rsid w:val="0073201A"/>
    <w:rsid w:val="00740CAB"/>
    <w:rsid w:val="00746869"/>
    <w:rsid w:val="00755BFD"/>
    <w:rsid w:val="0077722D"/>
    <w:rsid w:val="00792737"/>
    <w:rsid w:val="00795568"/>
    <w:rsid w:val="007A0E8A"/>
    <w:rsid w:val="007A5554"/>
    <w:rsid w:val="007A7B33"/>
    <w:rsid w:val="007B2D1C"/>
    <w:rsid w:val="007C0ECB"/>
    <w:rsid w:val="007C2802"/>
    <w:rsid w:val="007D5808"/>
    <w:rsid w:val="007F064F"/>
    <w:rsid w:val="008108DC"/>
    <w:rsid w:val="00810EAC"/>
    <w:rsid w:val="0082520C"/>
    <w:rsid w:val="0083541D"/>
    <w:rsid w:val="00836970"/>
    <w:rsid w:val="00840461"/>
    <w:rsid w:val="00864366"/>
    <w:rsid w:val="00867495"/>
    <w:rsid w:val="00874CE8"/>
    <w:rsid w:val="008B3471"/>
    <w:rsid w:val="008C10DF"/>
    <w:rsid w:val="008D15C1"/>
    <w:rsid w:val="008E07B5"/>
    <w:rsid w:val="008E169B"/>
    <w:rsid w:val="008F3502"/>
    <w:rsid w:val="00902E97"/>
    <w:rsid w:val="00917E0E"/>
    <w:rsid w:val="0093633F"/>
    <w:rsid w:val="00936E3C"/>
    <w:rsid w:val="00940091"/>
    <w:rsid w:val="00954EDF"/>
    <w:rsid w:val="0096051A"/>
    <w:rsid w:val="00960ABC"/>
    <w:rsid w:val="0096766D"/>
    <w:rsid w:val="00973C71"/>
    <w:rsid w:val="00982C12"/>
    <w:rsid w:val="00995D4A"/>
    <w:rsid w:val="0099655A"/>
    <w:rsid w:val="009A0B82"/>
    <w:rsid w:val="009A5024"/>
    <w:rsid w:val="009B3B68"/>
    <w:rsid w:val="009D164A"/>
    <w:rsid w:val="009D38D5"/>
    <w:rsid w:val="009D5FC1"/>
    <w:rsid w:val="009E302E"/>
    <w:rsid w:val="009E4798"/>
    <w:rsid w:val="009E69F8"/>
    <w:rsid w:val="00A00A84"/>
    <w:rsid w:val="00A1632F"/>
    <w:rsid w:val="00A17CD8"/>
    <w:rsid w:val="00A220B4"/>
    <w:rsid w:val="00A2385F"/>
    <w:rsid w:val="00A251C9"/>
    <w:rsid w:val="00A308E6"/>
    <w:rsid w:val="00A315C3"/>
    <w:rsid w:val="00A36DA9"/>
    <w:rsid w:val="00A7166B"/>
    <w:rsid w:val="00A730C6"/>
    <w:rsid w:val="00A827DE"/>
    <w:rsid w:val="00A85F13"/>
    <w:rsid w:val="00A912F1"/>
    <w:rsid w:val="00A95C06"/>
    <w:rsid w:val="00B01BDF"/>
    <w:rsid w:val="00B05314"/>
    <w:rsid w:val="00B2452C"/>
    <w:rsid w:val="00B44408"/>
    <w:rsid w:val="00B456F9"/>
    <w:rsid w:val="00B57147"/>
    <w:rsid w:val="00B61127"/>
    <w:rsid w:val="00B61531"/>
    <w:rsid w:val="00B6346D"/>
    <w:rsid w:val="00B65620"/>
    <w:rsid w:val="00B71083"/>
    <w:rsid w:val="00B82139"/>
    <w:rsid w:val="00BB1EFC"/>
    <w:rsid w:val="00BE00DF"/>
    <w:rsid w:val="00BE19B6"/>
    <w:rsid w:val="00BF0C89"/>
    <w:rsid w:val="00BF744A"/>
    <w:rsid w:val="00BF77B6"/>
    <w:rsid w:val="00C01A5E"/>
    <w:rsid w:val="00C050C5"/>
    <w:rsid w:val="00C21E32"/>
    <w:rsid w:val="00C23D20"/>
    <w:rsid w:val="00C309D9"/>
    <w:rsid w:val="00C310D6"/>
    <w:rsid w:val="00C42B9A"/>
    <w:rsid w:val="00C434D1"/>
    <w:rsid w:val="00C44A6B"/>
    <w:rsid w:val="00C5057F"/>
    <w:rsid w:val="00C55166"/>
    <w:rsid w:val="00C62D71"/>
    <w:rsid w:val="00C87E17"/>
    <w:rsid w:val="00C95C84"/>
    <w:rsid w:val="00CA5569"/>
    <w:rsid w:val="00CA6965"/>
    <w:rsid w:val="00CB7D3D"/>
    <w:rsid w:val="00CC7750"/>
    <w:rsid w:val="00CF4074"/>
    <w:rsid w:val="00D002E2"/>
    <w:rsid w:val="00D238C1"/>
    <w:rsid w:val="00D24445"/>
    <w:rsid w:val="00D26A65"/>
    <w:rsid w:val="00D27C85"/>
    <w:rsid w:val="00D37094"/>
    <w:rsid w:val="00D4683F"/>
    <w:rsid w:val="00D54B8C"/>
    <w:rsid w:val="00D56CD8"/>
    <w:rsid w:val="00D72948"/>
    <w:rsid w:val="00D8001A"/>
    <w:rsid w:val="00D91E78"/>
    <w:rsid w:val="00DA2CC8"/>
    <w:rsid w:val="00DA4859"/>
    <w:rsid w:val="00DA748F"/>
    <w:rsid w:val="00DB7A0C"/>
    <w:rsid w:val="00DD5B41"/>
    <w:rsid w:val="00DE525E"/>
    <w:rsid w:val="00E0302E"/>
    <w:rsid w:val="00E1663D"/>
    <w:rsid w:val="00E17B42"/>
    <w:rsid w:val="00E31AD1"/>
    <w:rsid w:val="00E34AB7"/>
    <w:rsid w:val="00E40D93"/>
    <w:rsid w:val="00E40F43"/>
    <w:rsid w:val="00E531D9"/>
    <w:rsid w:val="00E72619"/>
    <w:rsid w:val="00E762DF"/>
    <w:rsid w:val="00E7674F"/>
    <w:rsid w:val="00E81530"/>
    <w:rsid w:val="00E92C03"/>
    <w:rsid w:val="00E94636"/>
    <w:rsid w:val="00E94E44"/>
    <w:rsid w:val="00EA4092"/>
    <w:rsid w:val="00EA4CED"/>
    <w:rsid w:val="00EA6CA5"/>
    <w:rsid w:val="00EB00C4"/>
    <w:rsid w:val="00EB5123"/>
    <w:rsid w:val="00ED6AC9"/>
    <w:rsid w:val="00EE2F83"/>
    <w:rsid w:val="00EF7408"/>
    <w:rsid w:val="00F1191E"/>
    <w:rsid w:val="00F25ECF"/>
    <w:rsid w:val="00F357F4"/>
    <w:rsid w:val="00F42D4C"/>
    <w:rsid w:val="00F500D5"/>
    <w:rsid w:val="00F5029B"/>
    <w:rsid w:val="00F50B06"/>
    <w:rsid w:val="00F57894"/>
    <w:rsid w:val="00F613C7"/>
    <w:rsid w:val="00F717BA"/>
    <w:rsid w:val="00F72E30"/>
    <w:rsid w:val="00F90D27"/>
    <w:rsid w:val="00F94232"/>
    <w:rsid w:val="00F94FAD"/>
    <w:rsid w:val="00FA50C5"/>
    <w:rsid w:val="00FA5957"/>
    <w:rsid w:val="00FA6411"/>
    <w:rsid w:val="00FB0F54"/>
    <w:rsid w:val="00FB2463"/>
    <w:rsid w:val="00FC5CA0"/>
    <w:rsid w:val="00FC6C96"/>
    <w:rsid w:val="00FD183F"/>
    <w:rsid w:val="00FD1FE4"/>
    <w:rsid w:val="00FD2233"/>
    <w:rsid w:val="00FD664A"/>
    <w:rsid w:val="00FE713C"/>
    <w:rsid w:val="00FF4ED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127D11"/>
  <w15:docId w15:val="{69E4AA1F-2F9B-44C3-9A79-327EF40CE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37094"/>
    <w:pPr>
      <w:spacing w:after="0" w:line="240" w:lineRule="auto"/>
    </w:pPr>
  </w:style>
  <w:style w:type="paragraph" w:styleId="Kop1">
    <w:name w:val="heading 1"/>
    <w:basedOn w:val="Standaard"/>
    <w:next w:val="Standaard"/>
    <w:link w:val="Kop1Char"/>
    <w:uiPriority w:val="9"/>
    <w:rsid w:val="00FE713C"/>
    <w:pPr>
      <w:keepNext/>
      <w:keepLines/>
      <w:numPr>
        <w:numId w:val="12"/>
      </w:numPr>
      <w:spacing w:before="480" w:after="240"/>
      <w:outlineLvl w:val="0"/>
    </w:pPr>
    <w:rPr>
      <w:rFonts w:asciiTheme="majorHAnsi" w:eastAsiaTheme="majorEastAsia" w:hAnsiTheme="majorHAnsi" w:cstheme="majorBidi"/>
      <w:b/>
      <w:bCs/>
      <w:sz w:val="28"/>
      <w:szCs w:val="28"/>
    </w:rPr>
  </w:style>
  <w:style w:type="paragraph" w:styleId="Kop2">
    <w:name w:val="heading 2"/>
    <w:basedOn w:val="Kop1"/>
    <w:next w:val="Standaard"/>
    <w:link w:val="Kop2Char"/>
    <w:uiPriority w:val="9"/>
    <w:unhideWhenUsed/>
    <w:rsid w:val="00283C36"/>
    <w:pPr>
      <w:numPr>
        <w:ilvl w:val="1"/>
      </w:numPr>
      <w:outlineLvl w:val="1"/>
    </w:pPr>
    <w:rPr>
      <w:szCs w:val="26"/>
    </w:rPr>
  </w:style>
  <w:style w:type="paragraph" w:styleId="Kop3">
    <w:name w:val="heading 3"/>
    <w:basedOn w:val="Kop2"/>
    <w:next w:val="Standaard"/>
    <w:link w:val="Kop3Char"/>
    <w:uiPriority w:val="9"/>
    <w:unhideWhenUsed/>
    <w:rsid w:val="00283C36"/>
    <w:pPr>
      <w:numPr>
        <w:ilvl w:val="2"/>
      </w:numPr>
      <w:outlineLvl w:val="2"/>
    </w:pPr>
    <w:rPr>
      <w:szCs w:val="24"/>
    </w:rPr>
  </w:style>
  <w:style w:type="paragraph" w:styleId="Kop4">
    <w:name w:val="heading 4"/>
    <w:basedOn w:val="Kop3"/>
    <w:next w:val="Standaard"/>
    <w:link w:val="Kop4Char"/>
    <w:uiPriority w:val="9"/>
    <w:unhideWhenUsed/>
    <w:qFormat/>
    <w:rsid w:val="00283C36"/>
    <w:pPr>
      <w:numPr>
        <w:ilvl w:val="3"/>
      </w:numPr>
      <w:outlineLvl w:val="3"/>
    </w:pPr>
    <w:rPr>
      <w:iCs/>
    </w:rPr>
  </w:style>
  <w:style w:type="paragraph" w:styleId="Kop5">
    <w:name w:val="heading 5"/>
    <w:basedOn w:val="Kop4"/>
    <w:next w:val="Standaard"/>
    <w:link w:val="Kop5Char"/>
    <w:uiPriority w:val="9"/>
    <w:unhideWhenUsed/>
    <w:rsid w:val="002E5E33"/>
    <w:pPr>
      <w:numPr>
        <w:ilvl w:val="4"/>
      </w:numPr>
      <w:outlineLvl w:val="4"/>
    </w:pPr>
  </w:style>
  <w:style w:type="paragraph" w:styleId="Kop6">
    <w:name w:val="heading 6"/>
    <w:basedOn w:val="Kop5"/>
    <w:next w:val="Standaard"/>
    <w:link w:val="Kop6Char"/>
    <w:uiPriority w:val="9"/>
    <w:unhideWhenUsed/>
    <w:rsid w:val="002E5E33"/>
    <w:pPr>
      <w:numPr>
        <w:ilvl w:val="5"/>
      </w:numPr>
      <w:outlineLvl w:val="5"/>
    </w:pPr>
  </w:style>
  <w:style w:type="paragraph" w:styleId="Kop7">
    <w:name w:val="heading 7"/>
    <w:basedOn w:val="Kop6"/>
    <w:next w:val="Standaard"/>
    <w:link w:val="Kop7Char"/>
    <w:uiPriority w:val="9"/>
    <w:unhideWhenUsed/>
    <w:rsid w:val="000D01A3"/>
    <w:pPr>
      <w:pageBreakBefore/>
      <w:numPr>
        <w:ilvl w:val="6"/>
      </w:numPr>
      <w:spacing w:before="0" w:after="120"/>
      <w:outlineLvl w:val="6"/>
    </w:pPr>
    <w:rPr>
      <w:iCs w:val="0"/>
      <w:caps/>
    </w:rPr>
  </w:style>
  <w:style w:type="paragraph" w:styleId="Kop8">
    <w:name w:val="heading 8"/>
    <w:basedOn w:val="Kop7"/>
    <w:next w:val="Standaard"/>
    <w:link w:val="Kop8Char"/>
    <w:uiPriority w:val="9"/>
    <w:unhideWhenUsed/>
    <w:rsid w:val="00FE713C"/>
    <w:pPr>
      <w:pageBreakBefore w:val="0"/>
      <w:numPr>
        <w:ilvl w:val="7"/>
      </w:numPr>
      <w:outlineLvl w:val="7"/>
    </w:pPr>
    <w:rPr>
      <w:szCs w:val="21"/>
    </w:rPr>
  </w:style>
  <w:style w:type="paragraph" w:styleId="Kop9">
    <w:name w:val="heading 9"/>
    <w:basedOn w:val="Kop8"/>
    <w:next w:val="Standaard"/>
    <w:link w:val="Kop9Char"/>
    <w:uiPriority w:val="9"/>
    <w:unhideWhenUsed/>
    <w:rsid w:val="002E5E33"/>
    <w:pPr>
      <w:numPr>
        <w:ilvl w:val="8"/>
      </w:numPr>
      <w:outlineLvl w:val="8"/>
    </w:pPr>
    <w:rPr>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8643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CTabel">
    <w:name w:val="RC_Tabel"/>
    <w:basedOn w:val="Standaardtabel"/>
    <w:uiPriority w:val="99"/>
    <w:rsid w:val="007B2D1C"/>
    <w:pPr>
      <w:spacing w:after="0" w:line="240" w:lineRule="auto"/>
    </w:pPr>
    <w:tblPr>
      <w:tblInd w:w="170" w:type="dxa"/>
      <w:tblBorders>
        <w:top w:val="single" w:sz="24" w:space="0" w:color="E30613" w:themeColor="accent1"/>
        <w:left w:val="single" w:sz="24" w:space="0" w:color="E30613" w:themeColor="accent1"/>
        <w:bottom w:val="single" w:sz="24" w:space="0" w:color="E30613" w:themeColor="accent1"/>
        <w:right w:val="single" w:sz="24" w:space="0" w:color="E30613" w:themeColor="accent1"/>
        <w:insideH w:val="single" w:sz="4" w:space="0" w:color="E30613" w:themeColor="accent1"/>
        <w:insideV w:val="single" w:sz="4" w:space="0" w:color="E30613" w:themeColor="accent1"/>
      </w:tblBorders>
      <w:tblCellMar>
        <w:left w:w="113" w:type="dxa"/>
        <w:right w:w="113" w:type="dxa"/>
      </w:tblCellMar>
    </w:tblPr>
  </w:style>
  <w:style w:type="numbering" w:customStyle="1" w:styleId="RCOpsommingBullet">
    <w:name w:val="RC_OpsommingBullet"/>
    <w:basedOn w:val="Geenlijst"/>
    <w:uiPriority w:val="99"/>
    <w:rsid w:val="00864366"/>
    <w:pPr>
      <w:numPr>
        <w:numId w:val="1"/>
      </w:numPr>
    </w:pPr>
  </w:style>
  <w:style w:type="paragraph" w:styleId="Lijstalinea">
    <w:name w:val="List Paragraph"/>
    <w:basedOn w:val="Standaard"/>
    <w:uiPriority w:val="34"/>
    <w:rsid w:val="00864366"/>
    <w:pPr>
      <w:ind w:left="720"/>
      <w:contextualSpacing/>
    </w:pPr>
  </w:style>
  <w:style w:type="paragraph" w:styleId="Koptekst">
    <w:name w:val="header"/>
    <w:basedOn w:val="Standaard"/>
    <w:link w:val="KoptekstChar"/>
    <w:uiPriority w:val="99"/>
    <w:unhideWhenUsed/>
    <w:rsid w:val="00FD1FE4"/>
    <w:pPr>
      <w:tabs>
        <w:tab w:val="center" w:pos="4536"/>
        <w:tab w:val="right" w:pos="9072"/>
      </w:tabs>
    </w:pPr>
    <w:rPr>
      <w:sz w:val="16"/>
    </w:rPr>
  </w:style>
  <w:style w:type="character" w:customStyle="1" w:styleId="KoptekstChar">
    <w:name w:val="Koptekst Char"/>
    <w:basedOn w:val="Standaardalinea-lettertype"/>
    <w:link w:val="Koptekst"/>
    <w:uiPriority w:val="99"/>
    <w:rsid w:val="00FD1FE4"/>
    <w:rPr>
      <w:sz w:val="16"/>
    </w:rPr>
  </w:style>
  <w:style w:type="paragraph" w:styleId="Voettekst">
    <w:name w:val="footer"/>
    <w:basedOn w:val="Standaard"/>
    <w:link w:val="VoettekstChar"/>
    <w:uiPriority w:val="99"/>
    <w:unhideWhenUsed/>
    <w:rsid w:val="00E40D93"/>
    <w:rPr>
      <w:sz w:val="16"/>
    </w:rPr>
  </w:style>
  <w:style w:type="character" w:customStyle="1" w:styleId="VoettekstChar">
    <w:name w:val="Voettekst Char"/>
    <w:basedOn w:val="Standaardalinea-lettertype"/>
    <w:link w:val="Voettekst"/>
    <w:uiPriority w:val="99"/>
    <w:rsid w:val="00E40D93"/>
    <w:rPr>
      <w:sz w:val="16"/>
    </w:rPr>
  </w:style>
  <w:style w:type="paragraph" w:styleId="Ballontekst">
    <w:name w:val="Balloon Text"/>
    <w:basedOn w:val="Standaard"/>
    <w:link w:val="BallontekstChar"/>
    <w:uiPriority w:val="99"/>
    <w:semiHidden/>
    <w:unhideWhenUsed/>
    <w:rsid w:val="00D26A65"/>
    <w:rPr>
      <w:rFonts w:ascii="Tahoma" w:hAnsi="Tahoma" w:cs="Tahoma"/>
      <w:sz w:val="16"/>
      <w:szCs w:val="16"/>
    </w:rPr>
  </w:style>
  <w:style w:type="character" w:customStyle="1" w:styleId="BallontekstChar">
    <w:name w:val="Ballontekst Char"/>
    <w:basedOn w:val="Standaardalinea-lettertype"/>
    <w:link w:val="Ballontekst"/>
    <w:uiPriority w:val="99"/>
    <w:semiHidden/>
    <w:rsid w:val="00D26A65"/>
    <w:rPr>
      <w:rFonts w:ascii="Tahoma" w:hAnsi="Tahoma" w:cs="Tahoma"/>
      <w:sz w:val="16"/>
      <w:szCs w:val="16"/>
    </w:rPr>
  </w:style>
  <w:style w:type="paragraph" w:customStyle="1" w:styleId="RCDocumentkop">
    <w:name w:val="RC_Documentkop"/>
    <w:basedOn w:val="Koptekst"/>
    <w:next w:val="Koptekst"/>
    <w:rsid w:val="00191010"/>
    <w:rPr>
      <w:b/>
      <w:noProof/>
      <w:sz w:val="48"/>
    </w:rPr>
  </w:style>
  <w:style w:type="character" w:customStyle="1" w:styleId="Kop1Char">
    <w:name w:val="Kop 1 Char"/>
    <w:basedOn w:val="Standaardalinea-lettertype"/>
    <w:link w:val="Kop1"/>
    <w:uiPriority w:val="9"/>
    <w:rsid w:val="00FE713C"/>
    <w:rPr>
      <w:rFonts w:asciiTheme="majorHAnsi" w:eastAsiaTheme="majorEastAsia" w:hAnsiTheme="majorHAnsi" w:cstheme="majorBidi"/>
      <w:b/>
      <w:bCs/>
      <w:sz w:val="28"/>
      <w:szCs w:val="28"/>
    </w:rPr>
  </w:style>
  <w:style w:type="paragraph" w:customStyle="1" w:styleId="RCTitel">
    <w:name w:val="RC_Titel"/>
    <w:basedOn w:val="Standaard"/>
    <w:next w:val="Standaard"/>
    <w:rsid w:val="006F7BCB"/>
    <w:rPr>
      <w:b/>
      <w:sz w:val="28"/>
    </w:rPr>
  </w:style>
  <w:style w:type="character" w:styleId="Hyperlink">
    <w:name w:val="Hyperlink"/>
    <w:basedOn w:val="Standaardalinea-lettertype"/>
    <w:uiPriority w:val="99"/>
    <w:unhideWhenUsed/>
    <w:rsid w:val="00FA6411"/>
    <w:rPr>
      <w:color w:val="E30613" w:themeColor="accent1"/>
      <w:u w:val="single"/>
    </w:rPr>
  </w:style>
  <w:style w:type="character" w:customStyle="1" w:styleId="RCRood">
    <w:name w:val="RC_Rood"/>
    <w:basedOn w:val="Standaardalinea-lettertype"/>
    <w:uiPriority w:val="1"/>
    <w:qFormat/>
    <w:rsid w:val="00FD1FE4"/>
    <w:rPr>
      <w:color w:val="E30613" w:themeColor="accent1"/>
    </w:rPr>
  </w:style>
  <w:style w:type="numbering" w:customStyle="1" w:styleId="RCOpsommingCijfer">
    <w:name w:val="RC_OpsommingCijfer"/>
    <w:basedOn w:val="Geenlijst"/>
    <w:uiPriority w:val="99"/>
    <w:rsid w:val="00C310D6"/>
    <w:pPr>
      <w:numPr>
        <w:numId w:val="5"/>
      </w:numPr>
    </w:pPr>
  </w:style>
  <w:style w:type="numbering" w:customStyle="1" w:styleId="RCOpsommingLetter">
    <w:name w:val="RC_OpsommingLetter"/>
    <w:basedOn w:val="Geenlijst"/>
    <w:uiPriority w:val="99"/>
    <w:rsid w:val="00D54B8C"/>
    <w:pPr>
      <w:numPr>
        <w:numId w:val="7"/>
      </w:numPr>
    </w:pPr>
  </w:style>
  <w:style w:type="paragraph" w:customStyle="1" w:styleId="RCParagraafkopVet">
    <w:name w:val="RC_ParagraafkopVet"/>
    <w:basedOn w:val="Standaard"/>
    <w:next w:val="Standaard"/>
    <w:rsid w:val="00515D53"/>
    <w:pPr>
      <w:spacing w:before="260"/>
    </w:pPr>
    <w:rPr>
      <w:b/>
    </w:rPr>
  </w:style>
  <w:style w:type="paragraph" w:customStyle="1" w:styleId="RCParagraafkopCursief">
    <w:name w:val="RC_ParagraafkopCursief"/>
    <w:basedOn w:val="Standaard"/>
    <w:next w:val="Standaard"/>
    <w:rsid w:val="00515D53"/>
    <w:pPr>
      <w:spacing w:before="260"/>
    </w:pPr>
    <w:rPr>
      <w:i/>
    </w:rPr>
  </w:style>
  <w:style w:type="paragraph" w:customStyle="1" w:styleId="RCKop">
    <w:name w:val="RC_Kop"/>
    <w:basedOn w:val="Standaard"/>
    <w:next w:val="Standaard"/>
    <w:qFormat/>
    <w:rsid w:val="000D01A3"/>
    <w:pPr>
      <w:keepNext/>
      <w:keepLines/>
      <w:spacing w:before="240" w:after="120"/>
    </w:pPr>
    <w:rPr>
      <w:b/>
      <w:caps/>
      <w:sz w:val="28"/>
    </w:rPr>
  </w:style>
  <w:style w:type="character" w:styleId="Tekstvantijdelijkeaanduiding">
    <w:name w:val="Placeholder Text"/>
    <w:basedOn w:val="Standaardalinea-lettertype"/>
    <w:uiPriority w:val="99"/>
    <w:semiHidden/>
    <w:rsid w:val="00507727"/>
    <w:rPr>
      <w:color w:val="808080"/>
    </w:rPr>
  </w:style>
  <w:style w:type="paragraph" w:customStyle="1" w:styleId="RCTabelkop">
    <w:name w:val="RC_Tabelkop"/>
    <w:basedOn w:val="Standaard"/>
    <w:next w:val="Standaard"/>
    <w:rsid w:val="00567A9A"/>
    <w:rPr>
      <w:b/>
      <w:caps/>
    </w:rPr>
  </w:style>
  <w:style w:type="paragraph" w:customStyle="1" w:styleId="RCVraag">
    <w:name w:val="RC_Vraag"/>
    <w:basedOn w:val="Standaard"/>
    <w:next w:val="Standaard"/>
    <w:qFormat/>
    <w:rsid w:val="00D37094"/>
    <w:pPr>
      <w:ind w:left="851" w:hanging="851"/>
    </w:pPr>
  </w:style>
  <w:style w:type="paragraph" w:customStyle="1" w:styleId="RCMediaLink">
    <w:name w:val="RC_MediaLink"/>
    <w:basedOn w:val="Standaard"/>
    <w:next w:val="Standaard"/>
    <w:rsid w:val="002569A4"/>
    <w:pPr>
      <w:spacing w:before="120" w:after="120"/>
      <w:ind w:left="624"/>
    </w:pPr>
  </w:style>
  <w:style w:type="character" w:styleId="GevolgdeHyperlink">
    <w:name w:val="FollowedHyperlink"/>
    <w:basedOn w:val="Standaardalinea-lettertype"/>
    <w:uiPriority w:val="99"/>
    <w:semiHidden/>
    <w:unhideWhenUsed/>
    <w:rsid w:val="00014519"/>
    <w:rPr>
      <w:color w:val="800080" w:themeColor="followedHyperlink"/>
      <w:u w:val="single"/>
    </w:rPr>
  </w:style>
  <w:style w:type="paragraph" w:customStyle="1" w:styleId="RCMetagegevens">
    <w:name w:val="RC_Metagegevens"/>
    <w:basedOn w:val="Standaard"/>
    <w:rsid w:val="0096051A"/>
    <w:rPr>
      <w:sz w:val="18"/>
    </w:rPr>
  </w:style>
  <w:style w:type="paragraph" w:customStyle="1" w:styleId="RCLeerbreinprincipeLinks">
    <w:name w:val="RC_LeerbreinprincipeLinks"/>
    <w:basedOn w:val="Standaard"/>
    <w:next w:val="Standaard"/>
    <w:rsid w:val="00E94E44"/>
    <w:pPr>
      <w:spacing w:before="40" w:after="40"/>
    </w:pPr>
  </w:style>
  <w:style w:type="paragraph" w:customStyle="1" w:styleId="RCLeerbreinprincipeLegenda">
    <w:name w:val="RC_LeerbreinprincipeLegenda"/>
    <w:basedOn w:val="Standaard"/>
    <w:next w:val="Standaard"/>
    <w:rsid w:val="006F6092"/>
    <w:pPr>
      <w:tabs>
        <w:tab w:val="center" w:pos="412"/>
        <w:tab w:val="center" w:pos="1392"/>
        <w:tab w:val="center" w:pos="2371"/>
        <w:tab w:val="center" w:pos="3350"/>
        <w:tab w:val="center" w:pos="4330"/>
        <w:tab w:val="center" w:pos="5309"/>
        <w:tab w:val="center" w:pos="6289"/>
        <w:tab w:val="center" w:pos="7268"/>
        <w:tab w:val="center" w:pos="8247"/>
        <w:tab w:val="center" w:pos="9227"/>
      </w:tabs>
      <w:spacing w:before="40" w:after="40"/>
    </w:pPr>
    <w:rPr>
      <w:sz w:val="14"/>
    </w:rPr>
  </w:style>
  <w:style w:type="paragraph" w:customStyle="1" w:styleId="RCLeerbreinprincipeRechts">
    <w:name w:val="RC_LeerbreinprincipeRechts"/>
    <w:basedOn w:val="RCLeerbreinprincipeLinks"/>
    <w:rsid w:val="00E94E44"/>
    <w:pPr>
      <w:jc w:val="right"/>
    </w:pPr>
  </w:style>
  <w:style w:type="paragraph" w:customStyle="1" w:styleId="RCVaardigheidsdoel">
    <w:name w:val="RC_Vaardigheidsdoel"/>
    <w:basedOn w:val="Standaard"/>
    <w:next w:val="Standaard"/>
    <w:rsid w:val="00A912F1"/>
    <w:pPr>
      <w:tabs>
        <w:tab w:val="left" w:pos="624"/>
        <w:tab w:val="left" w:pos="1247"/>
        <w:tab w:val="left" w:pos="1871"/>
        <w:tab w:val="left" w:pos="2495"/>
        <w:tab w:val="left" w:pos="3119"/>
        <w:tab w:val="left" w:pos="3742"/>
        <w:tab w:val="left" w:pos="4366"/>
      </w:tabs>
      <w:jc w:val="center"/>
    </w:pPr>
  </w:style>
  <w:style w:type="character" w:customStyle="1" w:styleId="RCVaardigheidsdoelActief">
    <w:name w:val="RC_VaardigheidsdoelActief"/>
    <w:basedOn w:val="Standaardalinea-lettertype"/>
    <w:uiPriority w:val="1"/>
    <w:rsid w:val="00F1191E"/>
    <w:rPr>
      <w:b/>
      <w:color w:val="E30613" w:themeColor="accent1"/>
      <w:u w:val="single"/>
    </w:rPr>
  </w:style>
  <w:style w:type="character" w:customStyle="1" w:styleId="Kop2Char">
    <w:name w:val="Kop 2 Char"/>
    <w:basedOn w:val="Standaardalinea-lettertype"/>
    <w:link w:val="Kop2"/>
    <w:uiPriority w:val="9"/>
    <w:rsid w:val="00283C36"/>
    <w:rPr>
      <w:rFonts w:asciiTheme="majorHAnsi" w:eastAsiaTheme="majorEastAsia" w:hAnsiTheme="majorHAnsi" w:cstheme="majorBidi"/>
      <w:b/>
      <w:bCs/>
      <w:sz w:val="28"/>
      <w:szCs w:val="26"/>
    </w:rPr>
  </w:style>
  <w:style w:type="character" w:customStyle="1" w:styleId="Kop3Char">
    <w:name w:val="Kop 3 Char"/>
    <w:basedOn w:val="Standaardalinea-lettertype"/>
    <w:link w:val="Kop3"/>
    <w:uiPriority w:val="9"/>
    <w:rsid w:val="00283C36"/>
    <w:rPr>
      <w:rFonts w:asciiTheme="majorHAnsi" w:eastAsiaTheme="majorEastAsia" w:hAnsiTheme="majorHAnsi" w:cstheme="majorBidi"/>
      <w:b/>
      <w:bCs/>
      <w:sz w:val="28"/>
      <w:szCs w:val="24"/>
    </w:rPr>
  </w:style>
  <w:style w:type="character" w:customStyle="1" w:styleId="Kop4Char">
    <w:name w:val="Kop 4 Char"/>
    <w:basedOn w:val="Standaardalinea-lettertype"/>
    <w:link w:val="Kop4"/>
    <w:uiPriority w:val="9"/>
    <w:rsid w:val="00283C36"/>
    <w:rPr>
      <w:rFonts w:asciiTheme="majorHAnsi" w:eastAsiaTheme="majorEastAsia" w:hAnsiTheme="majorHAnsi" w:cstheme="majorBidi"/>
      <w:b/>
      <w:bCs/>
      <w:iCs/>
      <w:sz w:val="28"/>
      <w:szCs w:val="24"/>
    </w:rPr>
  </w:style>
  <w:style w:type="character" w:customStyle="1" w:styleId="Kop5Char">
    <w:name w:val="Kop 5 Char"/>
    <w:basedOn w:val="Standaardalinea-lettertype"/>
    <w:link w:val="Kop5"/>
    <w:uiPriority w:val="9"/>
    <w:rsid w:val="002E5E33"/>
    <w:rPr>
      <w:rFonts w:asciiTheme="majorHAnsi" w:eastAsiaTheme="majorEastAsia" w:hAnsiTheme="majorHAnsi" w:cstheme="majorBidi"/>
      <w:b/>
      <w:bCs/>
      <w:iCs/>
      <w:sz w:val="28"/>
      <w:szCs w:val="24"/>
    </w:rPr>
  </w:style>
  <w:style w:type="character" w:customStyle="1" w:styleId="Kop6Char">
    <w:name w:val="Kop 6 Char"/>
    <w:basedOn w:val="Standaardalinea-lettertype"/>
    <w:link w:val="Kop6"/>
    <w:uiPriority w:val="9"/>
    <w:rsid w:val="002E5E33"/>
    <w:rPr>
      <w:rFonts w:asciiTheme="majorHAnsi" w:eastAsiaTheme="majorEastAsia" w:hAnsiTheme="majorHAnsi" w:cstheme="majorBidi"/>
      <w:b/>
      <w:bCs/>
      <w:iCs/>
      <w:sz w:val="28"/>
      <w:szCs w:val="24"/>
    </w:rPr>
  </w:style>
  <w:style w:type="character" w:customStyle="1" w:styleId="Kop7Char">
    <w:name w:val="Kop 7 Char"/>
    <w:basedOn w:val="Standaardalinea-lettertype"/>
    <w:link w:val="Kop7"/>
    <w:uiPriority w:val="9"/>
    <w:rsid w:val="000D01A3"/>
    <w:rPr>
      <w:rFonts w:asciiTheme="majorHAnsi" w:eastAsiaTheme="majorEastAsia" w:hAnsiTheme="majorHAnsi" w:cstheme="majorBidi"/>
      <w:b/>
      <w:bCs/>
      <w:caps/>
      <w:sz w:val="28"/>
      <w:szCs w:val="24"/>
    </w:rPr>
  </w:style>
  <w:style w:type="character" w:customStyle="1" w:styleId="Kop8Char">
    <w:name w:val="Kop 8 Char"/>
    <w:basedOn w:val="Standaardalinea-lettertype"/>
    <w:link w:val="Kop8"/>
    <w:uiPriority w:val="9"/>
    <w:rsid w:val="00FE713C"/>
    <w:rPr>
      <w:rFonts w:asciiTheme="majorHAnsi" w:eastAsiaTheme="majorEastAsia" w:hAnsiTheme="majorHAnsi" w:cstheme="majorBidi"/>
      <w:b/>
      <w:bCs/>
      <w:sz w:val="28"/>
      <w:szCs w:val="21"/>
    </w:rPr>
  </w:style>
  <w:style w:type="character" w:customStyle="1" w:styleId="Kop9Char">
    <w:name w:val="Kop 9 Char"/>
    <w:basedOn w:val="Standaardalinea-lettertype"/>
    <w:link w:val="Kop9"/>
    <w:uiPriority w:val="9"/>
    <w:rsid w:val="002E5E33"/>
    <w:rPr>
      <w:rFonts w:asciiTheme="majorHAnsi" w:eastAsiaTheme="majorEastAsia" w:hAnsiTheme="majorHAnsi" w:cstheme="majorBidi"/>
      <w:b/>
      <w:bCs/>
      <w:iCs/>
      <w:sz w:val="28"/>
      <w:szCs w:val="21"/>
    </w:rPr>
  </w:style>
  <w:style w:type="paragraph" w:customStyle="1" w:styleId="RCTabelonderdeel">
    <w:name w:val="RC_Tabelonderdeel"/>
    <w:basedOn w:val="RCTabelkop"/>
    <w:next w:val="Geenafstand"/>
    <w:rsid w:val="004F54C8"/>
  </w:style>
  <w:style w:type="paragraph" w:styleId="Geenafstand">
    <w:name w:val="No Spacing"/>
    <w:uiPriority w:val="1"/>
    <w:rsid w:val="004F54C8"/>
    <w:pPr>
      <w:spacing w:after="0" w:line="240" w:lineRule="auto"/>
    </w:pPr>
  </w:style>
  <w:style w:type="paragraph" w:customStyle="1" w:styleId="RCLeerbreinprincipeHandmatig">
    <w:name w:val="RC_LeerbreinprincipeHandmatig"/>
    <w:basedOn w:val="RCLeerbreinprincipeLinks"/>
    <w:rsid w:val="007A0E8A"/>
  </w:style>
  <w:style w:type="paragraph" w:customStyle="1" w:styleId="Default">
    <w:name w:val="Default"/>
    <w:rsid w:val="0046632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l.wikipedia.org/wiki/Model-view-controller-model" TargetMode="External"/><Relationship Id="rId18" Type="http://schemas.openxmlformats.org/officeDocument/2006/relationships/hyperlink" Target="https://www.aspsnippets.com/Articles/ASPNet-MVC-jQuery-AJAX-and-JSON-Example.aspx" TargetMode="External"/><Relationship Id="rId26" Type="http://schemas.openxmlformats.org/officeDocument/2006/relationships/image" Target="media/image6.png"/><Relationship Id="rId39" Type="http://schemas.openxmlformats.org/officeDocument/2006/relationships/footer" Target="footer1.xml"/><Relationship Id="rId21" Type="http://schemas.openxmlformats.org/officeDocument/2006/relationships/image" Target="media/image1.png"/><Relationship Id="rId34" Type="http://schemas.openxmlformats.org/officeDocument/2006/relationships/image" Target="media/image14.png"/><Relationship Id="rId42"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docs.microsoft.com/en-us/aspnet/web-pages/overview/getting-started/introducing-razor-syntax-c" TargetMode="External"/><Relationship Id="rId20" Type="http://schemas.openxmlformats.org/officeDocument/2006/relationships/hyperlink" Target="https://msdn.microsoft.com/en-us/library/ms178581.aspx" TargetMode="External"/><Relationship Id="rId29" Type="http://schemas.openxmlformats.org/officeDocument/2006/relationships/image" Target="media/image9.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www.quora.com/What-is-the-difference-between-ASP-NET-MVC-and-ASP-NET"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footnotes" Target="footnotes.xml"/><Relationship Id="rId19" Type="http://schemas.openxmlformats.org/officeDocument/2006/relationships/hyperlink" Target="https://docs.microsoft.com/en-us/aspnet/core/mvc/views/partial" TargetMode="External"/><Relationship Id="rId31"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codeproject.com/Articles/668182/Difference-betweeen-ASP-NET-WebForms-and-ASP-NET-M"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yperlink" Target="https://en.wikipedia.org/wiki/ASP.NET" TargetMode="External"/><Relationship Id="rId17" Type="http://schemas.openxmlformats.org/officeDocument/2006/relationships/hyperlink" Target="https://docs.microsoft.com/en-us/aspnet/mvc/overview/older-versions-1/views/creating-custom-html-helpers-cs"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8.emf"/></Relationships>
</file>

<file path=word/_rels/settings.xml.rels><?xml version="1.0" encoding="UTF-8" standalone="yes"?>
<Relationships xmlns="http://schemas.openxmlformats.org/package/2006/relationships"><Relationship Id="rId1" Type="http://schemas.openxmlformats.org/officeDocument/2006/relationships/attachedTemplate" Target="file:///C:\Radius%20College\Word\Templates\VH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2D4024C9F7C48B5A99D9B41605AF3D3"/>
        <w:category>
          <w:name w:val="Algemeen"/>
          <w:gallery w:val="placeholder"/>
        </w:category>
        <w:types>
          <w:type w:val="bbPlcHdr"/>
        </w:types>
        <w:behaviors>
          <w:behavior w:val="content"/>
        </w:behaviors>
        <w:guid w:val="{00E0D5B6-D77D-4D68-9BE4-C0FE57603A89}"/>
      </w:docPartPr>
      <w:docPartBody>
        <w:p w:rsidR="00631E1D" w:rsidRDefault="00BA695E">
          <w:pPr>
            <w:pStyle w:val="22D4024C9F7C48B5A99D9B41605AF3D3"/>
          </w:pPr>
          <w:r w:rsidRPr="00954EDF">
            <w:rPr>
              <w:rStyle w:val="Tekstvantijdelijkeaanduiding"/>
            </w:rPr>
            <w:t>Titel</w:t>
          </w:r>
        </w:p>
      </w:docPartBody>
    </w:docPart>
    <w:docPart>
      <w:docPartPr>
        <w:name w:val="647BAFF16ADB489687AA70C2B6841105"/>
        <w:category>
          <w:name w:val="Algemeen"/>
          <w:gallery w:val="placeholder"/>
        </w:category>
        <w:types>
          <w:type w:val="bbPlcHdr"/>
        </w:types>
        <w:behaviors>
          <w:behavior w:val="content"/>
        </w:behaviors>
        <w:guid w:val="{4C17F547-B036-4400-B4FC-7D9B183A7E8F}"/>
      </w:docPartPr>
      <w:docPartBody>
        <w:p w:rsidR="00631E1D" w:rsidRDefault="00BA695E">
          <w:pPr>
            <w:pStyle w:val="647BAFF16ADB489687AA70C2B6841105"/>
          </w:pPr>
          <w:r w:rsidRPr="00954EDF">
            <w:rPr>
              <w:rStyle w:val="Tekstvantijdelijkeaanduiding"/>
            </w:rPr>
            <w:t>Team</w:t>
          </w:r>
        </w:p>
      </w:docPartBody>
    </w:docPart>
    <w:docPart>
      <w:docPartPr>
        <w:name w:val="1EF8F52AA2E1481DB735293D043BD418"/>
        <w:category>
          <w:name w:val="Algemeen"/>
          <w:gallery w:val="placeholder"/>
        </w:category>
        <w:types>
          <w:type w:val="bbPlcHdr"/>
        </w:types>
        <w:behaviors>
          <w:behavior w:val="content"/>
        </w:behaviors>
        <w:guid w:val="{35F89F76-94A8-4DE4-AB1C-9C2D1DA852A4}"/>
      </w:docPartPr>
      <w:docPartBody>
        <w:p w:rsidR="00631E1D" w:rsidRDefault="00BA695E">
          <w:pPr>
            <w:pStyle w:val="1EF8F52AA2E1481DB735293D043BD418"/>
          </w:pPr>
          <w:r w:rsidRPr="00954EDF">
            <w:rPr>
              <w:rStyle w:val="Tekstvantijdelijkeaanduiding"/>
            </w:rPr>
            <w:t>Leerjaar</w:t>
          </w:r>
        </w:p>
      </w:docPartBody>
    </w:docPart>
    <w:docPart>
      <w:docPartPr>
        <w:name w:val="34FDA2265C7449E4AC9173516F0A60B1"/>
        <w:category>
          <w:name w:val="Algemeen"/>
          <w:gallery w:val="placeholder"/>
        </w:category>
        <w:types>
          <w:type w:val="bbPlcHdr"/>
        </w:types>
        <w:behaviors>
          <w:behavior w:val="content"/>
        </w:behaviors>
        <w:guid w:val="{B1127557-64B8-462F-AD1D-BF0B05305687}"/>
      </w:docPartPr>
      <w:docPartBody>
        <w:p w:rsidR="00631E1D" w:rsidRDefault="00BA695E">
          <w:pPr>
            <w:pStyle w:val="34FDA2265C7449E4AC9173516F0A60B1"/>
          </w:pPr>
          <w:r w:rsidRPr="00954EDF">
            <w:rPr>
              <w:rStyle w:val="Tekstvantijdelijkeaanduiding"/>
            </w:rPr>
            <w:t>Opleiding</w:t>
          </w:r>
        </w:p>
      </w:docPartBody>
    </w:docPart>
    <w:docPart>
      <w:docPartPr>
        <w:name w:val="18946E8EA452470CBD6B0415AC5312B2"/>
        <w:category>
          <w:name w:val="Algemeen"/>
          <w:gallery w:val="placeholder"/>
        </w:category>
        <w:types>
          <w:type w:val="bbPlcHdr"/>
        </w:types>
        <w:behaviors>
          <w:behavior w:val="content"/>
        </w:behaviors>
        <w:guid w:val="{2C782CB8-C676-4F58-B0C4-C3528CC75BE9}"/>
      </w:docPartPr>
      <w:docPartBody>
        <w:p w:rsidR="00631E1D" w:rsidRDefault="00BA695E">
          <w:pPr>
            <w:pStyle w:val="18946E8EA452470CBD6B0415AC5312B2"/>
          </w:pPr>
          <w:r w:rsidRPr="00954EDF">
            <w:rPr>
              <w:rStyle w:val="Tekstvantijdelijkeaanduiding"/>
            </w:rPr>
            <w:t>Periode</w:t>
          </w:r>
        </w:p>
      </w:docPartBody>
    </w:docPart>
    <w:docPart>
      <w:docPartPr>
        <w:name w:val="46B657A3F3DD48E396C665C8C844F968"/>
        <w:category>
          <w:name w:val="Algemeen"/>
          <w:gallery w:val="placeholder"/>
        </w:category>
        <w:types>
          <w:type w:val="bbPlcHdr"/>
        </w:types>
        <w:behaviors>
          <w:behavior w:val="content"/>
        </w:behaviors>
        <w:guid w:val="{63F54899-5709-44F6-8EE5-1C4B60D56D33}"/>
      </w:docPartPr>
      <w:docPartBody>
        <w:p w:rsidR="00631E1D" w:rsidRDefault="00BA695E">
          <w:pPr>
            <w:pStyle w:val="46B657A3F3DD48E396C665C8C844F968"/>
          </w:pPr>
          <w:r w:rsidRPr="00954EDF">
            <w:rPr>
              <w:rStyle w:val="Tekstvantijdelijkeaanduiding"/>
            </w:rPr>
            <w:t>Crebo.</w:t>
          </w:r>
        </w:p>
      </w:docPartBody>
    </w:docPart>
    <w:docPart>
      <w:docPartPr>
        <w:name w:val="CF47EA646DD84C91A28B2114EDF4C97E"/>
        <w:category>
          <w:name w:val="Algemeen"/>
          <w:gallery w:val="placeholder"/>
        </w:category>
        <w:types>
          <w:type w:val="bbPlcHdr"/>
        </w:types>
        <w:behaviors>
          <w:behavior w:val="content"/>
        </w:behaviors>
        <w:guid w:val="{EFE9A3B3-6EAE-4574-BBE7-E2F65DEC86C8}"/>
      </w:docPartPr>
      <w:docPartBody>
        <w:p w:rsidR="00631E1D" w:rsidRDefault="00BA695E">
          <w:pPr>
            <w:pStyle w:val="CF47EA646DD84C91A28B2114EDF4C97E"/>
          </w:pPr>
          <w:r w:rsidRPr="00954EDF">
            <w:rPr>
              <w:rStyle w:val="Tekstvantijdelijkeaanduiding"/>
            </w:rPr>
            <w:t>Lesweek</w:t>
          </w:r>
        </w:p>
      </w:docPartBody>
    </w:docPart>
    <w:docPart>
      <w:docPartPr>
        <w:name w:val="A9385FCA3DFB420AB551DD892B805AAA"/>
        <w:category>
          <w:name w:val="Algemeen"/>
          <w:gallery w:val="placeholder"/>
        </w:category>
        <w:types>
          <w:type w:val="bbPlcHdr"/>
        </w:types>
        <w:behaviors>
          <w:behavior w:val="content"/>
        </w:behaviors>
        <w:guid w:val="{B327755F-2C10-4E8A-828B-81212AD1882F}"/>
      </w:docPartPr>
      <w:docPartBody>
        <w:p w:rsidR="00631E1D" w:rsidRDefault="00BA695E">
          <w:pPr>
            <w:pStyle w:val="A9385FCA3DFB420AB551DD892B805AAA"/>
          </w:pPr>
          <w:r w:rsidRPr="00954EDF">
            <w:rPr>
              <w:rStyle w:val="Tekstvantijdelijkeaanduiding"/>
            </w:rPr>
            <w:t>BOL/BBL</w:t>
          </w:r>
        </w:p>
      </w:docPartBody>
    </w:docPart>
    <w:docPart>
      <w:docPartPr>
        <w:name w:val="F24219D3A8E74F15AC9F006E0D9CFBD6"/>
        <w:category>
          <w:name w:val="Algemeen"/>
          <w:gallery w:val="placeholder"/>
        </w:category>
        <w:types>
          <w:type w:val="bbPlcHdr"/>
        </w:types>
        <w:behaviors>
          <w:behavior w:val="content"/>
        </w:behaviors>
        <w:guid w:val="{0A597E86-5E74-4608-BB4C-D2FADA3DB003}"/>
      </w:docPartPr>
      <w:docPartBody>
        <w:p w:rsidR="00631E1D" w:rsidRDefault="00BA695E">
          <w:pPr>
            <w:pStyle w:val="F24219D3A8E74F15AC9F006E0D9CFBD6"/>
          </w:pPr>
          <w:r w:rsidRPr="00954EDF">
            <w:rPr>
              <w:rStyle w:val="Tekstvantijdelijkeaanduiding"/>
            </w:rPr>
            <w:t>Ontwikkelaar</w:t>
          </w:r>
        </w:p>
      </w:docPartBody>
    </w:docPart>
    <w:docPart>
      <w:docPartPr>
        <w:name w:val="DF3A83D0781B4041AAE4CB5B5A999EAE"/>
        <w:category>
          <w:name w:val="Algemeen"/>
          <w:gallery w:val="placeholder"/>
        </w:category>
        <w:types>
          <w:type w:val="bbPlcHdr"/>
        </w:types>
        <w:behaviors>
          <w:behavior w:val="content"/>
        </w:behaviors>
        <w:guid w:val="{E5371CD1-E1BB-4037-A3BE-8D069F68D35D}"/>
      </w:docPartPr>
      <w:docPartBody>
        <w:p w:rsidR="00631E1D" w:rsidRDefault="00BA695E">
          <w:pPr>
            <w:pStyle w:val="DF3A83D0781B4041AAE4CB5B5A999EAE"/>
          </w:pPr>
          <w:r w:rsidRPr="00954EDF">
            <w:rPr>
              <w:rStyle w:val="Tekstvantijdelijkeaanduiding"/>
            </w:rPr>
            <w:t>Niveau</w:t>
          </w:r>
        </w:p>
      </w:docPartBody>
    </w:docPart>
    <w:docPart>
      <w:docPartPr>
        <w:name w:val="40F60392AD0246928650E51DF226915D"/>
        <w:category>
          <w:name w:val="Algemeen"/>
          <w:gallery w:val="placeholder"/>
        </w:category>
        <w:types>
          <w:type w:val="bbPlcHdr"/>
        </w:types>
        <w:behaviors>
          <w:behavior w:val="content"/>
        </w:behaviors>
        <w:guid w:val="{D47C9F0F-A315-4E38-97EE-07D0F7765FB7}"/>
      </w:docPartPr>
      <w:docPartBody>
        <w:p w:rsidR="00631E1D" w:rsidRDefault="00BA695E">
          <w:pPr>
            <w:pStyle w:val="40F60392AD0246928650E51DF226915D"/>
          </w:pPr>
          <w:r w:rsidRPr="00954EDF">
            <w:rPr>
              <w:rStyle w:val="Tekstvantijdelijkeaanduiding"/>
            </w:rPr>
            <w:t>Ontwikkeldatum</w:t>
          </w:r>
        </w:p>
      </w:docPartBody>
    </w:docPart>
    <w:docPart>
      <w:docPartPr>
        <w:name w:val="187C62182EB942A9B3C8F60C65BF0515"/>
        <w:category>
          <w:name w:val="Algemeen"/>
          <w:gallery w:val="placeholder"/>
        </w:category>
        <w:types>
          <w:type w:val="bbPlcHdr"/>
        </w:types>
        <w:behaviors>
          <w:behavior w:val="content"/>
        </w:behaviors>
        <w:guid w:val="{6848FFBE-8CC0-45F8-A3C7-9397D64EB654}"/>
      </w:docPartPr>
      <w:docPartBody>
        <w:p w:rsidR="00631E1D" w:rsidRDefault="00BA695E">
          <w:pPr>
            <w:pStyle w:val="187C62182EB942A9B3C8F60C65BF0515"/>
          </w:pPr>
          <w:r w:rsidRPr="00954EDF">
            <w:rPr>
              <w:rStyle w:val="Tekstvantijdelijkeaanduiding"/>
            </w:rPr>
            <w:t>Maak hier een keuze.</w:t>
          </w:r>
        </w:p>
      </w:docPartBody>
    </w:docPart>
    <w:docPart>
      <w:docPartPr>
        <w:name w:val="966A23E2E5534E39BF54EAA06C311A50"/>
        <w:category>
          <w:name w:val="Algemeen"/>
          <w:gallery w:val="placeholder"/>
        </w:category>
        <w:types>
          <w:type w:val="bbPlcHdr"/>
        </w:types>
        <w:behaviors>
          <w:behavior w:val="content"/>
        </w:behaviors>
        <w:guid w:val="{E855BA99-A646-47F3-BF57-17004ED97C8A}"/>
      </w:docPartPr>
      <w:docPartBody>
        <w:p w:rsidR="00631E1D" w:rsidRDefault="00BA695E">
          <w:pPr>
            <w:pStyle w:val="966A23E2E5534E39BF54EAA06C311A50"/>
          </w:pPr>
          <w:r w:rsidRPr="00954EDF">
            <w:rPr>
              <w:rStyle w:val="Tekstvantijdelijkeaanduiding"/>
            </w:rPr>
            <w:t>Vermeld hier de kerntaak (cijfer) + titel.</w:t>
          </w:r>
        </w:p>
      </w:docPartBody>
    </w:docPart>
    <w:docPart>
      <w:docPartPr>
        <w:name w:val="8544F6BB333F460B90095F0FF89293DD"/>
        <w:category>
          <w:name w:val="Algemeen"/>
          <w:gallery w:val="placeholder"/>
        </w:category>
        <w:types>
          <w:type w:val="bbPlcHdr"/>
        </w:types>
        <w:behaviors>
          <w:behavior w:val="content"/>
        </w:behaviors>
        <w:guid w:val="{ABC4D04E-DE03-4384-AF0D-528ADDA2BA99}"/>
      </w:docPartPr>
      <w:docPartBody>
        <w:p w:rsidR="00631E1D" w:rsidRDefault="00BA695E">
          <w:pPr>
            <w:pStyle w:val="8544F6BB333F460B90095F0FF89293DD"/>
          </w:pPr>
          <w:r w:rsidRPr="00954EDF">
            <w:rPr>
              <w:rStyle w:val="Tekstvantijdelijkeaanduiding"/>
            </w:rPr>
            <w:t>Vermeld hier het werkproces (cijfer) + titel.</w:t>
          </w:r>
        </w:p>
      </w:docPartBody>
    </w:docPart>
    <w:docPart>
      <w:docPartPr>
        <w:name w:val="A92F5306A5C341E48FCF96241AAB5C49"/>
        <w:category>
          <w:name w:val="Algemeen"/>
          <w:gallery w:val="placeholder"/>
        </w:category>
        <w:types>
          <w:type w:val="bbPlcHdr"/>
        </w:types>
        <w:behaviors>
          <w:behavior w:val="content"/>
        </w:behaviors>
        <w:guid w:val="{6E94A693-5549-4686-B955-50177DA52754}"/>
      </w:docPartPr>
      <w:docPartBody>
        <w:p w:rsidR="00631E1D" w:rsidRDefault="00BA695E">
          <w:pPr>
            <w:pStyle w:val="A92F5306A5C341E48FCF96241AAB5C49"/>
          </w:pPr>
          <w:r w:rsidRPr="00954EDF">
            <w:rPr>
              <w:rStyle w:val="Tekstvantijdelijkeaanduiding"/>
            </w:rPr>
            <w:t>Kruispunt</w:t>
          </w:r>
        </w:p>
      </w:docPartBody>
    </w:docPart>
    <w:docPart>
      <w:docPartPr>
        <w:name w:val="0D3FAF1D1E304298A7BF9F8C0677E448"/>
        <w:category>
          <w:name w:val="Algemeen"/>
          <w:gallery w:val="placeholder"/>
        </w:category>
        <w:types>
          <w:type w:val="bbPlcHdr"/>
        </w:types>
        <w:behaviors>
          <w:behavior w:val="content"/>
        </w:behaviors>
        <w:guid w:val="{1EC4250E-07BC-4D1F-B38B-ADBF04BC7784}"/>
      </w:docPartPr>
      <w:docPartBody>
        <w:p w:rsidR="00631E1D" w:rsidRDefault="00BA695E">
          <w:pPr>
            <w:pStyle w:val="0D3FAF1D1E304298A7BF9F8C0677E448"/>
          </w:pPr>
          <w:r w:rsidRPr="00954EDF">
            <w:rPr>
              <w:rStyle w:val="Tekstvantijdelijkeaanduiding"/>
            </w:rPr>
            <w:t>Niveau</w:t>
          </w:r>
        </w:p>
      </w:docPartBody>
    </w:docPart>
    <w:docPart>
      <w:docPartPr>
        <w:name w:val="B2E3524ACFDF4DACA266EBC149ECAD3E"/>
        <w:category>
          <w:name w:val="Algemeen"/>
          <w:gallery w:val="placeholder"/>
        </w:category>
        <w:types>
          <w:type w:val="bbPlcHdr"/>
        </w:types>
        <w:behaviors>
          <w:behavior w:val="content"/>
        </w:behaviors>
        <w:guid w:val="{0516B820-00AA-48CD-A80D-DC7B2FC08F20}"/>
      </w:docPartPr>
      <w:docPartBody>
        <w:p w:rsidR="00631E1D" w:rsidRDefault="00BA695E">
          <w:pPr>
            <w:pStyle w:val="B2E3524ACFDF4DACA266EBC149ECAD3E"/>
          </w:pPr>
          <w:r w:rsidRPr="00954EDF">
            <w:rPr>
              <w:rStyle w:val="Tekstvantijdelijkeaanduiding"/>
            </w:rPr>
            <w:t>Geef hier een vaardigheidsdoel op.</w:t>
          </w:r>
        </w:p>
      </w:docPartBody>
    </w:docPart>
    <w:docPart>
      <w:docPartPr>
        <w:name w:val="411C9C90FD9A4920BE468C2C57F6890E"/>
        <w:category>
          <w:name w:val="Algemeen"/>
          <w:gallery w:val="placeholder"/>
        </w:category>
        <w:types>
          <w:type w:val="bbPlcHdr"/>
        </w:types>
        <w:behaviors>
          <w:behavior w:val="content"/>
        </w:behaviors>
        <w:guid w:val="{124E2FA2-DBF7-42A0-8CBD-7F91F6E1EAA5}"/>
      </w:docPartPr>
      <w:docPartBody>
        <w:p w:rsidR="00631E1D" w:rsidRDefault="00BA695E">
          <w:pPr>
            <w:pStyle w:val="411C9C90FD9A4920BE468C2C57F6890E"/>
          </w:pPr>
          <w:r w:rsidRPr="00954EDF">
            <w:rPr>
              <w:rStyle w:val="Tekstvantijdelijkeaanduiding"/>
            </w:rPr>
            <w:t>Kruispunt</w:t>
          </w:r>
        </w:p>
      </w:docPartBody>
    </w:docPart>
    <w:docPart>
      <w:docPartPr>
        <w:name w:val="41783B45DB144A90A2A1EE163CF3E8C1"/>
        <w:category>
          <w:name w:val="Algemeen"/>
          <w:gallery w:val="placeholder"/>
        </w:category>
        <w:types>
          <w:type w:val="bbPlcHdr"/>
        </w:types>
        <w:behaviors>
          <w:behavior w:val="content"/>
        </w:behaviors>
        <w:guid w:val="{EC940D0C-224D-4BC6-AC23-07CE4CAB7266}"/>
      </w:docPartPr>
      <w:docPartBody>
        <w:p w:rsidR="00631E1D" w:rsidRDefault="00BA695E">
          <w:pPr>
            <w:pStyle w:val="41783B45DB144A90A2A1EE163CF3E8C1"/>
          </w:pPr>
          <w:r w:rsidRPr="00954EDF">
            <w:rPr>
              <w:rStyle w:val="Tekstvantijdelijkeaanduiding"/>
            </w:rPr>
            <w:t>Niveau</w:t>
          </w:r>
        </w:p>
      </w:docPartBody>
    </w:docPart>
    <w:docPart>
      <w:docPartPr>
        <w:name w:val="B47A8DC9066D4558BCABC1F2854369FC"/>
        <w:category>
          <w:name w:val="Algemeen"/>
          <w:gallery w:val="placeholder"/>
        </w:category>
        <w:types>
          <w:type w:val="bbPlcHdr"/>
        </w:types>
        <w:behaviors>
          <w:behavior w:val="content"/>
        </w:behaviors>
        <w:guid w:val="{E33BF265-EEC8-40FE-9838-C5A5092081AD}"/>
      </w:docPartPr>
      <w:docPartBody>
        <w:p w:rsidR="00631E1D" w:rsidRDefault="00BA695E">
          <w:pPr>
            <w:pStyle w:val="B47A8DC9066D4558BCABC1F2854369FC"/>
          </w:pPr>
          <w:r w:rsidRPr="00954EDF">
            <w:rPr>
              <w:rStyle w:val="Tekstvantijdelijkeaanduiding"/>
            </w:rPr>
            <w:t>Geef hier een vaardigheidsdoel op.</w:t>
          </w:r>
        </w:p>
      </w:docPartBody>
    </w:docPart>
    <w:docPart>
      <w:docPartPr>
        <w:name w:val="C1F0A9B1209C415589A3B0FB926AFD92"/>
        <w:category>
          <w:name w:val="Algemeen"/>
          <w:gallery w:val="placeholder"/>
        </w:category>
        <w:types>
          <w:type w:val="bbPlcHdr"/>
        </w:types>
        <w:behaviors>
          <w:behavior w:val="content"/>
        </w:behaviors>
        <w:guid w:val="{945E945E-2D18-4471-9B42-F67D24E0B8DF}"/>
      </w:docPartPr>
      <w:docPartBody>
        <w:p w:rsidR="00631E1D" w:rsidRDefault="00BA695E">
          <w:pPr>
            <w:pStyle w:val="C1F0A9B1209C415589A3B0FB926AFD92"/>
          </w:pPr>
          <w:r w:rsidRPr="00954EDF">
            <w:rPr>
              <w:rStyle w:val="Tekstvantijdelijkeaanduiding"/>
            </w:rPr>
            <w:t>Kruispunt</w:t>
          </w:r>
        </w:p>
      </w:docPartBody>
    </w:docPart>
    <w:docPart>
      <w:docPartPr>
        <w:name w:val="E76242A6644648FC9996CDCCE4FA93AB"/>
        <w:category>
          <w:name w:val="Algemeen"/>
          <w:gallery w:val="placeholder"/>
        </w:category>
        <w:types>
          <w:type w:val="bbPlcHdr"/>
        </w:types>
        <w:behaviors>
          <w:behavior w:val="content"/>
        </w:behaviors>
        <w:guid w:val="{1F7AA3E8-E009-4986-9776-12D387724FE8}"/>
      </w:docPartPr>
      <w:docPartBody>
        <w:p w:rsidR="00631E1D" w:rsidRDefault="00BA695E">
          <w:pPr>
            <w:pStyle w:val="E76242A6644648FC9996CDCCE4FA93AB"/>
          </w:pPr>
          <w:r w:rsidRPr="00954EDF">
            <w:rPr>
              <w:rStyle w:val="Tekstvantijdelijkeaanduiding"/>
            </w:rPr>
            <w:t>Niveau</w:t>
          </w:r>
        </w:p>
      </w:docPartBody>
    </w:docPart>
    <w:docPart>
      <w:docPartPr>
        <w:name w:val="78D28E1835A044B4AB34D937C4F425DA"/>
        <w:category>
          <w:name w:val="Algemeen"/>
          <w:gallery w:val="placeholder"/>
        </w:category>
        <w:types>
          <w:type w:val="bbPlcHdr"/>
        </w:types>
        <w:behaviors>
          <w:behavior w:val="content"/>
        </w:behaviors>
        <w:guid w:val="{3D1B4222-220F-48DD-8205-3BE0B1041499}"/>
      </w:docPartPr>
      <w:docPartBody>
        <w:p w:rsidR="00631E1D" w:rsidRDefault="00BA695E">
          <w:pPr>
            <w:pStyle w:val="78D28E1835A044B4AB34D937C4F425DA"/>
          </w:pPr>
          <w:r w:rsidRPr="00954EDF">
            <w:rPr>
              <w:rStyle w:val="Tekstvantijdelijkeaanduiding"/>
            </w:rPr>
            <w:t>Geef hier een vaardigheidsdoel op.</w:t>
          </w:r>
        </w:p>
      </w:docPartBody>
    </w:docPart>
    <w:docPart>
      <w:docPartPr>
        <w:name w:val="BB73EA9A441F4495ACFDCA60C6BD6A7C"/>
        <w:category>
          <w:name w:val="Algemeen"/>
          <w:gallery w:val="placeholder"/>
        </w:category>
        <w:types>
          <w:type w:val="bbPlcHdr"/>
        </w:types>
        <w:behaviors>
          <w:behavior w:val="content"/>
        </w:behaviors>
        <w:guid w:val="{06289F50-9028-4B73-A7EF-951E6C8D8D8F}"/>
      </w:docPartPr>
      <w:docPartBody>
        <w:p w:rsidR="00631E1D" w:rsidRDefault="00BA695E">
          <w:pPr>
            <w:pStyle w:val="BB73EA9A441F4495ACFDCA60C6BD6A7C"/>
          </w:pPr>
          <w:r w:rsidRPr="00954EDF">
            <w:rPr>
              <w:rStyle w:val="Tekstvantijdelijkeaanduiding"/>
            </w:rPr>
            <w:t>Kruispunt</w:t>
          </w:r>
        </w:p>
      </w:docPartBody>
    </w:docPart>
    <w:docPart>
      <w:docPartPr>
        <w:name w:val="5D20F9AB37EA4E6CBA772FDBFED67765"/>
        <w:category>
          <w:name w:val="Algemeen"/>
          <w:gallery w:val="placeholder"/>
        </w:category>
        <w:types>
          <w:type w:val="bbPlcHdr"/>
        </w:types>
        <w:behaviors>
          <w:behavior w:val="content"/>
        </w:behaviors>
        <w:guid w:val="{1E4D9BD2-EAE6-4340-B2D8-153636E11971}"/>
      </w:docPartPr>
      <w:docPartBody>
        <w:p w:rsidR="00631E1D" w:rsidRDefault="00BA695E">
          <w:pPr>
            <w:pStyle w:val="5D20F9AB37EA4E6CBA772FDBFED67765"/>
          </w:pPr>
          <w:r w:rsidRPr="00954EDF">
            <w:rPr>
              <w:rStyle w:val="Tekstvantijdelijkeaanduiding"/>
            </w:rPr>
            <w:t>Niveau</w:t>
          </w:r>
        </w:p>
      </w:docPartBody>
    </w:docPart>
    <w:docPart>
      <w:docPartPr>
        <w:name w:val="36143155D4E94EC4ABF272A97B817B18"/>
        <w:category>
          <w:name w:val="Algemeen"/>
          <w:gallery w:val="placeholder"/>
        </w:category>
        <w:types>
          <w:type w:val="bbPlcHdr"/>
        </w:types>
        <w:behaviors>
          <w:behavior w:val="content"/>
        </w:behaviors>
        <w:guid w:val="{7CB97529-9CFB-489C-AE22-9C1E63A83FDE}"/>
      </w:docPartPr>
      <w:docPartBody>
        <w:p w:rsidR="00631E1D" w:rsidRDefault="00BA695E">
          <w:pPr>
            <w:pStyle w:val="36143155D4E94EC4ABF272A97B817B18"/>
          </w:pPr>
          <w:r w:rsidRPr="00954EDF">
            <w:rPr>
              <w:rStyle w:val="Tekstvantijdelijkeaanduiding"/>
            </w:rPr>
            <w:t>Geef hier een vaardigheidsdoel op.</w:t>
          </w:r>
        </w:p>
      </w:docPartBody>
    </w:docPart>
    <w:docPart>
      <w:docPartPr>
        <w:name w:val="605536D0B937420D9364CFEAD70E3FC6"/>
        <w:category>
          <w:name w:val="Algemeen"/>
          <w:gallery w:val="placeholder"/>
        </w:category>
        <w:types>
          <w:type w:val="bbPlcHdr"/>
        </w:types>
        <w:behaviors>
          <w:behavior w:val="content"/>
        </w:behaviors>
        <w:guid w:val="{B985ABE8-B546-4653-B935-FCC519B078B1}"/>
      </w:docPartPr>
      <w:docPartBody>
        <w:p w:rsidR="00631E1D" w:rsidRDefault="00BA695E">
          <w:pPr>
            <w:pStyle w:val="605536D0B937420D9364CFEAD70E3FC6"/>
          </w:pPr>
          <w:r w:rsidRPr="00954EDF">
            <w:rPr>
              <w:rStyle w:val="Tekstvantijdelijkeaanduiding"/>
            </w:rPr>
            <w:t>Kruispunt</w:t>
          </w:r>
        </w:p>
      </w:docPartBody>
    </w:docPart>
    <w:docPart>
      <w:docPartPr>
        <w:name w:val="15B9CB32E89B4DF79DBEF0495F35CB9B"/>
        <w:category>
          <w:name w:val="Algemeen"/>
          <w:gallery w:val="placeholder"/>
        </w:category>
        <w:types>
          <w:type w:val="bbPlcHdr"/>
        </w:types>
        <w:behaviors>
          <w:behavior w:val="content"/>
        </w:behaviors>
        <w:guid w:val="{E36F305D-2E16-4FCA-AB77-D04F465E7217}"/>
      </w:docPartPr>
      <w:docPartBody>
        <w:p w:rsidR="00631E1D" w:rsidRDefault="00BA695E">
          <w:pPr>
            <w:pStyle w:val="15B9CB32E89B4DF79DBEF0495F35CB9B"/>
          </w:pPr>
          <w:r w:rsidRPr="00954EDF">
            <w:rPr>
              <w:rStyle w:val="Tekstvantijdelijkeaanduiding"/>
            </w:rPr>
            <w:t>Niveau</w:t>
          </w:r>
        </w:p>
      </w:docPartBody>
    </w:docPart>
    <w:docPart>
      <w:docPartPr>
        <w:name w:val="35C07898C3684E1D9F490FC9D40340C5"/>
        <w:category>
          <w:name w:val="Algemeen"/>
          <w:gallery w:val="placeholder"/>
        </w:category>
        <w:types>
          <w:type w:val="bbPlcHdr"/>
        </w:types>
        <w:behaviors>
          <w:behavior w:val="content"/>
        </w:behaviors>
        <w:guid w:val="{CF226D36-B600-456D-A056-C1B798A85534}"/>
      </w:docPartPr>
      <w:docPartBody>
        <w:p w:rsidR="00631E1D" w:rsidRDefault="00BA695E">
          <w:pPr>
            <w:pStyle w:val="35C07898C3684E1D9F490FC9D40340C5"/>
          </w:pPr>
          <w:r w:rsidRPr="00954EDF">
            <w:rPr>
              <w:rStyle w:val="Tekstvantijdelijkeaanduiding"/>
            </w:rPr>
            <w:t>Geef hier een vaardigheidsdoel op.</w:t>
          </w:r>
        </w:p>
      </w:docPartBody>
    </w:docPart>
    <w:docPart>
      <w:docPartPr>
        <w:name w:val="CD9C0C37229746E6B5039DA941E0AD39"/>
        <w:category>
          <w:name w:val="Algemeen"/>
          <w:gallery w:val="placeholder"/>
        </w:category>
        <w:types>
          <w:type w:val="bbPlcHdr"/>
        </w:types>
        <w:behaviors>
          <w:behavior w:val="content"/>
        </w:behaviors>
        <w:guid w:val="{3B3633CF-CD77-4098-8D89-EAE5C2D4536E}"/>
      </w:docPartPr>
      <w:docPartBody>
        <w:p w:rsidR="00631E1D" w:rsidRDefault="00BA695E">
          <w:pPr>
            <w:pStyle w:val="CD9C0C37229746E6B5039DA941E0AD39"/>
          </w:pPr>
          <w:r w:rsidRPr="00954EDF">
            <w:rPr>
              <w:rStyle w:val="Tekstvantijdelijkeaanduiding"/>
            </w:rPr>
            <w:t>Kruispunt</w:t>
          </w:r>
        </w:p>
      </w:docPartBody>
    </w:docPart>
    <w:docPart>
      <w:docPartPr>
        <w:name w:val="AE1ED80EDE31414C9A5BBF31A959D40E"/>
        <w:category>
          <w:name w:val="Algemeen"/>
          <w:gallery w:val="placeholder"/>
        </w:category>
        <w:types>
          <w:type w:val="bbPlcHdr"/>
        </w:types>
        <w:behaviors>
          <w:behavior w:val="content"/>
        </w:behaviors>
        <w:guid w:val="{DFF5E12F-B7C0-43C0-BB27-1DBE95072348}"/>
      </w:docPartPr>
      <w:docPartBody>
        <w:p w:rsidR="00631E1D" w:rsidRDefault="00BA695E">
          <w:pPr>
            <w:pStyle w:val="AE1ED80EDE31414C9A5BBF31A959D40E"/>
          </w:pPr>
          <w:r w:rsidRPr="00954EDF">
            <w:rPr>
              <w:rStyle w:val="Tekstvantijdelijkeaanduiding"/>
            </w:rPr>
            <w:t>Niveau</w:t>
          </w:r>
        </w:p>
      </w:docPartBody>
    </w:docPart>
    <w:docPart>
      <w:docPartPr>
        <w:name w:val="FC7258C01093413F9D44CCC65A3CF7F4"/>
        <w:category>
          <w:name w:val="Algemeen"/>
          <w:gallery w:val="placeholder"/>
        </w:category>
        <w:types>
          <w:type w:val="bbPlcHdr"/>
        </w:types>
        <w:behaviors>
          <w:behavior w:val="content"/>
        </w:behaviors>
        <w:guid w:val="{CBCC4A3E-7ED3-47ED-BDB7-A393C4FD1D88}"/>
      </w:docPartPr>
      <w:docPartBody>
        <w:p w:rsidR="00631E1D" w:rsidRDefault="00BA695E">
          <w:pPr>
            <w:pStyle w:val="FC7258C01093413F9D44CCC65A3CF7F4"/>
          </w:pPr>
          <w:r w:rsidRPr="00954EDF">
            <w:rPr>
              <w:rStyle w:val="Tekstvantijdelijkeaanduiding"/>
            </w:rPr>
            <w:t>Geef hier een vaardigheidsdoel op.</w:t>
          </w:r>
        </w:p>
      </w:docPartBody>
    </w:docPart>
    <w:docPart>
      <w:docPartPr>
        <w:name w:val="7769356E0F07404EA82B545B0A53001E"/>
        <w:category>
          <w:name w:val="Algemeen"/>
          <w:gallery w:val="placeholder"/>
        </w:category>
        <w:types>
          <w:type w:val="bbPlcHdr"/>
        </w:types>
        <w:behaviors>
          <w:behavior w:val="content"/>
        </w:behaviors>
        <w:guid w:val="{8E03E990-B6A7-4678-8997-1F10BAE87961}"/>
      </w:docPartPr>
      <w:docPartBody>
        <w:p w:rsidR="00631E1D" w:rsidRDefault="00BA695E">
          <w:pPr>
            <w:pStyle w:val="7769356E0F07404EA82B545B0A53001E"/>
          </w:pPr>
          <w:r w:rsidRPr="00954EDF">
            <w:rPr>
              <w:rStyle w:val="Tekstvantijdelijkeaanduiding"/>
            </w:rPr>
            <w:t>Kruispunt</w:t>
          </w:r>
        </w:p>
      </w:docPartBody>
    </w:docPart>
    <w:docPart>
      <w:docPartPr>
        <w:name w:val="4C3933738E754AF793D9FAE9BA507916"/>
        <w:category>
          <w:name w:val="Algemeen"/>
          <w:gallery w:val="placeholder"/>
        </w:category>
        <w:types>
          <w:type w:val="bbPlcHdr"/>
        </w:types>
        <w:behaviors>
          <w:behavior w:val="content"/>
        </w:behaviors>
        <w:guid w:val="{C68EE76B-B758-423B-9483-0D8DE8E357A9}"/>
      </w:docPartPr>
      <w:docPartBody>
        <w:p w:rsidR="00631E1D" w:rsidRDefault="00BA695E">
          <w:pPr>
            <w:pStyle w:val="4C3933738E754AF793D9FAE9BA507916"/>
          </w:pPr>
          <w:r w:rsidRPr="00954EDF">
            <w:rPr>
              <w:rStyle w:val="Tekstvantijdelijkeaanduiding"/>
            </w:rPr>
            <w:t>Niveau</w:t>
          </w:r>
        </w:p>
      </w:docPartBody>
    </w:docPart>
    <w:docPart>
      <w:docPartPr>
        <w:name w:val="3D44719FC64C47EE9E777496992043EE"/>
        <w:category>
          <w:name w:val="Algemeen"/>
          <w:gallery w:val="placeholder"/>
        </w:category>
        <w:types>
          <w:type w:val="bbPlcHdr"/>
        </w:types>
        <w:behaviors>
          <w:behavior w:val="content"/>
        </w:behaviors>
        <w:guid w:val="{3A2A6F73-1C6A-433D-BC90-5ACD00886EC8}"/>
      </w:docPartPr>
      <w:docPartBody>
        <w:p w:rsidR="00631E1D" w:rsidRDefault="00BA695E">
          <w:pPr>
            <w:pStyle w:val="3D44719FC64C47EE9E777496992043EE"/>
          </w:pPr>
          <w:r w:rsidRPr="00954EDF">
            <w:rPr>
              <w:rStyle w:val="Tekstvantijdelijkeaanduiding"/>
            </w:rPr>
            <w:t>Geef hier een vaardigheidsdoel op.</w:t>
          </w:r>
        </w:p>
      </w:docPartBody>
    </w:docPart>
    <w:docPart>
      <w:docPartPr>
        <w:name w:val="902EE1F9AD05467185758AED4DEA53CD"/>
        <w:category>
          <w:name w:val="Algemeen"/>
          <w:gallery w:val="placeholder"/>
        </w:category>
        <w:types>
          <w:type w:val="bbPlcHdr"/>
        </w:types>
        <w:behaviors>
          <w:behavior w:val="content"/>
        </w:behaviors>
        <w:guid w:val="{51F83986-F999-44AC-ABCD-E2F59B302407}"/>
      </w:docPartPr>
      <w:docPartBody>
        <w:p w:rsidR="00631E1D" w:rsidRDefault="00BA695E">
          <w:pPr>
            <w:pStyle w:val="902EE1F9AD05467185758AED4DEA53CD"/>
          </w:pPr>
          <w:r w:rsidRPr="00954EDF">
            <w:rPr>
              <w:rStyle w:val="Tekstvantijdelijkeaanduiding"/>
            </w:rPr>
            <w:t>Kruispunt</w:t>
          </w:r>
        </w:p>
      </w:docPartBody>
    </w:docPart>
    <w:docPart>
      <w:docPartPr>
        <w:name w:val="CEA1B7161F1E42BA9970310C52B0557E"/>
        <w:category>
          <w:name w:val="Algemeen"/>
          <w:gallery w:val="placeholder"/>
        </w:category>
        <w:types>
          <w:type w:val="bbPlcHdr"/>
        </w:types>
        <w:behaviors>
          <w:behavior w:val="content"/>
        </w:behaviors>
        <w:guid w:val="{4D95C680-2B1E-4741-893A-C90FACCB710F}"/>
      </w:docPartPr>
      <w:docPartBody>
        <w:p w:rsidR="00631E1D" w:rsidRDefault="00BA695E">
          <w:pPr>
            <w:pStyle w:val="CEA1B7161F1E42BA9970310C52B0557E"/>
          </w:pPr>
          <w:r w:rsidRPr="00954EDF">
            <w:rPr>
              <w:rStyle w:val="Tekstvantijdelijkeaanduiding"/>
            </w:rPr>
            <w:t>Niveau</w:t>
          </w:r>
        </w:p>
      </w:docPartBody>
    </w:docPart>
    <w:docPart>
      <w:docPartPr>
        <w:name w:val="32C6EA08FC0E4EB2BE51452C62ACAE19"/>
        <w:category>
          <w:name w:val="Algemeen"/>
          <w:gallery w:val="placeholder"/>
        </w:category>
        <w:types>
          <w:type w:val="bbPlcHdr"/>
        </w:types>
        <w:behaviors>
          <w:behavior w:val="content"/>
        </w:behaviors>
        <w:guid w:val="{86622D82-A16F-4205-940D-4BBAD4D70AFE}"/>
      </w:docPartPr>
      <w:docPartBody>
        <w:p w:rsidR="00631E1D" w:rsidRDefault="00BA695E">
          <w:pPr>
            <w:pStyle w:val="32C6EA08FC0E4EB2BE51452C62ACAE19"/>
          </w:pPr>
          <w:r w:rsidRPr="00954EDF">
            <w:rPr>
              <w:rStyle w:val="Tekstvantijdelijkeaanduiding"/>
            </w:rPr>
            <w:t>Geef hier een vaardigheidsdoel op.</w:t>
          </w:r>
        </w:p>
      </w:docPartBody>
    </w:docPart>
    <w:docPart>
      <w:docPartPr>
        <w:name w:val="4734B4C00FF740679D4A8B5CCBCC5AAD"/>
        <w:category>
          <w:name w:val="Algemeen"/>
          <w:gallery w:val="placeholder"/>
        </w:category>
        <w:types>
          <w:type w:val="bbPlcHdr"/>
        </w:types>
        <w:behaviors>
          <w:behavior w:val="content"/>
        </w:behaviors>
        <w:guid w:val="{E5344141-FC66-413B-B602-AE05D2F49634}"/>
      </w:docPartPr>
      <w:docPartBody>
        <w:p w:rsidR="00631E1D" w:rsidRDefault="00BA695E">
          <w:pPr>
            <w:pStyle w:val="4734B4C00FF740679D4A8B5CCBCC5AAD"/>
          </w:pPr>
          <w:r w:rsidRPr="00954EDF">
            <w:rPr>
              <w:color w:val="808080"/>
            </w:rPr>
            <w:t>Maak hier een keuze</w:t>
          </w:r>
        </w:p>
      </w:docPartBody>
    </w:docPart>
    <w:docPart>
      <w:docPartPr>
        <w:name w:val="855C7B646CB643B0BCEC5384899A5825"/>
        <w:category>
          <w:name w:val="Algemeen"/>
          <w:gallery w:val="placeholder"/>
        </w:category>
        <w:types>
          <w:type w:val="bbPlcHdr"/>
        </w:types>
        <w:behaviors>
          <w:behavior w:val="content"/>
        </w:behaviors>
        <w:guid w:val="{5BFC7DFD-5027-4B9F-B062-CBA7614E4E39}"/>
      </w:docPartPr>
      <w:docPartBody>
        <w:p w:rsidR="00631E1D" w:rsidRDefault="00BA695E">
          <w:pPr>
            <w:pStyle w:val="855C7B646CB643B0BCEC5384899A5825"/>
          </w:pPr>
          <w:r w:rsidRPr="00954EDF">
            <w:rPr>
              <w:color w:val="808080"/>
            </w:rPr>
            <w:t>Maak hier een keuze</w:t>
          </w:r>
        </w:p>
      </w:docPartBody>
    </w:docPart>
    <w:docPart>
      <w:docPartPr>
        <w:name w:val="E3508F36C3C747BD9D02C3E6F18FD1C7"/>
        <w:category>
          <w:name w:val="Algemeen"/>
          <w:gallery w:val="placeholder"/>
        </w:category>
        <w:types>
          <w:type w:val="bbPlcHdr"/>
        </w:types>
        <w:behaviors>
          <w:behavior w:val="content"/>
        </w:behaviors>
        <w:guid w:val="{F6691EF0-2113-4B36-8550-07E83BCB2C53}"/>
      </w:docPartPr>
      <w:docPartBody>
        <w:p w:rsidR="00631E1D" w:rsidRDefault="00BA695E">
          <w:pPr>
            <w:pStyle w:val="E3508F36C3C747BD9D02C3E6F18FD1C7"/>
          </w:pPr>
          <w:r w:rsidRPr="00954EDF">
            <w:rPr>
              <w:color w:val="808080"/>
            </w:rPr>
            <w:t>Maak hier een keuze</w:t>
          </w:r>
        </w:p>
      </w:docPartBody>
    </w:docPart>
    <w:docPart>
      <w:docPartPr>
        <w:name w:val="FCA4CF1613E544FD8144CF5991972D86"/>
        <w:category>
          <w:name w:val="Algemeen"/>
          <w:gallery w:val="placeholder"/>
        </w:category>
        <w:types>
          <w:type w:val="bbPlcHdr"/>
        </w:types>
        <w:behaviors>
          <w:behavior w:val="content"/>
        </w:behaviors>
        <w:guid w:val="{FE77C163-B30F-40E8-8CF0-11798B747E67}"/>
      </w:docPartPr>
      <w:docPartBody>
        <w:p w:rsidR="00631E1D" w:rsidRDefault="00BA695E">
          <w:pPr>
            <w:pStyle w:val="FCA4CF1613E544FD8144CF5991972D86"/>
          </w:pPr>
          <w:r w:rsidRPr="00954EDF">
            <w:rPr>
              <w:color w:val="808080"/>
            </w:rPr>
            <w:t>Maak hier een keuze</w:t>
          </w:r>
        </w:p>
      </w:docPartBody>
    </w:docPart>
    <w:docPart>
      <w:docPartPr>
        <w:name w:val="AD82856C4F9749AF9099B61DC3F9C814"/>
        <w:category>
          <w:name w:val="Algemeen"/>
          <w:gallery w:val="placeholder"/>
        </w:category>
        <w:types>
          <w:type w:val="bbPlcHdr"/>
        </w:types>
        <w:behaviors>
          <w:behavior w:val="content"/>
        </w:behaviors>
        <w:guid w:val="{8983A09A-BE2E-4593-A34C-752F80EBA81C}"/>
      </w:docPartPr>
      <w:docPartBody>
        <w:p w:rsidR="00631E1D" w:rsidRDefault="00BA695E">
          <w:pPr>
            <w:pStyle w:val="AD82856C4F9749AF9099B61DC3F9C814"/>
          </w:pPr>
          <w:r w:rsidRPr="00954EDF">
            <w:rPr>
              <w:color w:val="808080"/>
            </w:rPr>
            <w:t>Maak hier een keuze</w:t>
          </w:r>
        </w:p>
      </w:docPartBody>
    </w:docPart>
    <w:docPart>
      <w:docPartPr>
        <w:name w:val="C3FDE08D795040C3A915CC7CAB3D7767"/>
        <w:category>
          <w:name w:val="Algemeen"/>
          <w:gallery w:val="placeholder"/>
        </w:category>
        <w:types>
          <w:type w:val="bbPlcHdr"/>
        </w:types>
        <w:behaviors>
          <w:behavior w:val="content"/>
        </w:behaviors>
        <w:guid w:val="{AEB8AD68-D66F-4F19-9513-00DD1AD8FEC8}"/>
      </w:docPartPr>
      <w:docPartBody>
        <w:p w:rsidR="00631E1D" w:rsidRDefault="00BA695E">
          <w:pPr>
            <w:pStyle w:val="C3FDE08D795040C3A915CC7CAB3D7767"/>
          </w:pPr>
          <w:r w:rsidRPr="00954EDF">
            <w:rPr>
              <w:color w:val="808080"/>
            </w:rPr>
            <w:t>Maak hier een keuze</w:t>
          </w:r>
        </w:p>
      </w:docPartBody>
    </w:docPart>
    <w:docPart>
      <w:docPartPr>
        <w:name w:val="F96DA35C081048E7A77D8B652E382C89"/>
        <w:category>
          <w:name w:val="Algemeen"/>
          <w:gallery w:val="placeholder"/>
        </w:category>
        <w:types>
          <w:type w:val="bbPlcHdr"/>
        </w:types>
        <w:behaviors>
          <w:behavior w:val="content"/>
        </w:behaviors>
        <w:guid w:val="{0B1BE1F2-4B33-43CA-9B81-4376CF0D4201}"/>
      </w:docPartPr>
      <w:docPartBody>
        <w:p w:rsidR="00631E1D" w:rsidRDefault="00BA695E">
          <w:pPr>
            <w:pStyle w:val="F96DA35C081048E7A77D8B652E382C89"/>
          </w:pPr>
          <w:r w:rsidRPr="000707CF">
            <w:rPr>
              <w:rStyle w:val="Tekstvantijdelijkeaanduiding"/>
            </w:rPr>
            <w:t>Vul hier tekst in of niet van toepassing</w:t>
          </w:r>
        </w:p>
      </w:docPartBody>
    </w:docPart>
    <w:docPart>
      <w:docPartPr>
        <w:name w:val="E803766C05F345FAB5BCCB06F05CDF04"/>
        <w:category>
          <w:name w:val="Algemeen"/>
          <w:gallery w:val="placeholder"/>
        </w:category>
        <w:types>
          <w:type w:val="bbPlcHdr"/>
        </w:types>
        <w:behaviors>
          <w:behavior w:val="content"/>
        </w:behaviors>
        <w:guid w:val="{CA770A9E-860B-4F61-B84D-334CC66C2D52}"/>
      </w:docPartPr>
      <w:docPartBody>
        <w:p w:rsidR="00631E1D" w:rsidRDefault="00BA695E">
          <w:pPr>
            <w:pStyle w:val="E803766C05F345FAB5BCCB06F05CDF04"/>
          </w:pPr>
          <w:r w:rsidRPr="00954EDF">
            <w:rPr>
              <w:color w:val="808080"/>
            </w:rPr>
            <w:t>Maak hier een keuze</w:t>
          </w:r>
        </w:p>
      </w:docPartBody>
    </w:docPart>
    <w:docPart>
      <w:docPartPr>
        <w:name w:val="B53E9A3A7F594458885686E32D774EB0"/>
        <w:category>
          <w:name w:val="Algemeen"/>
          <w:gallery w:val="placeholder"/>
        </w:category>
        <w:types>
          <w:type w:val="bbPlcHdr"/>
        </w:types>
        <w:behaviors>
          <w:behavior w:val="content"/>
        </w:behaviors>
        <w:guid w:val="{C792A6A4-968D-4F13-9EB8-53DAF8AB8A4F}"/>
      </w:docPartPr>
      <w:docPartBody>
        <w:p w:rsidR="00631E1D" w:rsidRDefault="00BA695E">
          <w:pPr>
            <w:pStyle w:val="B53E9A3A7F594458885686E32D774EB0"/>
          </w:pPr>
          <w:r w:rsidRPr="00954EDF">
            <w:rPr>
              <w:rStyle w:val="Tekstvantijdelijkeaanduiding"/>
            </w:rPr>
            <w:t>Omschrijving</w:t>
          </w:r>
        </w:p>
      </w:docPartBody>
    </w:docPart>
    <w:docPart>
      <w:docPartPr>
        <w:name w:val="3B3AA470B95A4001AEBD442B2D13CF2C"/>
        <w:category>
          <w:name w:val="Algemeen"/>
          <w:gallery w:val="placeholder"/>
        </w:category>
        <w:types>
          <w:type w:val="bbPlcHdr"/>
        </w:types>
        <w:behaviors>
          <w:behavior w:val="content"/>
        </w:behaviors>
        <w:guid w:val="{8E4C1710-A628-4C7A-81C1-E84F10C0DEFB}"/>
      </w:docPartPr>
      <w:docPartBody>
        <w:p w:rsidR="00631E1D" w:rsidRDefault="00BA695E">
          <w:pPr>
            <w:pStyle w:val="3B3AA470B95A4001AEBD442B2D13CF2C"/>
          </w:pPr>
          <w:r w:rsidRPr="00954EDF">
            <w:rPr>
              <w:rStyle w:val="Tekstvantijdelijkeaanduiding"/>
            </w:rPr>
            <w:t>Kruispunt</w:t>
          </w:r>
        </w:p>
      </w:docPartBody>
    </w:docPart>
    <w:docPart>
      <w:docPartPr>
        <w:name w:val="BB8C88A4A1B3456E916C8F3BD9C2BBE9"/>
        <w:category>
          <w:name w:val="Algemeen"/>
          <w:gallery w:val="placeholder"/>
        </w:category>
        <w:types>
          <w:type w:val="bbPlcHdr"/>
        </w:types>
        <w:behaviors>
          <w:behavior w:val="content"/>
        </w:behaviors>
        <w:guid w:val="{4D3BF8FA-9A20-4691-B900-CA6EFA73AB90}"/>
      </w:docPartPr>
      <w:docPartBody>
        <w:p w:rsidR="00631E1D" w:rsidRDefault="00BA695E">
          <w:pPr>
            <w:pStyle w:val="BB8C88A4A1B3456E916C8F3BD9C2BBE9"/>
          </w:pPr>
          <w:r w:rsidRPr="00954EDF">
            <w:rPr>
              <w:rStyle w:val="Tekstvantijdelijkeaanduiding"/>
            </w:rPr>
            <w:t>Niveau</w:t>
          </w:r>
        </w:p>
      </w:docPartBody>
    </w:docPart>
    <w:docPart>
      <w:docPartPr>
        <w:name w:val="0778417B0BD84C94B30D2F9211300BDE"/>
        <w:category>
          <w:name w:val="Algemeen"/>
          <w:gallery w:val="placeholder"/>
        </w:category>
        <w:types>
          <w:type w:val="bbPlcHdr"/>
        </w:types>
        <w:behaviors>
          <w:behavior w:val="content"/>
        </w:behaviors>
        <w:guid w:val="{B0ABBA7A-485E-4E78-8986-19AD7E430373}"/>
      </w:docPartPr>
      <w:docPartBody>
        <w:p w:rsidR="00631E1D" w:rsidRDefault="00BA695E">
          <w:pPr>
            <w:pStyle w:val="0778417B0BD84C94B30D2F9211300BDE"/>
          </w:pPr>
          <w:r w:rsidRPr="00954EDF">
            <w:rPr>
              <w:rStyle w:val="Tekstvantijdelijkeaanduiding"/>
            </w:rPr>
            <w:t>Geef hier een vaardigheidsdoel op.</w:t>
          </w:r>
        </w:p>
      </w:docPartBody>
    </w:docPart>
    <w:docPart>
      <w:docPartPr>
        <w:name w:val="39FEF224AB5E47DBB03399BFAEFDD03D"/>
        <w:category>
          <w:name w:val="Algemeen"/>
          <w:gallery w:val="placeholder"/>
        </w:category>
        <w:types>
          <w:type w:val="bbPlcHdr"/>
        </w:types>
        <w:behaviors>
          <w:behavior w:val="content"/>
        </w:behaviors>
        <w:guid w:val="{DBA67D7E-3C0F-40F8-B39A-6542DCA8D548}"/>
      </w:docPartPr>
      <w:docPartBody>
        <w:p w:rsidR="00631E1D" w:rsidRDefault="00BA695E">
          <w:pPr>
            <w:pStyle w:val="39FEF224AB5E47DBB03399BFAEFDD03D"/>
          </w:pPr>
          <w:r w:rsidRPr="00954EDF">
            <w:rPr>
              <w:rStyle w:val="Tekstvantijdelijkeaanduiding"/>
            </w:rPr>
            <w:t>Kruispunt</w:t>
          </w:r>
        </w:p>
      </w:docPartBody>
    </w:docPart>
    <w:docPart>
      <w:docPartPr>
        <w:name w:val="14631E6B6F0845BFBC5970965419DE19"/>
        <w:category>
          <w:name w:val="Algemeen"/>
          <w:gallery w:val="placeholder"/>
        </w:category>
        <w:types>
          <w:type w:val="bbPlcHdr"/>
        </w:types>
        <w:behaviors>
          <w:behavior w:val="content"/>
        </w:behaviors>
        <w:guid w:val="{5D0653BC-2FAA-45DE-A76F-A78D1D927F39}"/>
      </w:docPartPr>
      <w:docPartBody>
        <w:p w:rsidR="00631E1D" w:rsidRDefault="00BA695E">
          <w:pPr>
            <w:pStyle w:val="14631E6B6F0845BFBC5970965419DE19"/>
          </w:pPr>
          <w:r w:rsidRPr="00954EDF">
            <w:rPr>
              <w:rStyle w:val="Tekstvantijdelijkeaanduiding"/>
            </w:rPr>
            <w:t>Niveau</w:t>
          </w:r>
        </w:p>
      </w:docPartBody>
    </w:docPart>
    <w:docPart>
      <w:docPartPr>
        <w:name w:val="A4A80907716A4718BBA43F58D59CA75C"/>
        <w:category>
          <w:name w:val="Algemeen"/>
          <w:gallery w:val="placeholder"/>
        </w:category>
        <w:types>
          <w:type w:val="bbPlcHdr"/>
        </w:types>
        <w:behaviors>
          <w:behavior w:val="content"/>
        </w:behaviors>
        <w:guid w:val="{51996850-152D-46C8-9450-97330DE4B6CE}"/>
      </w:docPartPr>
      <w:docPartBody>
        <w:p w:rsidR="00631E1D" w:rsidRDefault="00BA695E">
          <w:pPr>
            <w:pStyle w:val="A4A80907716A4718BBA43F58D59CA75C"/>
          </w:pPr>
          <w:r w:rsidRPr="00954EDF">
            <w:rPr>
              <w:rStyle w:val="Tekstvantijdelijkeaanduiding"/>
            </w:rPr>
            <w:t>Geef hier een vaardigheidsdoel op.</w:t>
          </w:r>
        </w:p>
      </w:docPartBody>
    </w:docPart>
    <w:docPart>
      <w:docPartPr>
        <w:name w:val="2C87757D1B4D47618BB4913F2F216F61"/>
        <w:category>
          <w:name w:val="Algemeen"/>
          <w:gallery w:val="placeholder"/>
        </w:category>
        <w:types>
          <w:type w:val="bbPlcHdr"/>
        </w:types>
        <w:behaviors>
          <w:behavior w:val="content"/>
        </w:behaviors>
        <w:guid w:val="{F26BC227-3D1D-42C7-BFCC-BB6D7159F0B3}"/>
      </w:docPartPr>
      <w:docPartBody>
        <w:p w:rsidR="00631E1D" w:rsidRDefault="00BA695E">
          <w:pPr>
            <w:pStyle w:val="2C87757D1B4D47618BB4913F2F216F61"/>
          </w:pPr>
          <w:r w:rsidRPr="00954EDF">
            <w:rPr>
              <w:rStyle w:val="Tekstvantijdelijkeaanduiding"/>
            </w:rPr>
            <w:t>Kruispunt</w:t>
          </w:r>
        </w:p>
      </w:docPartBody>
    </w:docPart>
    <w:docPart>
      <w:docPartPr>
        <w:name w:val="94BF0A309DA24EEDA40B44F2B655B8D2"/>
        <w:category>
          <w:name w:val="Algemeen"/>
          <w:gallery w:val="placeholder"/>
        </w:category>
        <w:types>
          <w:type w:val="bbPlcHdr"/>
        </w:types>
        <w:behaviors>
          <w:behavior w:val="content"/>
        </w:behaviors>
        <w:guid w:val="{43DB0BA2-AE76-45B7-BFFE-8D217508C697}"/>
      </w:docPartPr>
      <w:docPartBody>
        <w:p w:rsidR="00631E1D" w:rsidRDefault="00BA695E">
          <w:pPr>
            <w:pStyle w:val="94BF0A309DA24EEDA40B44F2B655B8D2"/>
          </w:pPr>
          <w:r w:rsidRPr="00954EDF">
            <w:rPr>
              <w:rStyle w:val="Tekstvantijdelijkeaanduiding"/>
            </w:rPr>
            <w:t>Niveau</w:t>
          </w:r>
        </w:p>
      </w:docPartBody>
    </w:docPart>
    <w:docPart>
      <w:docPartPr>
        <w:name w:val="54FB45242FEB4E2CBD1849F82FF7B872"/>
        <w:category>
          <w:name w:val="Algemeen"/>
          <w:gallery w:val="placeholder"/>
        </w:category>
        <w:types>
          <w:type w:val="bbPlcHdr"/>
        </w:types>
        <w:behaviors>
          <w:behavior w:val="content"/>
        </w:behaviors>
        <w:guid w:val="{0BE84A3E-E6A5-4700-A27F-4D7E7EAB0F40}"/>
      </w:docPartPr>
      <w:docPartBody>
        <w:p w:rsidR="00631E1D" w:rsidRDefault="00BA695E">
          <w:pPr>
            <w:pStyle w:val="54FB45242FEB4E2CBD1849F82FF7B872"/>
          </w:pPr>
          <w:r w:rsidRPr="00954EDF">
            <w:rPr>
              <w:rStyle w:val="Tekstvantijdelijkeaanduiding"/>
            </w:rPr>
            <w:t>Geef hier een vaardigheidsdoel op.</w:t>
          </w:r>
        </w:p>
      </w:docPartBody>
    </w:docPart>
    <w:docPart>
      <w:docPartPr>
        <w:name w:val="2B19BA27C2194B3DB610FF6B1ACEDE43"/>
        <w:category>
          <w:name w:val="Algemeen"/>
          <w:gallery w:val="placeholder"/>
        </w:category>
        <w:types>
          <w:type w:val="bbPlcHdr"/>
        </w:types>
        <w:behaviors>
          <w:behavior w:val="content"/>
        </w:behaviors>
        <w:guid w:val="{978ED9DE-2F0F-41A1-85E9-F559B4E21634}"/>
      </w:docPartPr>
      <w:docPartBody>
        <w:p w:rsidR="00631E1D" w:rsidRDefault="00BA695E">
          <w:pPr>
            <w:pStyle w:val="2B19BA27C2194B3DB610FF6B1ACEDE43"/>
          </w:pPr>
          <w:r w:rsidRPr="00954EDF">
            <w:rPr>
              <w:rStyle w:val="Tekstvantijdelijkeaanduiding"/>
            </w:rPr>
            <w:t>Kruispunt</w:t>
          </w:r>
        </w:p>
      </w:docPartBody>
    </w:docPart>
    <w:docPart>
      <w:docPartPr>
        <w:name w:val="D51F48967930446D9FFE496065B06F89"/>
        <w:category>
          <w:name w:val="Algemeen"/>
          <w:gallery w:val="placeholder"/>
        </w:category>
        <w:types>
          <w:type w:val="bbPlcHdr"/>
        </w:types>
        <w:behaviors>
          <w:behavior w:val="content"/>
        </w:behaviors>
        <w:guid w:val="{06B06442-A502-46B5-AC00-9ACD66C9F02F}"/>
      </w:docPartPr>
      <w:docPartBody>
        <w:p w:rsidR="00631E1D" w:rsidRDefault="00BA695E">
          <w:pPr>
            <w:pStyle w:val="D51F48967930446D9FFE496065B06F89"/>
          </w:pPr>
          <w:r w:rsidRPr="00954EDF">
            <w:rPr>
              <w:rStyle w:val="Tekstvantijdelijkeaanduiding"/>
            </w:rPr>
            <w:t>Niveau</w:t>
          </w:r>
        </w:p>
      </w:docPartBody>
    </w:docPart>
    <w:docPart>
      <w:docPartPr>
        <w:name w:val="3DA4A9871B4B4AA2B13EFD3652081314"/>
        <w:category>
          <w:name w:val="Algemeen"/>
          <w:gallery w:val="placeholder"/>
        </w:category>
        <w:types>
          <w:type w:val="bbPlcHdr"/>
        </w:types>
        <w:behaviors>
          <w:behavior w:val="content"/>
        </w:behaviors>
        <w:guid w:val="{0E6B6AAA-8B41-40E9-B23C-55329F177A5C}"/>
      </w:docPartPr>
      <w:docPartBody>
        <w:p w:rsidR="00631E1D" w:rsidRDefault="00BA695E">
          <w:pPr>
            <w:pStyle w:val="3DA4A9871B4B4AA2B13EFD3652081314"/>
          </w:pPr>
          <w:r w:rsidRPr="00954EDF">
            <w:rPr>
              <w:rStyle w:val="Tekstvantijdelijkeaanduiding"/>
            </w:rPr>
            <w:t>Geef hier een vaardigheidsdoel op.</w:t>
          </w:r>
        </w:p>
      </w:docPartBody>
    </w:docPart>
    <w:docPart>
      <w:docPartPr>
        <w:name w:val="9BDD55E03693419D94BDDC7D004EDFAD"/>
        <w:category>
          <w:name w:val="Algemeen"/>
          <w:gallery w:val="placeholder"/>
        </w:category>
        <w:types>
          <w:type w:val="bbPlcHdr"/>
        </w:types>
        <w:behaviors>
          <w:behavior w:val="content"/>
        </w:behaviors>
        <w:guid w:val="{0A672292-1333-4C9F-B46F-56E6263A0F93}"/>
      </w:docPartPr>
      <w:docPartBody>
        <w:p w:rsidR="00631E1D" w:rsidRDefault="00BA695E">
          <w:pPr>
            <w:pStyle w:val="9BDD55E03693419D94BDDC7D004EDFAD"/>
          </w:pPr>
          <w:r w:rsidRPr="00954EDF">
            <w:rPr>
              <w:rStyle w:val="Tekstvantijdelijkeaanduiding"/>
            </w:rPr>
            <w:t>Kruispunt</w:t>
          </w:r>
        </w:p>
      </w:docPartBody>
    </w:docPart>
    <w:docPart>
      <w:docPartPr>
        <w:name w:val="DCA42FD9155F444A8085FE902E2008CC"/>
        <w:category>
          <w:name w:val="Algemeen"/>
          <w:gallery w:val="placeholder"/>
        </w:category>
        <w:types>
          <w:type w:val="bbPlcHdr"/>
        </w:types>
        <w:behaviors>
          <w:behavior w:val="content"/>
        </w:behaviors>
        <w:guid w:val="{5E81AA24-00B5-4CF3-AB5E-5CFCB69BDD73}"/>
      </w:docPartPr>
      <w:docPartBody>
        <w:p w:rsidR="00631E1D" w:rsidRDefault="00BA695E">
          <w:pPr>
            <w:pStyle w:val="DCA42FD9155F444A8085FE902E2008CC"/>
          </w:pPr>
          <w:r w:rsidRPr="00954EDF">
            <w:rPr>
              <w:rStyle w:val="Tekstvantijdelijkeaanduiding"/>
            </w:rPr>
            <w:t>Niveau</w:t>
          </w:r>
        </w:p>
      </w:docPartBody>
    </w:docPart>
    <w:docPart>
      <w:docPartPr>
        <w:name w:val="65F0B99B23664A11B3EEB6EABDB5E541"/>
        <w:category>
          <w:name w:val="Algemeen"/>
          <w:gallery w:val="placeholder"/>
        </w:category>
        <w:types>
          <w:type w:val="bbPlcHdr"/>
        </w:types>
        <w:behaviors>
          <w:behavior w:val="content"/>
        </w:behaviors>
        <w:guid w:val="{7AAD1E92-C8B8-4F12-84CF-72A1A6A88AA3}"/>
      </w:docPartPr>
      <w:docPartBody>
        <w:p w:rsidR="00631E1D" w:rsidRDefault="00BA695E">
          <w:pPr>
            <w:pStyle w:val="65F0B99B23664A11B3EEB6EABDB5E541"/>
          </w:pPr>
          <w:r w:rsidRPr="00954EDF">
            <w:rPr>
              <w:rStyle w:val="Tekstvantijdelijkeaanduiding"/>
            </w:rPr>
            <w:t>Geef hier een vaardigheidsdoel op.</w:t>
          </w:r>
        </w:p>
      </w:docPartBody>
    </w:docPart>
    <w:docPart>
      <w:docPartPr>
        <w:name w:val="B96B127D6F8242A8AC6145DEDB83ACDE"/>
        <w:category>
          <w:name w:val="Algemeen"/>
          <w:gallery w:val="placeholder"/>
        </w:category>
        <w:types>
          <w:type w:val="bbPlcHdr"/>
        </w:types>
        <w:behaviors>
          <w:behavior w:val="content"/>
        </w:behaviors>
        <w:guid w:val="{5EFC59B0-7887-44B6-A4D4-538ADF7166C6}"/>
      </w:docPartPr>
      <w:docPartBody>
        <w:p w:rsidR="00631E1D" w:rsidRDefault="00BA695E">
          <w:pPr>
            <w:pStyle w:val="B96B127D6F8242A8AC6145DEDB83ACDE"/>
          </w:pPr>
          <w:r w:rsidRPr="00954EDF">
            <w:rPr>
              <w:rStyle w:val="Tekstvantijdelijkeaanduiding"/>
            </w:rPr>
            <w:t>Kruispunt</w:t>
          </w:r>
        </w:p>
      </w:docPartBody>
    </w:docPart>
    <w:docPart>
      <w:docPartPr>
        <w:name w:val="92DE7176FF8F4CB4B6BB91AB7CAF80CA"/>
        <w:category>
          <w:name w:val="Algemeen"/>
          <w:gallery w:val="placeholder"/>
        </w:category>
        <w:types>
          <w:type w:val="bbPlcHdr"/>
        </w:types>
        <w:behaviors>
          <w:behavior w:val="content"/>
        </w:behaviors>
        <w:guid w:val="{C99F21E6-8923-4482-9C15-D73E1270806D}"/>
      </w:docPartPr>
      <w:docPartBody>
        <w:p w:rsidR="00631E1D" w:rsidRDefault="00BA695E">
          <w:pPr>
            <w:pStyle w:val="92DE7176FF8F4CB4B6BB91AB7CAF80CA"/>
          </w:pPr>
          <w:r w:rsidRPr="00954EDF">
            <w:rPr>
              <w:rStyle w:val="Tekstvantijdelijkeaanduiding"/>
            </w:rPr>
            <w:t>Niveau</w:t>
          </w:r>
        </w:p>
      </w:docPartBody>
    </w:docPart>
    <w:docPart>
      <w:docPartPr>
        <w:name w:val="891EC3D111FF4A6A9D2637EF6A370E1A"/>
        <w:category>
          <w:name w:val="Algemeen"/>
          <w:gallery w:val="placeholder"/>
        </w:category>
        <w:types>
          <w:type w:val="bbPlcHdr"/>
        </w:types>
        <w:behaviors>
          <w:behavior w:val="content"/>
        </w:behaviors>
        <w:guid w:val="{24BA1381-B5FE-48EE-9B63-84816E8D6D1F}"/>
      </w:docPartPr>
      <w:docPartBody>
        <w:p w:rsidR="00631E1D" w:rsidRDefault="00BA695E">
          <w:pPr>
            <w:pStyle w:val="891EC3D111FF4A6A9D2637EF6A370E1A"/>
          </w:pPr>
          <w:r w:rsidRPr="00954EDF">
            <w:rPr>
              <w:rStyle w:val="Tekstvantijdelijkeaanduiding"/>
            </w:rPr>
            <w:t>Geef hier een vaardigheidsdoel op.</w:t>
          </w:r>
        </w:p>
      </w:docPartBody>
    </w:docPart>
    <w:docPart>
      <w:docPartPr>
        <w:name w:val="257056FC69C34D9B976AE907D92D2C85"/>
        <w:category>
          <w:name w:val="Algemeen"/>
          <w:gallery w:val="placeholder"/>
        </w:category>
        <w:types>
          <w:type w:val="bbPlcHdr"/>
        </w:types>
        <w:behaviors>
          <w:behavior w:val="content"/>
        </w:behaviors>
        <w:guid w:val="{21A81CE9-8010-4427-A07B-8FF835E6244E}"/>
      </w:docPartPr>
      <w:docPartBody>
        <w:p w:rsidR="00631E1D" w:rsidRDefault="00BA695E">
          <w:pPr>
            <w:pStyle w:val="257056FC69C34D9B976AE907D92D2C85"/>
          </w:pPr>
          <w:r w:rsidRPr="00954EDF">
            <w:rPr>
              <w:rStyle w:val="Tekstvantijdelijkeaanduiding"/>
            </w:rPr>
            <w:t>Kruispunt</w:t>
          </w:r>
        </w:p>
      </w:docPartBody>
    </w:docPart>
    <w:docPart>
      <w:docPartPr>
        <w:name w:val="AB02175B00294F189E4C1480555030EF"/>
        <w:category>
          <w:name w:val="Algemeen"/>
          <w:gallery w:val="placeholder"/>
        </w:category>
        <w:types>
          <w:type w:val="bbPlcHdr"/>
        </w:types>
        <w:behaviors>
          <w:behavior w:val="content"/>
        </w:behaviors>
        <w:guid w:val="{8FE87809-86ED-4D53-98B0-ACC6EC518FE1}"/>
      </w:docPartPr>
      <w:docPartBody>
        <w:p w:rsidR="00631E1D" w:rsidRDefault="00BA695E">
          <w:pPr>
            <w:pStyle w:val="AB02175B00294F189E4C1480555030EF"/>
          </w:pPr>
          <w:r w:rsidRPr="00954EDF">
            <w:rPr>
              <w:rStyle w:val="Tekstvantijdelijkeaanduiding"/>
            </w:rPr>
            <w:t>Niveau</w:t>
          </w:r>
        </w:p>
      </w:docPartBody>
    </w:docPart>
    <w:docPart>
      <w:docPartPr>
        <w:name w:val="7478C6F288294B18B6D4E641EC95DA17"/>
        <w:category>
          <w:name w:val="Algemeen"/>
          <w:gallery w:val="placeholder"/>
        </w:category>
        <w:types>
          <w:type w:val="bbPlcHdr"/>
        </w:types>
        <w:behaviors>
          <w:behavior w:val="content"/>
        </w:behaviors>
        <w:guid w:val="{49F210F4-2B78-41B6-B20E-D36AE1607752}"/>
      </w:docPartPr>
      <w:docPartBody>
        <w:p w:rsidR="00631E1D" w:rsidRDefault="00BA695E">
          <w:pPr>
            <w:pStyle w:val="7478C6F288294B18B6D4E641EC95DA17"/>
          </w:pPr>
          <w:r w:rsidRPr="00954EDF">
            <w:rPr>
              <w:rStyle w:val="Tekstvantijdelijkeaanduiding"/>
            </w:rPr>
            <w:t>Geef hier een vaardigheidsdoel op.</w:t>
          </w:r>
        </w:p>
      </w:docPartBody>
    </w:docPart>
    <w:docPart>
      <w:docPartPr>
        <w:name w:val="B07ECA12A9F24311B6CAC9B563A3B35B"/>
        <w:category>
          <w:name w:val="Algemeen"/>
          <w:gallery w:val="placeholder"/>
        </w:category>
        <w:types>
          <w:type w:val="bbPlcHdr"/>
        </w:types>
        <w:behaviors>
          <w:behavior w:val="content"/>
        </w:behaviors>
        <w:guid w:val="{01888279-5741-4191-A870-E8A4DB52DDE6}"/>
      </w:docPartPr>
      <w:docPartBody>
        <w:p w:rsidR="00631E1D" w:rsidRDefault="00BA695E">
          <w:pPr>
            <w:pStyle w:val="B07ECA12A9F24311B6CAC9B563A3B35B"/>
          </w:pPr>
          <w:r w:rsidRPr="00954EDF">
            <w:rPr>
              <w:rStyle w:val="Tekstvantijdelijkeaanduiding"/>
            </w:rPr>
            <w:t>Kruispunt</w:t>
          </w:r>
        </w:p>
      </w:docPartBody>
    </w:docPart>
    <w:docPart>
      <w:docPartPr>
        <w:name w:val="5832782DD2C14817973262CA9F1D5954"/>
        <w:category>
          <w:name w:val="Algemeen"/>
          <w:gallery w:val="placeholder"/>
        </w:category>
        <w:types>
          <w:type w:val="bbPlcHdr"/>
        </w:types>
        <w:behaviors>
          <w:behavior w:val="content"/>
        </w:behaviors>
        <w:guid w:val="{5FBBDE9E-FA03-4698-B2CE-E921B87892B3}"/>
      </w:docPartPr>
      <w:docPartBody>
        <w:p w:rsidR="00631E1D" w:rsidRDefault="00BA695E">
          <w:pPr>
            <w:pStyle w:val="5832782DD2C14817973262CA9F1D5954"/>
          </w:pPr>
          <w:r w:rsidRPr="00954EDF">
            <w:rPr>
              <w:rStyle w:val="Tekstvantijdelijkeaanduiding"/>
            </w:rPr>
            <w:t>Niveau</w:t>
          </w:r>
        </w:p>
      </w:docPartBody>
    </w:docPart>
    <w:docPart>
      <w:docPartPr>
        <w:name w:val="11F52ECE829B43758B340AA4953CA11F"/>
        <w:category>
          <w:name w:val="Algemeen"/>
          <w:gallery w:val="placeholder"/>
        </w:category>
        <w:types>
          <w:type w:val="bbPlcHdr"/>
        </w:types>
        <w:behaviors>
          <w:behavior w:val="content"/>
        </w:behaviors>
        <w:guid w:val="{9B7F83F4-430D-4048-AC56-D26CB8BAD8DA}"/>
      </w:docPartPr>
      <w:docPartBody>
        <w:p w:rsidR="00631E1D" w:rsidRDefault="00BA695E">
          <w:pPr>
            <w:pStyle w:val="11F52ECE829B43758B340AA4953CA11F"/>
          </w:pPr>
          <w:r w:rsidRPr="00954EDF">
            <w:rPr>
              <w:rStyle w:val="Tekstvantijdelijkeaanduiding"/>
            </w:rPr>
            <w:t>Geef hier een vaardigheidsdoel op.</w:t>
          </w:r>
        </w:p>
      </w:docPartBody>
    </w:docPart>
    <w:docPart>
      <w:docPartPr>
        <w:name w:val="C79D7343933C468C86FA14F11CE6A1AC"/>
        <w:category>
          <w:name w:val="Algemeen"/>
          <w:gallery w:val="placeholder"/>
        </w:category>
        <w:types>
          <w:type w:val="bbPlcHdr"/>
        </w:types>
        <w:behaviors>
          <w:behavior w:val="content"/>
        </w:behaviors>
        <w:guid w:val="{B9E80C7C-1E1E-4694-B9D5-043DD788029E}"/>
      </w:docPartPr>
      <w:docPartBody>
        <w:p w:rsidR="00631E1D" w:rsidRDefault="00BA695E">
          <w:pPr>
            <w:pStyle w:val="C79D7343933C468C86FA14F11CE6A1AC"/>
          </w:pPr>
          <w:r w:rsidRPr="00954EDF">
            <w:rPr>
              <w:rStyle w:val="Tekstvantijdelijkeaanduiding"/>
            </w:rPr>
            <w:t>Omschrijving</w:t>
          </w:r>
        </w:p>
      </w:docPartBody>
    </w:docPart>
    <w:docPart>
      <w:docPartPr>
        <w:name w:val="5D289D0FE0DD4D6091BAE033F29E9848"/>
        <w:category>
          <w:name w:val="Algemeen"/>
          <w:gallery w:val="placeholder"/>
        </w:category>
        <w:types>
          <w:type w:val="bbPlcHdr"/>
        </w:types>
        <w:behaviors>
          <w:behavior w:val="content"/>
        </w:behaviors>
        <w:guid w:val="{3C0ECD98-6D6B-4F19-9F3B-812BEBC518F2}"/>
      </w:docPartPr>
      <w:docPartBody>
        <w:p w:rsidR="00631E1D" w:rsidRDefault="00BA695E">
          <w:pPr>
            <w:pStyle w:val="5D289D0FE0DD4D6091BAE033F29E9848"/>
          </w:pPr>
          <w:r w:rsidRPr="00954EDF">
            <w:rPr>
              <w:rStyle w:val="Tekstvantijdelijkeaanduiding"/>
            </w:rPr>
            <w:t>Omschrijving</w:t>
          </w:r>
        </w:p>
      </w:docPartBody>
    </w:docPart>
    <w:docPart>
      <w:docPartPr>
        <w:name w:val="FCE0032491BD4DFFAF2D79ADC8116AE9"/>
        <w:category>
          <w:name w:val="Algemeen"/>
          <w:gallery w:val="placeholder"/>
        </w:category>
        <w:types>
          <w:type w:val="bbPlcHdr"/>
        </w:types>
        <w:behaviors>
          <w:behavior w:val="content"/>
        </w:behaviors>
        <w:guid w:val="{25B6FA79-4A4F-46C8-959D-890A1CD95F17}"/>
      </w:docPartPr>
      <w:docPartBody>
        <w:p w:rsidR="00631E1D" w:rsidRDefault="00BA695E">
          <w:pPr>
            <w:pStyle w:val="FCE0032491BD4DFFAF2D79ADC8116AE9"/>
          </w:pPr>
          <w:r w:rsidRPr="00954EDF">
            <w:rPr>
              <w:rStyle w:val="Tekstvantijdelijkeaanduiding"/>
            </w:rPr>
            <w:t>Kruispunt</w:t>
          </w:r>
        </w:p>
      </w:docPartBody>
    </w:docPart>
    <w:docPart>
      <w:docPartPr>
        <w:name w:val="C0A46FB47F0B4BFA8CE72D5F788ABD28"/>
        <w:category>
          <w:name w:val="Algemeen"/>
          <w:gallery w:val="placeholder"/>
        </w:category>
        <w:types>
          <w:type w:val="bbPlcHdr"/>
        </w:types>
        <w:behaviors>
          <w:behavior w:val="content"/>
        </w:behaviors>
        <w:guid w:val="{F9864C58-3EED-4847-96F9-84CF09145A9A}"/>
      </w:docPartPr>
      <w:docPartBody>
        <w:p w:rsidR="00631E1D" w:rsidRDefault="00BA695E">
          <w:pPr>
            <w:pStyle w:val="C0A46FB47F0B4BFA8CE72D5F788ABD28"/>
          </w:pPr>
          <w:r w:rsidRPr="00954EDF">
            <w:rPr>
              <w:rStyle w:val="Tekstvantijdelijkeaanduiding"/>
            </w:rPr>
            <w:t>Niveau</w:t>
          </w:r>
        </w:p>
      </w:docPartBody>
    </w:docPart>
    <w:docPart>
      <w:docPartPr>
        <w:name w:val="EE4551CDF029459FAE6CC97AAB320303"/>
        <w:category>
          <w:name w:val="Algemeen"/>
          <w:gallery w:val="placeholder"/>
        </w:category>
        <w:types>
          <w:type w:val="bbPlcHdr"/>
        </w:types>
        <w:behaviors>
          <w:behavior w:val="content"/>
        </w:behaviors>
        <w:guid w:val="{45E4991F-84C3-49B7-AF0D-4D2E2A174A80}"/>
      </w:docPartPr>
      <w:docPartBody>
        <w:p w:rsidR="00631E1D" w:rsidRDefault="00BA695E">
          <w:pPr>
            <w:pStyle w:val="EE4551CDF029459FAE6CC97AAB320303"/>
          </w:pPr>
          <w:r w:rsidRPr="00954EDF">
            <w:rPr>
              <w:rStyle w:val="Tekstvantijdelijkeaanduiding"/>
            </w:rPr>
            <w:t>Geef hier een vaardigheidsdoel op.</w:t>
          </w:r>
        </w:p>
      </w:docPartBody>
    </w:docPart>
    <w:docPart>
      <w:docPartPr>
        <w:name w:val="7FD27847A03347FA9C5845DB4CFC878D"/>
        <w:category>
          <w:name w:val="Algemeen"/>
          <w:gallery w:val="placeholder"/>
        </w:category>
        <w:types>
          <w:type w:val="bbPlcHdr"/>
        </w:types>
        <w:behaviors>
          <w:behavior w:val="content"/>
        </w:behaviors>
        <w:guid w:val="{43B4FFC3-89DB-4356-848F-D37F1BB2B48C}"/>
      </w:docPartPr>
      <w:docPartBody>
        <w:p w:rsidR="00631E1D" w:rsidRDefault="00BA695E">
          <w:pPr>
            <w:pStyle w:val="7FD27847A03347FA9C5845DB4CFC878D"/>
          </w:pPr>
          <w:r w:rsidRPr="00954EDF">
            <w:rPr>
              <w:rStyle w:val="Tekstvantijdelijkeaanduiding"/>
            </w:rPr>
            <w:t>Kruispunt</w:t>
          </w:r>
        </w:p>
      </w:docPartBody>
    </w:docPart>
    <w:docPart>
      <w:docPartPr>
        <w:name w:val="F13671DA2341444B9BF59BD21DDD9A00"/>
        <w:category>
          <w:name w:val="Algemeen"/>
          <w:gallery w:val="placeholder"/>
        </w:category>
        <w:types>
          <w:type w:val="bbPlcHdr"/>
        </w:types>
        <w:behaviors>
          <w:behavior w:val="content"/>
        </w:behaviors>
        <w:guid w:val="{AC1E97B5-B2CC-4A48-A578-25BD4C850026}"/>
      </w:docPartPr>
      <w:docPartBody>
        <w:p w:rsidR="00631E1D" w:rsidRDefault="00BA695E">
          <w:pPr>
            <w:pStyle w:val="F13671DA2341444B9BF59BD21DDD9A00"/>
          </w:pPr>
          <w:r w:rsidRPr="00954EDF">
            <w:rPr>
              <w:rStyle w:val="Tekstvantijdelijkeaanduiding"/>
            </w:rPr>
            <w:t>Niveau</w:t>
          </w:r>
        </w:p>
      </w:docPartBody>
    </w:docPart>
    <w:docPart>
      <w:docPartPr>
        <w:name w:val="FB08F95C09A14DB7A615A9DDBB720423"/>
        <w:category>
          <w:name w:val="Algemeen"/>
          <w:gallery w:val="placeholder"/>
        </w:category>
        <w:types>
          <w:type w:val="bbPlcHdr"/>
        </w:types>
        <w:behaviors>
          <w:behavior w:val="content"/>
        </w:behaviors>
        <w:guid w:val="{7D5CBA1C-F10C-4D41-AF5E-925E6CA15133}"/>
      </w:docPartPr>
      <w:docPartBody>
        <w:p w:rsidR="00631E1D" w:rsidRDefault="00BA695E">
          <w:pPr>
            <w:pStyle w:val="FB08F95C09A14DB7A615A9DDBB720423"/>
          </w:pPr>
          <w:r w:rsidRPr="00954EDF">
            <w:rPr>
              <w:rStyle w:val="Tekstvantijdelijkeaanduiding"/>
            </w:rPr>
            <w:t>Geef hier een vaardigheidsdoel op.</w:t>
          </w:r>
        </w:p>
      </w:docPartBody>
    </w:docPart>
    <w:docPart>
      <w:docPartPr>
        <w:name w:val="9EFBFD84DF504E4AABA76F697846D49D"/>
        <w:category>
          <w:name w:val="Algemeen"/>
          <w:gallery w:val="placeholder"/>
        </w:category>
        <w:types>
          <w:type w:val="bbPlcHdr"/>
        </w:types>
        <w:behaviors>
          <w:behavior w:val="content"/>
        </w:behaviors>
        <w:guid w:val="{066C0CB3-6DCE-4573-87D3-78E860BF1650}"/>
      </w:docPartPr>
      <w:docPartBody>
        <w:p w:rsidR="00631E1D" w:rsidRDefault="00BA695E">
          <w:pPr>
            <w:pStyle w:val="9EFBFD84DF504E4AABA76F697846D49D"/>
          </w:pPr>
          <w:r w:rsidRPr="00954EDF">
            <w:rPr>
              <w:rStyle w:val="Tekstvantijdelijkeaanduiding"/>
            </w:rPr>
            <w:t>Kruispunt</w:t>
          </w:r>
        </w:p>
      </w:docPartBody>
    </w:docPart>
    <w:docPart>
      <w:docPartPr>
        <w:name w:val="996BA6C9BD4042D7AC28897D5BB8C2F1"/>
        <w:category>
          <w:name w:val="Algemeen"/>
          <w:gallery w:val="placeholder"/>
        </w:category>
        <w:types>
          <w:type w:val="bbPlcHdr"/>
        </w:types>
        <w:behaviors>
          <w:behavior w:val="content"/>
        </w:behaviors>
        <w:guid w:val="{9AEE5E8D-34B2-4BAA-8AAC-DD55CB7DD523}"/>
      </w:docPartPr>
      <w:docPartBody>
        <w:p w:rsidR="00631E1D" w:rsidRDefault="00BA695E">
          <w:pPr>
            <w:pStyle w:val="996BA6C9BD4042D7AC28897D5BB8C2F1"/>
          </w:pPr>
          <w:r w:rsidRPr="00954EDF">
            <w:rPr>
              <w:rStyle w:val="Tekstvantijdelijkeaanduiding"/>
            </w:rPr>
            <w:t>Niveau</w:t>
          </w:r>
        </w:p>
      </w:docPartBody>
    </w:docPart>
    <w:docPart>
      <w:docPartPr>
        <w:name w:val="B9962C32A30C4DBC8F86A65FF0B9276E"/>
        <w:category>
          <w:name w:val="Algemeen"/>
          <w:gallery w:val="placeholder"/>
        </w:category>
        <w:types>
          <w:type w:val="bbPlcHdr"/>
        </w:types>
        <w:behaviors>
          <w:behavior w:val="content"/>
        </w:behaviors>
        <w:guid w:val="{B4E67220-8EE6-4312-BA95-5153FF579F83}"/>
      </w:docPartPr>
      <w:docPartBody>
        <w:p w:rsidR="00631E1D" w:rsidRDefault="00BA695E">
          <w:pPr>
            <w:pStyle w:val="B9962C32A30C4DBC8F86A65FF0B9276E"/>
          </w:pPr>
          <w:r w:rsidRPr="00954EDF">
            <w:rPr>
              <w:rStyle w:val="Tekstvantijdelijkeaanduiding"/>
            </w:rPr>
            <w:t>Geef hier een vaardigheidsdoel op.</w:t>
          </w:r>
        </w:p>
      </w:docPartBody>
    </w:docPart>
    <w:docPart>
      <w:docPartPr>
        <w:name w:val="F29C1AC8192A45FABC681D0097483754"/>
        <w:category>
          <w:name w:val="Algemeen"/>
          <w:gallery w:val="placeholder"/>
        </w:category>
        <w:types>
          <w:type w:val="bbPlcHdr"/>
        </w:types>
        <w:behaviors>
          <w:behavior w:val="content"/>
        </w:behaviors>
        <w:guid w:val="{CB5280AD-048B-45F6-8FB2-3246783D1317}"/>
      </w:docPartPr>
      <w:docPartBody>
        <w:p w:rsidR="00631E1D" w:rsidRDefault="00BA695E">
          <w:pPr>
            <w:pStyle w:val="F29C1AC8192A45FABC681D0097483754"/>
          </w:pPr>
          <w:r w:rsidRPr="00954EDF">
            <w:rPr>
              <w:rStyle w:val="Tekstvantijdelijkeaanduiding"/>
            </w:rPr>
            <w:t>Kruispunt</w:t>
          </w:r>
        </w:p>
      </w:docPartBody>
    </w:docPart>
    <w:docPart>
      <w:docPartPr>
        <w:name w:val="291A7ED6DB5841C1AEC5D4B56C671907"/>
        <w:category>
          <w:name w:val="Algemeen"/>
          <w:gallery w:val="placeholder"/>
        </w:category>
        <w:types>
          <w:type w:val="bbPlcHdr"/>
        </w:types>
        <w:behaviors>
          <w:behavior w:val="content"/>
        </w:behaviors>
        <w:guid w:val="{F635D7FD-82BF-43E0-AE1A-BF16CF923604}"/>
      </w:docPartPr>
      <w:docPartBody>
        <w:p w:rsidR="00631E1D" w:rsidRDefault="00BA695E">
          <w:pPr>
            <w:pStyle w:val="291A7ED6DB5841C1AEC5D4B56C671907"/>
          </w:pPr>
          <w:r w:rsidRPr="00954EDF">
            <w:rPr>
              <w:rStyle w:val="Tekstvantijdelijkeaanduiding"/>
            </w:rPr>
            <w:t>Niveau</w:t>
          </w:r>
        </w:p>
      </w:docPartBody>
    </w:docPart>
    <w:docPart>
      <w:docPartPr>
        <w:name w:val="E085A4913D874E82AEA23D2AE4291B58"/>
        <w:category>
          <w:name w:val="Algemeen"/>
          <w:gallery w:val="placeholder"/>
        </w:category>
        <w:types>
          <w:type w:val="bbPlcHdr"/>
        </w:types>
        <w:behaviors>
          <w:behavior w:val="content"/>
        </w:behaviors>
        <w:guid w:val="{DE33473F-98F0-43FE-AA06-56C0C2852381}"/>
      </w:docPartPr>
      <w:docPartBody>
        <w:p w:rsidR="00631E1D" w:rsidRDefault="00BA695E">
          <w:pPr>
            <w:pStyle w:val="E085A4913D874E82AEA23D2AE4291B58"/>
          </w:pPr>
          <w:r w:rsidRPr="00954EDF">
            <w:rPr>
              <w:rStyle w:val="Tekstvantijdelijkeaanduiding"/>
            </w:rPr>
            <w:t>Geef hier een vaardigheidsdoel op.</w:t>
          </w:r>
        </w:p>
      </w:docPartBody>
    </w:docPart>
    <w:docPart>
      <w:docPartPr>
        <w:name w:val="C763A01612944EF4B5A6F8555FF83B5A"/>
        <w:category>
          <w:name w:val="Algemeen"/>
          <w:gallery w:val="placeholder"/>
        </w:category>
        <w:types>
          <w:type w:val="bbPlcHdr"/>
        </w:types>
        <w:behaviors>
          <w:behavior w:val="content"/>
        </w:behaviors>
        <w:guid w:val="{DAE580A6-42B3-45C2-8DC3-0B27BF3884F3}"/>
      </w:docPartPr>
      <w:docPartBody>
        <w:p w:rsidR="00631E1D" w:rsidRDefault="00BA695E">
          <w:pPr>
            <w:pStyle w:val="C763A01612944EF4B5A6F8555FF83B5A"/>
          </w:pPr>
          <w:r w:rsidRPr="00954EDF">
            <w:rPr>
              <w:rStyle w:val="Tekstvantijdelijkeaanduiding"/>
            </w:rPr>
            <w:t>Kruispunt</w:t>
          </w:r>
        </w:p>
      </w:docPartBody>
    </w:docPart>
    <w:docPart>
      <w:docPartPr>
        <w:name w:val="EB7EF6F97BC2453F9D6440D6D2D8B89D"/>
        <w:category>
          <w:name w:val="Algemeen"/>
          <w:gallery w:val="placeholder"/>
        </w:category>
        <w:types>
          <w:type w:val="bbPlcHdr"/>
        </w:types>
        <w:behaviors>
          <w:behavior w:val="content"/>
        </w:behaviors>
        <w:guid w:val="{2EB59202-4190-4ACD-BC77-1352027880C7}"/>
      </w:docPartPr>
      <w:docPartBody>
        <w:p w:rsidR="00631E1D" w:rsidRDefault="00BA695E">
          <w:pPr>
            <w:pStyle w:val="EB7EF6F97BC2453F9D6440D6D2D8B89D"/>
          </w:pPr>
          <w:r w:rsidRPr="00954EDF">
            <w:rPr>
              <w:rStyle w:val="Tekstvantijdelijkeaanduiding"/>
            </w:rPr>
            <w:t>Niveau</w:t>
          </w:r>
        </w:p>
      </w:docPartBody>
    </w:docPart>
    <w:docPart>
      <w:docPartPr>
        <w:name w:val="3603F2D52B0447B4B644D80DB8194DC0"/>
        <w:category>
          <w:name w:val="Algemeen"/>
          <w:gallery w:val="placeholder"/>
        </w:category>
        <w:types>
          <w:type w:val="bbPlcHdr"/>
        </w:types>
        <w:behaviors>
          <w:behavior w:val="content"/>
        </w:behaviors>
        <w:guid w:val="{6B425895-2148-44FC-9F80-DB07E0E2A5C1}"/>
      </w:docPartPr>
      <w:docPartBody>
        <w:p w:rsidR="00631E1D" w:rsidRDefault="00BA695E">
          <w:pPr>
            <w:pStyle w:val="3603F2D52B0447B4B644D80DB8194DC0"/>
          </w:pPr>
          <w:r w:rsidRPr="00954EDF">
            <w:rPr>
              <w:rStyle w:val="Tekstvantijdelijkeaanduiding"/>
            </w:rPr>
            <w:t>Geef hier een vaardigheidsdoel op.</w:t>
          </w:r>
        </w:p>
      </w:docPartBody>
    </w:docPart>
    <w:docPart>
      <w:docPartPr>
        <w:name w:val="7F6CD008A54A4A5BA63697C1DC390247"/>
        <w:category>
          <w:name w:val="Algemeen"/>
          <w:gallery w:val="placeholder"/>
        </w:category>
        <w:types>
          <w:type w:val="bbPlcHdr"/>
        </w:types>
        <w:behaviors>
          <w:behavior w:val="content"/>
        </w:behaviors>
        <w:guid w:val="{F82E8392-9BA0-4BA3-A49E-212B98F9B734}"/>
      </w:docPartPr>
      <w:docPartBody>
        <w:p w:rsidR="00631E1D" w:rsidRDefault="00BA695E">
          <w:pPr>
            <w:pStyle w:val="7F6CD008A54A4A5BA63697C1DC390247"/>
          </w:pPr>
          <w:r w:rsidRPr="00954EDF">
            <w:rPr>
              <w:rStyle w:val="Tekstvantijdelijkeaanduiding"/>
            </w:rPr>
            <w:t>Kruispunt</w:t>
          </w:r>
        </w:p>
      </w:docPartBody>
    </w:docPart>
    <w:docPart>
      <w:docPartPr>
        <w:name w:val="2497ABCB0E9C4ED9B3657A6F2C9A01A3"/>
        <w:category>
          <w:name w:val="Algemeen"/>
          <w:gallery w:val="placeholder"/>
        </w:category>
        <w:types>
          <w:type w:val="bbPlcHdr"/>
        </w:types>
        <w:behaviors>
          <w:behavior w:val="content"/>
        </w:behaviors>
        <w:guid w:val="{F3D13D33-3B10-49BF-879B-A463CF639BD5}"/>
      </w:docPartPr>
      <w:docPartBody>
        <w:p w:rsidR="00631E1D" w:rsidRDefault="00BA695E">
          <w:pPr>
            <w:pStyle w:val="2497ABCB0E9C4ED9B3657A6F2C9A01A3"/>
          </w:pPr>
          <w:r w:rsidRPr="00954EDF">
            <w:rPr>
              <w:rStyle w:val="Tekstvantijdelijkeaanduiding"/>
            </w:rPr>
            <w:t>Niveau</w:t>
          </w:r>
        </w:p>
      </w:docPartBody>
    </w:docPart>
    <w:docPart>
      <w:docPartPr>
        <w:name w:val="D4AF011B69844006B47DF8F3806F3BCF"/>
        <w:category>
          <w:name w:val="Algemeen"/>
          <w:gallery w:val="placeholder"/>
        </w:category>
        <w:types>
          <w:type w:val="bbPlcHdr"/>
        </w:types>
        <w:behaviors>
          <w:behavior w:val="content"/>
        </w:behaviors>
        <w:guid w:val="{CBA958DA-F1C2-459D-AE38-822647B3FAF7}"/>
      </w:docPartPr>
      <w:docPartBody>
        <w:p w:rsidR="00631E1D" w:rsidRDefault="00BA695E">
          <w:pPr>
            <w:pStyle w:val="D4AF011B69844006B47DF8F3806F3BCF"/>
          </w:pPr>
          <w:r w:rsidRPr="00954EDF">
            <w:rPr>
              <w:rStyle w:val="Tekstvantijdelijkeaanduiding"/>
            </w:rPr>
            <w:t>Geef hier een vaardigheidsdoel op.</w:t>
          </w:r>
        </w:p>
      </w:docPartBody>
    </w:docPart>
    <w:docPart>
      <w:docPartPr>
        <w:name w:val="44AA73888500438C874B1A3C146F6761"/>
        <w:category>
          <w:name w:val="Algemeen"/>
          <w:gallery w:val="placeholder"/>
        </w:category>
        <w:types>
          <w:type w:val="bbPlcHdr"/>
        </w:types>
        <w:behaviors>
          <w:behavior w:val="content"/>
        </w:behaviors>
        <w:guid w:val="{D39B2BFA-D02F-4115-9A80-8127B4AE340B}"/>
      </w:docPartPr>
      <w:docPartBody>
        <w:p w:rsidR="00631E1D" w:rsidRDefault="00BA695E">
          <w:pPr>
            <w:pStyle w:val="44AA73888500438C874B1A3C146F6761"/>
          </w:pPr>
          <w:r w:rsidRPr="00954EDF">
            <w:rPr>
              <w:rStyle w:val="Tekstvantijdelijkeaanduiding"/>
            </w:rPr>
            <w:t>Kruispunt</w:t>
          </w:r>
        </w:p>
      </w:docPartBody>
    </w:docPart>
    <w:docPart>
      <w:docPartPr>
        <w:name w:val="250B7231EF124C47B049C44EE7C2DB78"/>
        <w:category>
          <w:name w:val="Algemeen"/>
          <w:gallery w:val="placeholder"/>
        </w:category>
        <w:types>
          <w:type w:val="bbPlcHdr"/>
        </w:types>
        <w:behaviors>
          <w:behavior w:val="content"/>
        </w:behaviors>
        <w:guid w:val="{C99D013C-4A4B-4F26-A457-FC3AD5DB4B62}"/>
      </w:docPartPr>
      <w:docPartBody>
        <w:p w:rsidR="00631E1D" w:rsidRDefault="00BA695E">
          <w:pPr>
            <w:pStyle w:val="250B7231EF124C47B049C44EE7C2DB78"/>
          </w:pPr>
          <w:r w:rsidRPr="00954EDF">
            <w:rPr>
              <w:rStyle w:val="Tekstvantijdelijkeaanduiding"/>
            </w:rPr>
            <w:t>Niveau</w:t>
          </w:r>
        </w:p>
      </w:docPartBody>
    </w:docPart>
    <w:docPart>
      <w:docPartPr>
        <w:name w:val="4924C67031AF4591AFCDCE1330779470"/>
        <w:category>
          <w:name w:val="Algemeen"/>
          <w:gallery w:val="placeholder"/>
        </w:category>
        <w:types>
          <w:type w:val="bbPlcHdr"/>
        </w:types>
        <w:behaviors>
          <w:behavior w:val="content"/>
        </w:behaviors>
        <w:guid w:val="{653C1470-8366-434C-9214-E9783CA4FD34}"/>
      </w:docPartPr>
      <w:docPartBody>
        <w:p w:rsidR="00631E1D" w:rsidRDefault="00BA695E">
          <w:pPr>
            <w:pStyle w:val="4924C67031AF4591AFCDCE1330779470"/>
          </w:pPr>
          <w:r w:rsidRPr="00954EDF">
            <w:rPr>
              <w:rStyle w:val="Tekstvantijdelijkeaanduiding"/>
            </w:rPr>
            <w:t>Geef hier een vaardigheidsdoel op.</w:t>
          </w:r>
        </w:p>
      </w:docPartBody>
    </w:docPart>
    <w:docPart>
      <w:docPartPr>
        <w:name w:val="A4B1A4DAFE074F07A04C50F76AEA2886"/>
        <w:category>
          <w:name w:val="Algemeen"/>
          <w:gallery w:val="placeholder"/>
        </w:category>
        <w:types>
          <w:type w:val="bbPlcHdr"/>
        </w:types>
        <w:behaviors>
          <w:behavior w:val="content"/>
        </w:behaviors>
        <w:guid w:val="{A334AEF5-377A-4DC3-B727-B78CA23567C9}"/>
      </w:docPartPr>
      <w:docPartBody>
        <w:p w:rsidR="00631E1D" w:rsidRDefault="00BA695E">
          <w:pPr>
            <w:pStyle w:val="A4B1A4DAFE074F07A04C50F76AEA2886"/>
          </w:pPr>
          <w:r w:rsidRPr="00954EDF">
            <w:rPr>
              <w:rStyle w:val="Tekstvantijdelijkeaanduiding"/>
            </w:rPr>
            <w:t>Kruispunt</w:t>
          </w:r>
        </w:p>
      </w:docPartBody>
    </w:docPart>
    <w:docPart>
      <w:docPartPr>
        <w:name w:val="399D414185A048D5A6A00877178C677C"/>
        <w:category>
          <w:name w:val="Algemeen"/>
          <w:gallery w:val="placeholder"/>
        </w:category>
        <w:types>
          <w:type w:val="bbPlcHdr"/>
        </w:types>
        <w:behaviors>
          <w:behavior w:val="content"/>
        </w:behaviors>
        <w:guid w:val="{E9543021-BC6A-4430-A627-ADAC538E1C14}"/>
      </w:docPartPr>
      <w:docPartBody>
        <w:p w:rsidR="00631E1D" w:rsidRDefault="00BA695E">
          <w:pPr>
            <w:pStyle w:val="399D414185A048D5A6A00877178C677C"/>
          </w:pPr>
          <w:r w:rsidRPr="00954EDF">
            <w:rPr>
              <w:rStyle w:val="Tekstvantijdelijkeaanduiding"/>
            </w:rPr>
            <w:t>Niveau</w:t>
          </w:r>
        </w:p>
      </w:docPartBody>
    </w:docPart>
    <w:docPart>
      <w:docPartPr>
        <w:name w:val="C488D776A37146C9B12DC23837B083A9"/>
        <w:category>
          <w:name w:val="Algemeen"/>
          <w:gallery w:val="placeholder"/>
        </w:category>
        <w:types>
          <w:type w:val="bbPlcHdr"/>
        </w:types>
        <w:behaviors>
          <w:behavior w:val="content"/>
        </w:behaviors>
        <w:guid w:val="{F9B7B997-D7FD-4BB8-8E5D-A237BBA593E0}"/>
      </w:docPartPr>
      <w:docPartBody>
        <w:p w:rsidR="00631E1D" w:rsidRDefault="00BA695E">
          <w:pPr>
            <w:pStyle w:val="C488D776A37146C9B12DC23837B083A9"/>
          </w:pPr>
          <w:r w:rsidRPr="00954EDF">
            <w:rPr>
              <w:rStyle w:val="Tekstvantijdelijkeaanduiding"/>
            </w:rPr>
            <w:t>Geef hier een vaardigheidsdoel op.</w:t>
          </w:r>
        </w:p>
      </w:docPartBody>
    </w:docPart>
    <w:docPart>
      <w:docPartPr>
        <w:name w:val="C631997B96194D438A66454357D64DE9"/>
        <w:category>
          <w:name w:val="Algemeen"/>
          <w:gallery w:val="placeholder"/>
        </w:category>
        <w:types>
          <w:type w:val="bbPlcHdr"/>
        </w:types>
        <w:behaviors>
          <w:behavior w:val="content"/>
        </w:behaviors>
        <w:guid w:val="{A702E28A-DD1A-4E32-B4F5-F8A62A479188}"/>
      </w:docPartPr>
      <w:docPartBody>
        <w:p w:rsidR="00631E1D" w:rsidRDefault="00BA695E">
          <w:pPr>
            <w:pStyle w:val="C631997B96194D438A66454357D64DE9"/>
          </w:pPr>
          <w:r w:rsidRPr="00954EDF">
            <w:rPr>
              <w:rStyle w:val="Tekstvantijdelijkeaanduiding"/>
            </w:rPr>
            <w:t>Omschrijving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1E1D"/>
    <w:rsid w:val="00122AA5"/>
    <w:rsid w:val="0029193B"/>
    <w:rsid w:val="00576079"/>
    <w:rsid w:val="005D493D"/>
    <w:rsid w:val="00631E1D"/>
    <w:rsid w:val="00663E0F"/>
    <w:rsid w:val="006A3823"/>
    <w:rsid w:val="00771457"/>
    <w:rsid w:val="00815DC4"/>
    <w:rsid w:val="00BA695E"/>
    <w:rsid w:val="00DB2767"/>
    <w:rsid w:val="00DC4BD3"/>
    <w:rsid w:val="00E1278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815DC4"/>
    <w:rPr>
      <w:color w:val="808080"/>
    </w:rPr>
  </w:style>
  <w:style w:type="paragraph" w:customStyle="1" w:styleId="22D4024C9F7C48B5A99D9B41605AF3D3">
    <w:name w:val="22D4024C9F7C48B5A99D9B41605AF3D3"/>
  </w:style>
  <w:style w:type="paragraph" w:customStyle="1" w:styleId="647BAFF16ADB489687AA70C2B6841105">
    <w:name w:val="647BAFF16ADB489687AA70C2B6841105"/>
  </w:style>
  <w:style w:type="paragraph" w:customStyle="1" w:styleId="1EF8F52AA2E1481DB735293D043BD418">
    <w:name w:val="1EF8F52AA2E1481DB735293D043BD418"/>
  </w:style>
  <w:style w:type="paragraph" w:customStyle="1" w:styleId="34FDA2265C7449E4AC9173516F0A60B1">
    <w:name w:val="34FDA2265C7449E4AC9173516F0A60B1"/>
  </w:style>
  <w:style w:type="paragraph" w:customStyle="1" w:styleId="18946E8EA452470CBD6B0415AC5312B2">
    <w:name w:val="18946E8EA452470CBD6B0415AC5312B2"/>
  </w:style>
  <w:style w:type="paragraph" w:customStyle="1" w:styleId="46B657A3F3DD48E396C665C8C844F968">
    <w:name w:val="46B657A3F3DD48E396C665C8C844F968"/>
  </w:style>
  <w:style w:type="paragraph" w:customStyle="1" w:styleId="CF47EA646DD84C91A28B2114EDF4C97E">
    <w:name w:val="CF47EA646DD84C91A28B2114EDF4C97E"/>
  </w:style>
  <w:style w:type="paragraph" w:customStyle="1" w:styleId="A9385FCA3DFB420AB551DD892B805AAA">
    <w:name w:val="A9385FCA3DFB420AB551DD892B805AAA"/>
  </w:style>
  <w:style w:type="paragraph" w:customStyle="1" w:styleId="F24219D3A8E74F15AC9F006E0D9CFBD6">
    <w:name w:val="F24219D3A8E74F15AC9F006E0D9CFBD6"/>
  </w:style>
  <w:style w:type="paragraph" w:customStyle="1" w:styleId="DF3A83D0781B4041AAE4CB5B5A999EAE">
    <w:name w:val="DF3A83D0781B4041AAE4CB5B5A999EAE"/>
  </w:style>
  <w:style w:type="paragraph" w:customStyle="1" w:styleId="40F60392AD0246928650E51DF226915D">
    <w:name w:val="40F60392AD0246928650E51DF226915D"/>
  </w:style>
  <w:style w:type="paragraph" w:customStyle="1" w:styleId="187C62182EB942A9B3C8F60C65BF0515">
    <w:name w:val="187C62182EB942A9B3C8F60C65BF0515"/>
  </w:style>
  <w:style w:type="paragraph" w:customStyle="1" w:styleId="966A23E2E5534E39BF54EAA06C311A50">
    <w:name w:val="966A23E2E5534E39BF54EAA06C311A50"/>
  </w:style>
  <w:style w:type="paragraph" w:customStyle="1" w:styleId="8544F6BB333F460B90095F0FF89293DD">
    <w:name w:val="8544F6BB333F460B90095F0FF89293DD"/>
  </w:style>
  <w:style w:type="paragraph" w:customStyle="1" w:styleId="3E6FE28D14CD4BABB28AF8593B737632">
    <w:name w:val="3E6FE28D14CD4BABB28AF8593B737632"/>
  </w:style>
  <w:style w:type="paragraph" w:customStyle="1" w:styleId="77A2F88FA1784A6BAEB2AC85F4C176D2">
    <w:name w:val="77A2F88FA1784A6BAEB2AC85F4C176D2"/>
  </w:style>
  <w:style w:type="paragraph" w:customStyle="1" w:styleId="84606FCC2B4C4D88AC67A7893841C4B1">
    <w:name w:val="84606FCC2B4C4D88AC67A7893841C4B1"/>
  </w:style>
  <w:style w:type="paragraph" w:customStyle="1" w:styleId="A92F5306A5C341E48FCF96241AAB5C49">
    <w:name w:val="A92F5306A5C341E48FCF96241AAB5C49"/>
  </w:style>
  <w:style w:type="paragraph" w:customStyle="1" w:styleId="0D3FAF1D1E304298A7BF9F8C0677E448">
    <w:name w:val="0D3FAF1D1E304298A7BF9F8C0677E448"/>
  </w:style>
  <w:style w:type="paragraph" w:customStyle="1" w:styleId="B2E3524ACFDF4DACA266EBC149ECAD3E">
    <w:name w:val="B2E3524ACFDF4DACA266EBC149ECAD3E"/>
  </w:style>
  <w:style w:type="paragraph" w:customStyle="1" w:styleId="411C9C90FD9A4920BE468C2C57F6890E">
    <w:name w:val="411C9C90FD9A4920BE468C2C57F6890E"/>
  </w:style>
  <w:style w:type="paragraph" w:customStyle="1" w:styleId="41783B45DB144A90A2A1EE163CF3E8C1">
    <w:name w:val="41783B45DB144A90A2A1EE163CF3E8C1"/>
  </w:style>
  <w:style w:type="paragraph" w:customStyle="1" w:styleId="B47A8DC9066D4558BCABC1F2854369FC">
    <w:name w:val="B47A8DC9066D4558BCABC1F2854369FC"/>
  </w:style>
  <w:style w:type="paragraph" w:customStyle="1" w:styleId="C1F0A9B1209C415589A3B0FB926AFD92">
    <w:name w:val="C1F0A9B1209C415589A3B0FB926AFD92"/>
  </w:style>
  <w:style w:type="paragraph" w:customStyle="1" w:styleId="E76242A6644648FC9996CDCCE4FA93AB">
    <w:name w:val="E76242A6644648FC9996CDCCE4FA93AB"/>
  </w:style>
  <w:style w:type="paragraph" w:customStyle="1" w:styleId="78D28E1835A044B4AB34D937C4F425DA">
    <w:name w:val="78D28E1835A044B4AB34D937C4F425DA"/>
  </w:style>
  <w:style w:type="paragraph" w:customStyle="1" w:styleId="BB73EA9A441F4495ACFDCA60C6BD6A7C">
    <w:name w:val="BB73EA9A441F4495ACFDCA60C6BD6A7C"/>
  </w:style>
  <w:style w:type="paragraph" w:customStyle="1" w:styleId="5D20F9AB37EA4E6CBA772FDBFED67765">
    <w:name w:val="5D20F9AB37EA4E6CBA772FDBFED67765"/>
  </w:style>
  <w:style w:type="paragraph" w:customStyle="1" w:styleId="36143155D4E94EC4ABF272A97B817B18">
    <w:name w:val="36143155D4E94EC4ABF272A97B817B18"/>
  </w:style>
  <w:style w:type="paragraph" w:customStyle="1" w:styleId="605536D0B937420D9364CFEAD70E3FC6">
    <w:name w:val="605536D0B937420D9364CFEAD70E3FC6"/>
  </w:style>
  <w:style w:type="paragraph" w:customStyle="1" w:styleId="15B9CB32E89B4DF79DBEF0495F35CB9B">
    <w:name w:val="15B9CB32E89B4DF79DBEF0495F35CB9B"/>
  </w:style>
  <w:style w:type="paragraph" w:customStyle="1" w:styleId="35C07898C3684E1D9F490FC9D40340C5">
    <w:name w:val="35C07898C3684E1D9F490FC9D40340C5"/>
  </w:style>
  <w:style w:type="paragraph" w:customStyle="1" w:styleId="CD9C0C37229746E6B5039DA941E0AD39">
    <w:name w:val="CD9C0C37229746E6B5039DA941E0AD39"/>
  </w:style>
  <w:style w:type="paragraph" w:customStyle="1" w:styleId="AE1ED80EDE31414C9A5BBF31A959D40E">
    <w:name w:val="AE1ED80EDE31414C9A5BBF31A959D40E"/>
  </w:style>
  <w:style w:type="paragraph" w:customStyle="1" w:styleId="FC7258C01093413F9D44CCC65A3CF7F4">
    <w:name w:val="FC7258C01093413F9D44CCC65A3CF7F4"/>
  </w:style>
  <w:style w:type="paragraph" w:customStyle="1" w:styleId="7769356E0F07404EA82B545B0A53001E">
    <w:name w:val="7769356E0F07404EA82B545B0A53001E"/>
  </w:style>
  <w:style w:type="paragraph" w:customStyle="1" w:styleId="4C3933738E754AF793D9FAE9BA507916">
    <w:name w:val="4C3933738E754AF793D9FAE9BA507916"/>
  </w:style>
  <w:style w:type="paragraph" w:customStyle="1" w:styleId="3D44719FC64C47EE9E777496992043EE">
    <w:name w:val="3D44719FC64C47EE9E777496992043EE"/>
  </w:style>
  <w:style w:type="paragraph" w:customStyle="1" w:styleId="902EE1F9AD05467185758AED4DEA53CD">
    <w:name w:val="902EE1F9AD05467185758AED4DEA53CD"/>
  </w:style>
  <w:style w:type="paragraph" w:customStyle="1" w:styleId="CEA1B7161F1E42BA9970310C52B0557E">
    <w:name w:val="CEA1B7161F1E42BA9970310C52B0557E"/>
  </w:style>
  <w:style w:type="paragraph" w:customStyle="1" w:styleId="32C6EA08FC0E4EB2BE51452C62ACAE19">
    <w:name w:val="32C6EA08FC0E4EB2BE51452C62ACAE19"/>
  </w:style>
  <w:style w:type="paragraph" w:customStyle="1" w:styleId="4734B4C00FF740679D4A8B5CCBCC5AAD">
    <w:name w:val="4734B4C00FF740679D4A8B5CCBCC5AAD"/>
  </w:style>
  <w:style w:type="paragraph" w:customStyle="1" w:styleId="346E02A387B748C4BD4B89E57CA61915">
    <w:name w:val="346E02A387B748C4BD4B89E57CA61915"/>
  </w:style>
  <w:style w:type="paragraph" w:customStyle="1" w:styleId="9F7C09BFFDB5411DBAFAC6C669E7CE9A">
    <w:name w:val="9F7C09BFFDB5411DBAFAC6C669E7CE9A"/>
  </w:style>
  <w:style w:type="paragraph" w:customStyle="1" w:styleId="855C7B646CB643B0BCEC5384899A5825">
    <w:name w:val="855C7B646CB643B0BCEC5384899A5825"/>
  </w:style>
  <w:style w:type="paragraph" w:customStyle="1" w:styleId="ED6917C7CE6F4B018581765791FCDD4F">
    <w:name w:val="ED6917C7CE6F4B018581765791FCDD4F"/>
  </w:style>
  <w:style w:type="paragraph" w:customStyle="1" w:styleId="5B578918152E48169E13A537B6F52FFA">
    <w:name w:val="5B578918152E48169E13A537B6F52FFA"/>
  </w:style>
  <w:style w:type="paragraph" w:customStyle="1" w:styleId="E3508F36C3C747BD9D02C3E6F18FD1C7">
    <w:name w:val="E3508F36C3C747BD9D02C3E6F18FD1C7"/>
  </w:style>
  <w:style w:type="paragraph" w:customStyle="1" w:styleId="414307218BDF4F81973CEE8DC6CBAEC7">
    <w:name w:val="414307218BDF4F81973CEE8DC6CBAEC7"/>
  </w:style>
  <w:style w:type="paragraph" w:customStyle="1" w:styleId="EC9DB779A447443DBAE136207E88304E">
    <w:name w:val="EC9DB779A447443DBAE136207E88304E"/>
  </w:style>
  <w:style w:type="paragraph" w:customStyle="1" w:styleId="FCA4CF1613E544FD8144CF5991972D86">
    <w:name w:val="FCA4CF1613E544FD8144CF5991972D86"/>
  </w:style>
  <w:style w:type="paragraph" w:customStyle="1" w:styleId="1298A4EB0A314833AD90ADAFC969DAB5">
    <w:name w:val="1298A4EB0A314833AD90ADAFC969DAB5"/>
  </w:style>
  <w:style w:type="paragraph" w:customStyle="1" w:styleId="66F05369C6D44BC6B7B4758FAFADC8AC">
    <w:name w:val="66F05369C6D44BC6B7B4758FAFADC8AC"/>
  </w:style>
  <w:style w:type="paragraph" w:customStyle="1" w:styleId="AD82856C4F9749AF9099B61DC3F9C814">
    <w:name w:val="AD82856C4F9749AF9099B61DC3F9C814"/>
  </w:style>
  <w:style w:type="paragraph" w:customStyle="1" w:styleId="88EE0167D8EE4889933636316BA9E282">
    <w:name w:val="88EE0167D8EE4889933636316BA9E282"/>
  </w:style>
  <w:style w:type="paragraph" w:customStyle="1" w:styleId="DC162EB95B55488BB300A58E69497786">
    <w:name w:val="DC162EB95B55488BB300A58E69497786"/>
  </w:style>
  <w:style w:type="paragraph" w:customStyle="1" w:styleId="C3FDE08D795040C3A915CC7CAB3D7767">
    <w:name w:val="C3FDE08D795040C3A915CC7CAB3D7767"/>
  </w:style>
  <w:style w:type="paragraph" w:customStyle="1" w:styleId="F96DA35C081048E7A77D8B652E382C89">
    <w:name w:val="F96DA35C081048E7A77D8B652E382C89"/>
  </w:style>
  <w:style w:type="paragraph" w:customStyle="1" w:styleId="A9523C4F2099431B8C840198A8B1F614">
    <w:name w:val="A9523C4F2099431B8C840198A8B1F614"/>
  </w:style>
  <w:style w:type="paragraph" w:customStyle="1" w:styleId="E803766C05F345FAB5BCCB06F05CDF04">
    <w:name w:val="E803766C05F345FAB5BCCB06F05CDF04"/>
  </w:style>
  <w:style w:type="paragraph" w:customStyle="1" w:styleId="949EB4AE91C040D3B5D64A70F82021B1">
    <w:name w:val="949EB4AE91C040D3B5D64A70F82021B1"/>
  </w:style>
  <w:style w:type="paragraph" w:customStyle="1" w:styleId="B53E9A3A7F594458885686E32D774EB0">
    <w:name w:val="B53E9A3A7F594458885686E32D774EB0"/>
  </w:style>
  <w:style w:type="paragraph" w:customStyle="1" w:styleId="3B3AA470B95A4001AEBD442B2D13CF2C">
    <w:name w:val="3B3AA470B95A4001AEBD442B2D13CF2C"/>
  </w:style>
  <w:style w:type="paragraph" w:customStyle="1" w:styleId="BB8C88A4A1B3456E916C8F3BD9C2BBE9">
    <w:name w:val="BB8C88A4A1B3456E916C8F3BD9C2BBE9"/>
  </w:style>
  <w:style w:type="paragraph" w:customStyle="1" w:styleId="0778417B0BD84C94B30D2F9211300BDE">
    <w:name w:val="0778417B0BD84C94B30D2F9211300BDE"/>
  </w:style>
  <w:style w:type="paragraph" w:customStyle="1" w:styleId="39FEF224AB5E47DBB03399BFAEFDD03D">
    <w:name w:val="39FEF224AB5E47DBB03399BFAEFDD03D"/>
  </w:style>
  <w:style w:type="paragraph" w:customStyle="1" w:styleId="14631E6B6F0845BFBC5970965419DE19">
    <w:name w:val="14631E6B6F0845BFBC5970965419DE19"/>
  </w:style>
  <w:style w:type="paragraph" w:customStyle="1" w:styleId="A4A80907716A4718BBA43F58D59CA75C">
    <w:name w:val="A4A80907716A4718BBA43F58D59CA75C"/>
  </w:style>
  <w:style w:type="paragraph" w:customStyle="1" w:styleId="2C87757D1B4D47618BB4913F2F216F61">
    <w:name w:val="2C87757D1B4D47618BB4913F2F216F61"/>
  </w:style>
  <w:style w:type="paragraph" w:customStyle="1" w:styleId="94BF0A309DA24EEDA40B44F2B655B8D2">
    <w:name w:val="94BF0A309DA24EEDA40B44F2B655B8D2"/>
  </w:style>
  <w:style w:type="paragraph" w:customStyle="1" w:styleId="54FB45242FEB4E2CBD1849F82FF7B872">
    <w:name w:val="54FB45242FEB4E2CBD1849F82FF7B872"/>
  </w:style>
  <w:style w:type="paragraph" w:customStyle="1" w:styleId="2B19BA27C2194B3DB610FF6B1ACEDE43">
    <w:name w:val="2B19BA27C2194B3DB610FF6B1ACEDE43"/>
  </w:style>
  <w:style w:type="paragraph" w:customStyle="1" w:styleId="D51F48967930446D9FFE496065B06F89">
    <w:name w:val="D51F48967930446D9FFE496065B06F89"/>
  </w:style>
  <w:style w:type="paragraph" w:customStyle="1" w:styleId="3DA4A9871B4B4AA2B13EFD3652081314">
    <w:name w:val="3DA4A9871B4B4AA2B13EFD3652081314"/>
  </w:style>
  <w:style w:type="paragraph" w:customStyle="1" w:styleId="9BDD55E03693419D94BDDC7D004EDFAD">
    <w:name w:val="9BDD55E03693419D94BDDC7D004EDFAD"/>
  </w:style>
  <w:style w:type="paragraph" w:customStyle="1" w:styleId="DCA42FD9155F444A8085FE902E2008CC">
    <w:name w:val="DCA42FD9155F444A8085FE902E2008CC"/>
  </w:style>
  <w:style w:type="paragraph" w:customStyle="1" w:styleId="65F0B99B23664A11B3EEB6EABDB5E541">
    <w:name w:val="65F0B99B23664A11B3EEB6EABDB5E541"/>
  </w:style>
  <w:style w:type="paragraph" w:customStyle="1" w:styleId="B96B127D6F8242A8AC6145DEDB83ACDE">
    <w:name w:val="B96B127D6F8242A8AC6145DEDB83ACDE"/>
  </w:style>
  <w:style w:type="paragraph" w:customStyle="1" w:styleId="92DE7176FF8F4CB4B6BB91AB7CAF80CA">
    <w:name w:val="92DE7176FF8F4CB4B6BB91AB7CAF80CA"/>
  </w:style>
  <w:style w:type="paragraph" w:customStyle="1" w:styleId="891EC3D111FF4A6A9D2637EF6A370E1A">
    <w:name w:val="891EC3D111FF4A6A9D2637EF6A370E1A"/>
  </w:style>
  <w:style w:type="paragraph" w:customStyle="1" w:styleId="257056FC69C34D9B976AE907D92D2C85">
    <w:name w:val="257056FC69C34D9B976AE907D92D2C85"/>
  </w:style>
  <w:style w:type="paragraph" w:customStyle="1" w:styleId="AB02175B00294F189E4C1480555030EF">
    <w:name w:val="AB02175B00294F189E4C1480555030EF"/>
  </w:style>
  <w:style w:type="paragraph" w:customStyle="1" w:styleId="7478C6F288294B18B6D4E641EC95DA17">
    <w:name w:val="7478C6F288294B18B6D4E641EC95DA17"/>
  </w:style>
  <w:style w:type="paragraph" w:customStyle="1" w:styleId="B07ECA12A9F24311B6CAC9B563A3B35B">
    <w:name w:val="B07ECA12A9F24311B6CAC9B563A3B35B"/>
  </w:style>
  <w:style w:type="paragraph" w:customStyle="1" w:styleId="5832782DD2C14817973262CA9F1D5954">
    <w:name w:val="5832782DD2C14817973262CA9F1D5954"/>
  </w:style>
  <w:style w:type="paragraph" w:customStyle="1" w:styleId="11F52ECE829B43758B340AA4953CA11F">
    <w:name w:val="11F52ECE829B43758B340AA4953CA11F"/>
  </w:style>
  <w:style w:type="paragraph" w:customStyle="1" w:styleId="C79D7343933C468C86FA14F11CE6A1AC">
    <w:name w:val="C79D7343933C468C86FA14F11CE6A1AC"/>
  </w:style>
  <w:style w:type="paragraph" w:customStyle="1" w:styleId="5D289D0FE0DD4D6091BAE033F29E9848">
    <w:name w:val="5D289D0FE0DD4D6091BAE033F29E9848"/>
  </w:style>
  <w:style w:type="paragraph" w:customStyle="1" w:styleId="FCE0032491BD4DFFAF2D79ADC8116AE9">
    <w:name w:val="FCE0032491BD4DFFAF2D79ADC8116AE9"/>
  </w:style>
  <w:style w:type="paragraph" w:customStyle="1" w:styleId="C0A46FB47F0B4BFA8CE72D5F788ABD28">
    <w:name w:val="C0A46FB47F0B4BFA8CE72D5F788ABD28"/>
  </w:style>
  <w:style w:type="paragraph" w:customStyle="1" w:styleId="EE4551CDF029459FAE6CC97AAB320303">
    <w:name w:val="EE4551CDF029459FAE6CC97AAB320303"/>
  </w:style>
  <w:style w:type="paragraph" w:customStyle="1" w:styleId="7FD27847A03347FA9C5845DB4CFC878D">
    <w:name w:val="7FD27847A03347FA9C5845DB4CFC878D"/>
  </w:style>
  <w:style w:type="paragraph" w:customStyle="1" w:styleId="F13671DA2341444B9BF59BD21DDD9A00">
    <w:name w:val="F13671DA2341444B9BF59BD21DDD9A00"/>
  </w:style>
  <w:style w:type="paragraph" w:customStyle="1" w:styleId="FB08F95C09A14DB7A615A9DDBB720423">
    <w:name w:val="FB08F95C09A14DB7A615A9DDBB720423"/>
  </w:style>
  <w:style w:type="paragraph" w:customStyle="1" w:styleId="9EFBFD84DF504E4AABA76F697846D49D">
    <w:name w:val="9EFBFD84DF504E4AABA76F697846D49D"/>
  </w:style>
  <w:style w:type="paragraph" w:customStyle="1" w:styleId="996BA6C9BD4042D7AC28897D5BB8C2F1">
    <w:name w:val="996BA6C9BD4042D7AC28897D5BB8C2F1"/>
  </w:style>
  <w:style w:type="paragraph" w:customStyle="1" w:styleId="B9962C32A30C4DBC8F86A65FF0B9276E">
    <w:name w:val="B9962C32A30C4DBC8F86A65FF0B9276E"/>
  </w:style>
  <w:style w:type="paragraph" w:customStyle="1" w:styleId="F29C1AC8192A45FABC681D0097483754">
    <w:name w:val="F29C1AC8192A45FABC681D0097483754"/>
  </w:style>
  <w:style w:type="paragraph" w:customStyle="1" w:styleId="291A7ED6DB5841C1AEC5D4B56C671907">
    <w:name w:val="291A7ED6DB5841C1AEC5D4B56C671907"/>
  </w:style>
  <w:style w:type="paragraph" w:customStyle="1" w:styleId="E085A4913D874E82AEA23D2AE4291B58">
    <w:name w:val="E085A4913D874E82AEA23D2AE4291B58"/>
  </w:style>
  <w:style w:type="paragraph" w:customStyle="1" w:styleId="C763A01612944EF4B5A6F8555FF83B5A">
    <w:name w:val="C763A01612944EF4B5A6F8555FF83B5A"/>
  </w:style>
  <w:style w:type="paragraph" w:customStyle="1" w:styleId="EB7EF6F97BC2453F9D6440D6D2D8B89D">
    <w:name w:val="EB7EF6F97BC2453F9D6440D6D2D8B89D"/>
  </w:style>
  <w:style w:type="paragraph" w:customStyle="1" w:styleId="3603F2D52B0447B4B644D80DB8194DC0">
    <w:name w:val="3603F2D52B0447B4B644D80DB8194DC0"/>
  </w:style>
  <w:style w:type="paragraph" w:customStyle="1" w:styleId="7F6CD008A54A4A5BA63697C1DC390247">
    <w:name w:val="7F6CD008A54A4A5BA63697C1DC390247"/>
  </w:style>
  <w:style w:type="paragraph" w:customStyle="1" w:styleId="2497ABCB0E9C4ED9B3657A6F2C9A01A3">
    <w:name w:val="2497ABCB0E9C4ED9B3657A6F2C9A01A3"/>
  </w:style>
  <w:style w:type="paragraph" w:customStyle="1" w:styleId="D4AF011B69844006B47DF8F3806F3BCF">
    <w:name w:val="D4AF011B69844006B47DF8F3806F3BCF"/>
  </w:style>
  <w:style w:type="paragraph" w:customStyle="1" w:styleId="44AA73888500438C874B1A3C146F6761">
    <w:name w:val="44AA73888500438C874B1A3C146F6761"/>
  </w:style>
  <w:style w:type="paragraph" w:customStyle="1" w:styleId="250B7231EF124C47B049C44EE7C2DB78">
    <w:name w:val="250B7231EF124C47B049C44EE7C2DB78"/>
  </w:style>
  <w:style w:type="paragraph" w:customStyle="1" w:styleId="4924C67031AF4591AFCDCE1330779470">
    <w:name w:val="4924C67031AF4591AFCDCE1330779470"/>
  </w:style>
  <w:style w:type="paragraph" w:customStyle="1" w:styleId="A4B1A4DAFE074F07A04C50F76AEA2886">
    <w:name w:val="A4B1A4DAFE074F07A04C50F76AEA2886"/>
  </w:style>
  <w:style w:type="paragraph" w:customStyle="1" w:styleId="399D414185A048D5A6A00877178C677C">
    <w:name w:val="399D414185A048D5A6A00877178C677C"/>
  </w:style>
  <w:style w:type="paragraph" w:customStyle="1" w:styleId="C488D776A37146C9B12DC23837B083A9">
    <w:name w:val="C488D776A37146C9B12DC23837B083A9"/>
  </w:style>
  <w:style w:type="paragraph" w:customStyle="1" w:styleId="C631997B96194D438A66454357D64DE9">
    <w:name w:val="C631997B96194D438A66454357D64DE9"/>
  </w:style>
  <w:style w:type="paragraph" w:customStyle="1" w:styleId="58ACA5F50E36409B802F5A5306635F00">
    <w:name w:val="58ACA5F50E36409B802F5A5306635F00"/>
    <w:rsid w:val="00815DC4"/>
    <w:pPr>
      <w:spacing w:after="160" w:line="259" w:lineRule="auto"/>
    </w:pPr>
  </w:style>
  <w:style w:type="paragraph" w:customStyle="1" w:styleId="DC37F90305E04922A3F3A8BB2698F14F">
    <w:name w:val="DC37F90305E04922A3F3A8BB2698F14F"/>
    <w:rsid w:val="00815DC4"/>
    <w:pPr>
      <w:spacing w:after="160" w:line="259" w:lineRule="auto"/>
    </w:pPr>
  </w:style>
  <w:style w:type="paragraph" w:customStyle="1" w:styleId="BD9D2999E4D649589CF89BD1E0036BC5">
    <w:name w:val="BD9D2999E4D649589CF89BD1E0036BC5"/>
    <w:rsid w:val="00815DC4"/>
    <w:pPr>
      <w:spacing w:after="160" w:line="259" w:lineRule="auto"/>
    </w:pPr>
  </w:style>
  <w:style w:type="paragraph" w:customStyle="1" w:styleId="ADC651399B73412093009CC05317443F">
    <w:name w:val="ADC651399B73412093009CC05317443F"/>
    <w:rsid w:val="00815DC4"/>
    <w:pPr>
      <w:spacing w:after="160" w:line="259" w:lineRule="auto"/>
    </w:pPr>
  </w:style>
  <w:style w:type="paragraph" w:customStyle="1" w:styleId="DB2D58A999EA4D4BAB25187A2AB30D00">
    <w:name w:val="DB2D58A999EA4D4BAB25187A2AB30D00"/>
    <w:rsid w:val="00815DC4"/>
    <w:pPr>
      <w:spacing w:after="160" w:line="259" w:lineRule="auto"/>
    </w:pPr>
  </w:style>
  <w:style w:type="paragraph" w:customStyle="1" w:styleId="BAA23834317A41CBABDB7DAD5067B9CC">
    <w:name w:val="BAA23834317A41CBABDB7DAD5067B9CC"/>
    <w:rsid w:val="00DC4BD3"/>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Radius College">
      <a:dk1>
        <a:sysClr val="windowText" lastClr="000000"/>
      </a:dk1>
      <a:lt1>
        <a:sysClr val="window" lastClr="FFFFFF"/>
      </a:lt1>
      <a:dk2>
        <a:srgbClr val="1F497D"/>
      </a:dk2>
      <a:lt2>
        <a:srgbClr val="EEECE1"/>
      </a:lt2>
      <a:accent1>
        <a:srgbClr val="E30613"/>
      </a:accent1>
      <a:accent2>
        <a:srgbClr val="818181"/>
      </a:accent2>
      <a:accent3>
        <a:srgbClr val="D3D3D3"/>
      </a:accent3>
      <a:accent4>
        <a:srgbClr val="F4F4F4"/>
      </a:accent4>
      <a:accent5>
        <a:srgbClr val="4BACC6"/>
      </a:accent5>
      <a:accent6>
        <a:srgbClr val="F79646"/>
      </a:accent6>
      <a:hlink>
        <a:srgbClr val="0000FF"/>
      </a:hlink>
      <a:folHlink>
        <a:srgbClr val="800080"/>
      </a:folHlink>
    </a:clrScheme>
    <a:fontScheme name="Radius College">
      <a:majorFont>
        <a:latin typeface="Calibri"/>
        <a:ea typeface=""/>
        <a:cs typeface=""/>
      </a:majorFont>
      <a:minorFont>
        <a:latin typeface="Calibri"/>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vragen xmlns="http://schemas.eformity.nl/radiuscollege/onderwijsvorm/2015/04/vragen">
  <vraag1/>
  <vraag2/>
  <vraag3/>
  <vraag4/>
  <vraag5/>
  <vraag6/>
  <vraag7/>
  <vraag8/>
  <vraag9/>
  <vraag10/>
  <vraag11/>
  <vraag12/>
  <vraag13/>
  <vraag14/>
  <vraag15/>
  <vraag16/>
  <vraag17/>
  <vraag18/>
  <vraag19/>
  <vraag20/>
</vragen>
</file>

<file path=customXml/item2.xml><?xml version="1.0" encoding="utf-8"?>
<algemeen xmlns="http://schemas.eformity.nl/radiuscollege/onderwijsvorm/2015/04/algemeen">
  <titel>ASP.NET MVC Les</titel>
  <team>ICT</team>
  <opleiding>Applicatieontwikkeling</opleiding>
  <crebo>95311</crebo>
  <bolbbl>BOL</bolbbl>
  <niveau>4</niveau>
  <leerjaar>3</leerjaar>
  <periode>10</periode>
  <lesweek>5</lesweek>
  <ontwikkelaar>Pascal, Levi, Kenley</ontwikkelaar>
  <ontwikkeldatum>8 December 2017</ontwikkeldatum>
</algemeen>
</file>

<file path=customXml/item3.xml><?xml version="1.0" encoding="utf-8"?>
<assessment xmlns="http://schemas.eformity.nl/radiuscollege/onderwijsvorm/2015/04/assessment">
  <assessmenta>
    <omschrijving/>
  </assessmenta>
  <assessmentb>
    <omschrijving/>
  </assessmentb>
</assessment>
</file>

<file path=customXml/item4.xml><?xml version="1.0" encoding="utf-8"?>
<vaardigheidsdoelen xmlns="http://schemas.eformity.nl/radiuscollege/onderwijsvorm/2015/04/vaardigheidsdoelen">
  <vaardigheidsdoel1>
    <kruispunt>Realiseert een applicatie</kruispunt>
    <niveau>G</niveau>
    <omschrijving>Materialen en middelen inzetten</omschrijving>
  </vaardigheidsdoel1>
  <vaardigheidsdoel2>
    <kruispunt>Uitleggen wat ASP.NET inhoud</kruispunt>
    <niveau>G</niveau>
    <omschrijving>De student kan uitleg geven over ASP.NET</omschrijving>
  </vaardigheidsdoel2>
  <vaardigheidsdoel3>
    <kruispunt>Uitleggen wat MVC inhoud</kruispunt>
    <niveau>G</niveau>
    <omschrijving>De student kan uitleg geven over MVC</omschrijving>
  </vaardigheidsdoel3>
  <vaardigheidsdoel4>
    <kruispunt>Werken met een bestaand framework</kruispunt>
    <niveau>B</niveau>
    <omschrijving>De student kan met behulp van een bestaand framework aan de slag om daarmee een applicatie te ontwikkelen
</omschrijving>
  </vaardigheidsdoel4>
  <vaardigheidsdoel5>
    <kruispunt/>
    <niveau/>
    <omschrijving/>
  </vaardigheidsdoel5>
  <vaardigheidsdoel6>
    <kruispunt/>
    <niveau/>
    <omschrijving/>
  </vaardigheidsdoel6>
  <vaardigheidsdoel7>
    <kruispunt/>
    <niveau/>
    <omschrijving/>
  </vaardigheidsdoel7>
  <vaardigheidsdoel8>
    <kruispunt/>
    <niveau/>
    <omschrijving/>
  </vaardigheidsdoel8>
</vaardigheidsdoelen>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F49B92-1424-44CB-9D08-08091EB419DF}">
  <ds:schemaRefs>
    <ds:schemaRef ds:uri="http://schemas.eformity.nl/radiuscollege/onderwijsvorm/2015/04/vragen"/>
  </ds:schemaRefs>
</ds:datastoreItem>
</file>

<file path=customXml/itemProps2.xml><?xml version="1.0" encoding="utf-8"?>
<ds:datastoreItem xmlns:ds="http://schemas.openxmlformats.org/officeDocument/2006/customXml" ds:itemID="{F0C46CF1-65C0-4732-B1AD-BDE88D061E7D}">
  <ds:schemaRefs>
    <ds:schemaRef ds:uri="http://schemas.eformity.nl/radiuscollege/onderwijsvorm/2015/04/algemeen"/>
  </ds:schemaRefs>
</ds:datastoreItem>
</file>

<file path=customXml/itemProps3.xml><?xml version="1.0" encoding="utf-8"?>
<ds:datastoreItem xmlns:ds="http://schemas.openxmlformats.org/officeDocument/2006/customXml" ds:itemID="{6E0F8DE5-1DDD-49CB-9D4D-FDDB76311C28}">
  <ds:schemaRefs>
    <ds:schemaRef ds:uri="http://schemas.eformity.nl/radiuscollege/onderwijsvorm/2015/04/assessment"/>
  </ds:schemaRefs>
</ds:datastoreItem>
</file>

<file path=customXml/itemProps4.xml><?xml version="1.0" encoding="utf-8"?>
<ds:datastoreItem xmlns:ds="http://schemas.openxmlformats.org/officeDocument/2006/customXml" ds:itemID="{9FEE4815-3C7E-4DC8-B634-024B4B210AF1}">
  <ds:schemaRefs>
    <ds:schemaRef ds:uri="http://schemas.eformity.nl/radiuscollege/onderwijsvorm/2015/04/vaardigheidsdoelen"/>
  </ds:schemaRefs>
</ds:datastoreItem>
</file>

<file path=customXml/itemProps5.xml><?xml version="1.0" encoding="utf-8"?>
<ds:datastoreItem xmlns:ds="http://schemas.openxmlformats.org/officeDocument/2006/customXml" ds:itemID="{7FCF5A2E-3183-4FD3-BEF1-DB07146D5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VHT.dotx</Template>
  <TotalTime>334</TotalTime>
  <Pages>7</Pages>
  <Words>1512</Words>
  <Characters>8318</Characters>
  <Application>Microsoft Office Word</Application>
  <DocSecurity>0</DocSecurity>
  <Lines>69</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eFormity</Company>
  <LinksUpToDate>false</LinksUpToDate>
  <CharactersWithSpaces>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Hiemstra, Jeroen</dc:creator>
  <cp:lastModifiedBy>Kenley Strik</cp:lastModifiedBy>
  <cp:revision>24</cp:revision>
  <cp:lastPrinted>2015-07-07T07:50:00Z</cp:lastPrinted>
  <dcterms:created xsi:type="dcterms:W3CDTF">2017-12-08T15:01:00Z</dcterms:created>
  <dcterms:modified xsi:type="dcterms:W3CDTF">2017-12-12T14:31:00Z</dcterms:modified>
  <cp:contentStatus/>
</cp:coreProperties>
</file>